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A4F57" w14:textId="426CFB6C" w:rsidR="00E05AC6" w:rsidRPr="00A34820" w:rsidRDefault="007C15FC" w:rsidP="005A0B84">
      <w:pPr>
        <w:spacing w:before="80" w:after="80"/>
        <w:jc w:val="center"/>
        <w:rPr>
          <w:b/>
        </w:rPr>
      </w:pPr>
      <w:r w:rsidRPr="00A34820">
        <w:rPr>
          <w:noProof/>
          <w:szCs w:val="28"/>
        </w:rPr>
        <w:drawing>
          <wp:anchor distT="0" distB="0" distL="114300" distR="114300" simplePos="0" relativeHeight="251658240" behindDoc="1" locked="0" layoutInCell="1" allowOverlap="1" wp14:anchorId="194551E3" wp14:editId="53ED241B">
            <wp:simplePos x="0" y="0"/>
            <wp:positionH relativeFrom="margin">
              <wp:posOffset>-504825</wp:posOffset>
            </wp:positionH>
            <wp:positionV relativeFrom="paragraph">
              <wp:posOffset>-581660</wp:posOffset>
            </wp:positionV>
            <wp:extent cx="6238875" cy="9229725"/>
            <wp:effectExtent l="19050" t="19050" r="28575" b="28575"/>
            <wp:wrapNone/>
            <wp:docPr id="31" name="Picture 3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5A0B84" w:rsidRPr="00A34820">
        <w:rPr>
          <w:b/>
        </w:rPr>
        <w:t>BỘ GIÁO DỤC VÀ ĐÀO TẠO</w:t>
      </w:r>
    </w:p>
    <w:p w14:paraId="67429757" w14:textId="63B63E58" w:rsidR="005A0B84" w:rsidRPr="00A34820" w:rsidRDefault="005A0B84" w:rsidP="005A0B84">
      <w:pPr>
        <w:spacing w:before="80" w:after="80"/>
        <w:jc w:val="center"/>
        <w:rPr>
          <w:b/>
          <w:sz w:val="30"/>
          <w:szCs w:val="28"/>
        </w:rPr>
      </w:pPr>
      <w:r w:rsidRPr="00A34820">
        <w:rPr>
          <w:b/>
          <w:sz w:val="30"/>
          <w:szCs w:val="28"/>
        </w:rPr>
        <w:t>TRƯỜNG ĐẠI HỌC THĂNG LONG</w:t>
      </w:r>
    </w:p>
    <w:p w14:paraId="3921B0CA" w14:textId="3BCC75C3" w:rsidR="007C15FC" w:rsidRPr="00A34820" w:rsidRDefault="007C15FC" w:rsidP="005A0B84">
      <w:pPr>
        <w:spacing w:before="80" w:after="80"/>
        <w:jc w:val="center"/>
        <w:rPr>
          <w:b/>
          <w:caps/>
          <w:sz w:val="24"/>
        </w:rPr>
      </w:pPr>
      <w:r w:rsidRPr="00A34820">
        <w:rPr>
          <w:b/>
          <w:caps/>
          <w:sz w:val="24"/>
        </w:rPr>
        <w:t>Khoa Toán Tin</w:t>
      </w:r>
    </w:p>
    <w:p w14:paraId="07268927" w14:textId="2C4EAF07" w:rsidR="007C15FC" w:rsidRPr="00A34820" w:rsidRDefault="007C15FC" w:rsidP="007C15FC">
      <w:pPr>
        <w:jc w:val="center"/>
        <w:rPr>
          <w:b/>
          <w:szCs w:val="26"/>
        </w:rPr>
      </w:pPr>
      <w:r w:rsidRPr="00A34820">
        <w:rPr>
          <w:szCs w:val="26"/>
        </w:rPr>
        <w:t>-----</w:t>
      </w:r>
      <w:r w:rsidRPr="00A34820">
        <w:rPr>
          <w:szCs w:val="26"/>
        </w:rPr>
        <w:sym w:font="Wingdings" w:char="F09A"/>
      </w:r>
      <w:r w:rsidRPr="00A34820">
        <w:rPr>
          <w:szCs w:val="26"/>
        </w:rPr>
        <w:sym w:font="Wingdings" w:char="F09B"/>
      </w:r>
      <w:r w:rsidRPr="00A34820">
        <w:rPr>
          <w:szCs w:val="26"/>
        </w:rPr>
        <w:sym w:font="Wingdings" w:char="F026"/>
      </w:r>
      <w:r w:rsidRPr="00A34820">
        <w:rPr>
          <w:szCs w:val="26"/>
        </w:rPr>
        <w:sym w:font="Wingdings" w:char="F09A"/>
      </w:r>
      <w:r w:rsidRPr="00A34820">
        <w:rPr>
          <w:szCs w:val="26"/>
        </w:rPr>
        <w:sym w:font="Wingdings" w:char="F09B"/>
      </w:r>
      <w:r w:rsidRPr="00A34820">
        <w:rPr>
          <w:szCs w:val="26"/>
        </w:rPr>
        <w:t>-----</w:t>
      </w:r>
    </w:p>
    <w:p w14:paraId="3689CD12" w14:textId="72625BE9" w:rsidR="005A0B84" w:rsidRPr="00A34820" w:rsidRDefault="00BF7F6A" w:rsidP="005A0B84">
      <w:pPr>
        <w:jc w:val="center"/>
      </w:pPr>
      <w:r w:rsidRPr="00A34820">
        <w:rPr>
          <w:noProof/>
        </w:rPr>
        <w:drawing>
          <wp:inline distT="0" distB="0" distL="0" distR="0" wp14:anchorId="3CBE53A5" wp14:editId="678BDB89">
            <wp:extent cx="1615045" cy="1615045"/>
            <wp:effectExtent l="0" t="0" r="4445" b="4445"/>
            <wp:docPr id="1" name="Picture 1" descr="Có thể là hình ảnh về văn bản cho biết 'THANG LONG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văn bản cho biết 'THANG LONG UNIVERS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8148" cy="1618148"/>
                    </a:xfrm>
                    <a:prstGeom prst="rect">
                      <a:avLst/>
                    </a:prstGeom>
                    <a:noFill/>
                    <a:ln>
                      <a:noFill/>
                    </a:ln>
                  </pic:spPr>
                </pic:pic>
              </a:graphicData>
            </a:graphic>
          </wp:inline>
        </w:drawing>
      </w:r>
    </w:p>
    <w:p w14:paraId="5F8CFE42" w14:textId="77777777" w:rsidR="001B6499" w:rsidRPr="00A34820" w:rsidRDefault="001B6499" w:rsidP="00BF7F6A">
      <w:pPr>
        <w:ind w:left="2880" w:firstLine="720"/>
        <w:rPr>
          <w:b/>
          <w:sz w:val="50"/>
        </w:rPr>
      </w:pPr>
      <w:r w:rsidRPr="00A34820">
        <w:rPr>
          <w:b/>
          <w:sz w:val="50"/>
        </w:rPr>
        <w:t>BÁO CÁO</w:t>
      </w:r>
    </w:p>
    <w:p w14:paraId="3F0323A9" w14:textId="77777777" w:rsidR="005A0B84" w:rsidRPr="00A34820" w:rsidRDefault="009B0630" w:rsidP="005A0B84">
      <w:pPr>
        <w:jc w:val="center"/>
        <w:rPr>
          <w:b/>
          <w:sz w:val="62"/>
        </w:rPr>
      </w:pPr>
      <w:r w:rsidRPr="00A34820">
        <w:rPr>
          <w:b/>
          <w:sz w:val="62"/>
        </w:rPr>
        <w:t>LẬP TRÌNH WEB</w:t>
      </w:r>
    </w:p>
    <w:p w14:paraId="767BE3A2" w14:textId="39F66B43" w:rsidR="005A0B84" w:rsidRPr="00A34820" w:rsidRDefault="00A34820" w:rsidP="00A34820">
      <w:pPr>
        <w:spacing w:before="120" w:after="80"/>
        <w:jc w:val="center"/>
        <w:rPr>
          <w:b/>
        </w:rPr>
      </w:pPr>
      <w:r>
        <w:rPr>
          <w:b/>
        </w:rPr>
        <w:t>ĐỀ</w:t>
      </w:r>
      <w:r w:rsidR="005A0B84" w:rsidRPr="00A34820">
        <w:rPr>
          <w:b/>
        </w:rPr>
        <w:t xml:space="preserve"> TÀI</w:t>
      </w:r>
    </w:p>
    <w:p w14:paraId="09D8A482" w14:textId="77777777" w:rsidR="00BF7F6A" w:rsidRPr="00A34820" w:rsidRDefault="00BF7F6A" w:rsidP="00BF7F6A">
      <w:pPr>
        <w:spacing w:before="120" w:after="80"/>
        <w:jc w:val="center"/>
        <w:rPr>
          <w:b/>
          <w:caps/>
          <w:sz w:val="30"/>
          <w:szCs w:val="28"/>
        </w:rPr>
      </w:pPr>
      <w:r w:rsidRPr="00A34820">
        <w:rPr>
          <w:b/>
          <w:caps/>
          <w:sz w:val="30"/>
          <w:szCs w:val="28"/>
        </w:rPr>
        <w:t>Xây dựng Website Quản lý bán hàng cho công ty máy tính NoName</w:t>
      </w:r>
    </w:p>
    <w:p w14:paraId="572BBD02" w14:textId="77777777" w:rsidR="00BF7F6A" w:rsidRPr="00A34820" w:rsidRDefault="00BF7F6A" w:rsidP="00BF7F6A">
      <w:pPr>
        <w:spacing w:before="120" w:after="80"/>
        <w:ind w:right="141"/>
        <w:jc w:val="center"/>
        <w:rPr>
          <w:b/>
        </w:rPr>
      </w:pPr>
    </w:p>
    <w:p w14:paraId="08E89C9F" w14:textId="13F4FDC5" w:rsidR="007C15FC" w:rsidRPr="00A34820" w:rsidRDefault="007C15FC" w:rsidP="007C15FC">
      <w:pPr>
        <w:spacing w:before="120" w:after="80"/>
        <w:ind w:right="141"/>
        <w:rPr>
          <w:b/>
        </w:rPr>
      </w:pPr>
      <w:r w:rsidRPr="00A34820">
        <w:rPr>
          <w:b/>
        </w:rPr>
        <w:t>Giảng viên hướng dẫn</w:t>
      </w:r>
      <w:r w:rsidRPr="00A34820">
        <w:rPr>
          <w:b/>
        </w:rPr>
        <w:tab/>
      </w:r>
      <w:r w:rsidRPr="00A34820">
        <w:rPr>
          <w:b/>
        </w:rPr>
        <w:tab/>
      </w:r>
      <w:r w:rsidRPr="00A34820">
        <w:rPr>
          <w:b/>
        </w:rPr>
        <w:tab/>
      </w:r>
      <w:r w:rsidRPr="00A34820">
        <w:rPr>
          <w:b/>
        </w:rPr>
        <w:tab/>
        <w:t>Sinh viên thực hiện :</w:t>
      </w:r>
    </w:p>
    <w:p w14:paraId="2153E084" w14:textId="526BE964" w:rsidR="005A0B84" w:rsidRPr="00A34820" w:rsidRDefault="007C15FC" w:rsidP="007C15FC">
      <w:pPr>
        <w:spacing w:before="120" w:after="80"/>
        <w:ind w:right="141"/>
        <w:rPr>
          <w:b/>
        </w:rPr>
      </w:pPr>
      <w:r w:rsidRPr="00A34820">
        <w:rPr>
          <w:b/>
        </w:rPr>
        <w:t>Trần Tuấn Toàn</w:t>
      </w:r>
      <w:r w:rsidRPr="00A34820">
        <w:rPr>
          <w:b/>
        </w:rPr>
        <w:tab/>
      </w:r>
      <w:r w:rsidRPr="00A34820">
        <w:rPr>
          <w:b/>
        </w:rPr>
        <w:tab/>
      </w:r>
      <w:r w:rsidRPr="00A34820">
        <w:rPr>
          <w:b/>
        </w:rPr>
        <w:tab/>
      </w:r>
      <w:r w:rsidRPr="00A34820">
        <w:rPr>
          <w:b/>
        </w:rPr>
        <w:tab/>
      </w:r>
      <w:r w:rsidRPr="00A34820">
        <w:rPr>
          <w:b/>
        </w:rPr>
        <w:tab/>
      </w:r>
      <w:r w:rsidR="00BF7F6A" w:rsidRPr="00A34820">
        <w:rPr>
          <w:b/>
        </w:rPr>
        <w:t>A33225</w:t>
      </w:r>
      <w:r w:rsidR="0064663F">
        <w:rPr>
          <w:b/>
        </w:rPr>
        <w:t xml:space="preserve"> </w:t>
      </w:r>
      <w:r w:rsidR="00BF7F6A" w:rsidRPr="00A34820">
        <w:rPr>
          <w:b/>
        </w:rPr>
        <w:t>-</w:t>
      </w:r>
      <w:r w:rsidR="0064663F">
        <w:rPr>
          <w:b/>
        </w:rPr>
        <w:t xml:space="preserve"> </w:t>
      </w:r>
      <w:r w:rsidR="00BF7F6A" w:rsidRPr="00A34820">
        <w:rPr>
          <w:b/>
        </w:rPr>
        <w:t>Nguyễn Công Minh</w:t>
      </w:r>
    </w:p>
    <w:p w14:paraId="29D8D9B5" w14:textId="4FEF2411" w:rsidR="00BF7F6A" w:rsidRPr="00A34820" w:rsidRDefault="00BF7F6A" w:rsidP="007C15FC">
      <w:pPr>
        <w:spacing w:before="120" w:after="80"/>
        <w:ind w:left="4320" w:firstLine="720"/>
        <w:rPr>
          <w:b/>
        </w:rPr>
      </w:pPr>
      <w:r w:rsidRPr="00A34820">
        <w:rPr>
          <w:b/>
        </w:rPr>
        <w:t>A32948</w:t>
      </w:r>
      <w:r w:rsidR="0064663F">
        <w:rPr>
          <w:b/>
        </w:rPr>
        <w:t xml:space="preserve"> </w:t>
      </w:r>
      <w:r w:rsidRPr="00A34820">
        <w:rPr>
          <w:b/>
        </w:rPr>
        <w:t>-</w:t>
      </w:r>
      <w:r w:rsidR="0064663F">
        <w:rPr>
          <w:b/>
        </w:rPr>
        <w:t xml:space="preserve"> </w:t>
      </w:r>
      <w:r w:rsidRPr="00A34820">
        <w:rPr>
          <w:b/>
        </w:rPr>
        <w:t>Tô Xuân Kiên</w:t>
      </w:r>
    </w:p>
    <w:p w14:paraId="7F24BF9B" w14:textId="77777777" w:rsidR="00BF7F6A" w:rsidRPr="00A34820" w:rsidRDefault="00BF7F6A" w:rsidP="00BF7F6A">
      <w:pPr>
        <w:spacing w:before="120" w:after="80"/>
        <w:jc w:val="center"/>
        <w:rPr>
          <w:b/>
          <w:caps/>
          <w:sz w:val="30"/>
          <w:szCs w:val="28"/>
        </w:rPr>
      </w:pPr>
    </w:p>
    <w:p w14:paraId="3FD788C2" w14:textId="77777777" w:rsidR="00BF7F6A" w:rsidRPr="00A34820" w:rsidRDefault="00BF7F6A" w:rsidP="00BF7F6A">
      <w:pPr>
        <w:spacing w:before="120" w:after="80"/>
        <w:rPr>
          <w:b/>
          <w:caps/>
          <w:sz w:val="30"/>
          <w:szCs w:val="28"/>
        </w:rPr>
      </w:pPr>
    </w:p>
    <w:p w14:paraId="4AA6403C" w14:textId="77777777" w:rsidR="00BF7F6A" w:rsidRPr="00A34820" w:rsidRDefault="00BF7F6A" w:rsidP="00BF7F6A">
      <w:pPr>
        <w:spacing w:before="80" w:after="80"/>
        <w:ind w:left="2160"/>
        <w:rPr>
          <w:b/>
        </w:rPr>
      </w:pPr>
      <w:r w:rsidRPr="00A34820">
        <w:rPr>
          <w:b/>
        </w:rPr>
        <w:tab/>
      </w:r>
      <w:r w:rsidRPr="00A34820">
        <w:rPr>
          <w:b/>
        </w:rPr>
        <w:tab/>
      </w:r>
      <w:r w:rsidRPr="00A34820">
        <w:rPr>
          <w:b/>
        </w:rPr>
        <w:tab/>
      </w:r>
      <w:r w:rsidRPr="00A34820">
        <w:rPr>
          <w:b/>
        </w:rPr>
        <w:tab/>
      </w:r>
    </w:p>
    <w:p w14:paraId="66FB1BC1" w14:textId="77777777" w:rsidR="00BF7F6A" w:rsidRPr="00A34820" w:rsidRDefault="00BF7F6A" w:rsidP="00BF7F6A">
      <w:pPr>
        <w:spacing w:before="80" w:after="80"/>
        <w:ind w:left="2160"/>
        <w:rPr>
          <w:b/>
          <w:i/>
        </w:rPr>
      </w:pPr>
      <w:r w:rsidRPr="00A34820">
        <w:rPr>
          <w:b/>
        </w:rPr>
        <w:tab/>
      </w:r>
      <w:r w:rsidRPr="00A34820">
        <w:rPr>
          <w:b/>
        </w:rPr>
        <w:tab/>
      </w:r>
      <w:r w:rsidRPr="00A34820">
        <w:rPr>
          <w:b/>
        </w:rPr>
        <w:tab/>
      </w:r>
      <w:r w:rsidRPr="00A34820">
        <w:rPr>
          <w:b/>
        </w:rPr>
        <w:tab/>
      </w:r>
      <w:r w:rsidRPr="00A34820">
        <w:rPr>
          <w:b/>
        </w:rPr>
        <w:tab/>
      </w:r>
    </w:p>
    <w:p w14:paraId="142B32D8" w14:textId="31493CA6" w:rsidR="005A0B84" w:rsidRPr="00A34820" w:rsidRDefault="007C15FC" w:rsidP="007C15FC">
      <w:pPr>
        <w:ind w:left="1440" w:firstLine="720"/>
        <w:rPr>
          <w:b/>
          <w:i/>
        </w:rPr>
      </w:pPr>
      <w:r w:rsidRPr="00A34820">
        <w:rPr>
          <w:b/>
          <w:i/>
        </w:rPr>
        <w:t>Hà Nội, ngày 02 tháng 07 năm 2021</w:t>
      </w:r>
    </w:p>
    <w:p w14:paraId="584A44EF" w14:textId="77777777" w:rsidR="005A0B84" w:rsidRPr="00A34820" w:rsidRDefault="005A0B84" w:rsidP="005A0B84">
      <w:pPr>
        <w:jc w:val="center"/>
        <w:rPr>
          <w:b/>
          <w:i/>
        </w:rPr>
      </w:pPr>
    </w:p>
    <w:p w14:paraId="34437511" w14:textId="77777777" w:rsidR="005A0B84" w:rsidRPr="00A34820" w:rsidRDefault="005A0B84" w:rsidP="005A0B84">
      <w:pPr>
        <w:jc w:val="center"/>
        <w:rPr>
          <w:b/>
          <w:i/>
        </w:rPr>
      </w:pPr>
    </w:p>
    <w:p w14:paraId="5AB10FA8" w14:textId="77777777" w:rsidR="005A0B84" w:rsidRPr="00A34820" w:rsidRDefault="005A0B84" w:rsidP="005A0B84">
      <w:pPr>
        <w:jc w:val="center"/>
        <w:rPr>
          <w:b/>
          <w:i/>
        </w:rPr>
      </w:pPr>
    </w:p>
    <w:p w14:paraId="55B2918C" w14:textId="77777777" w:rsidR="00E05AC6" w:rsidRPr="00A34820" w:rsidRDefault="00E05AC6" w:rsidP="005A0B84">
      <w:pPr>
        <w:jc w:val="center"/>
        <w:rPr>
          <w:b/>
          <w:i/>
        </w:rPr>
      </w:pPr>
    </w:p>
    <w:p w14:paraId="3E8688D1" w14:textId="77777777" w:rsidR="006A3530" w:rsidRPr="00A34820" w:rsidRDefault="006A3530" w:rsidP="005A0B84">
      <w:pPr>
        <w:jc w:val="center"/>
        <w:rPr>
          <w:b/>
          <w:i/>
        </w:rPr>
      </w:pPr>
    </w:p>
    <w:p w14:paraId="4A3B956A" w14:textId="77777777" w:rsidR="00AB343D" w:rsidRPr="00A34820" w:rsidRDefault="00AB343D" w:rsidP="00787496">
      <w:pPr>
        <w:spacing w:line="264" w:lineRule="auto"/>
        <w:jc w:val="center"/>
        <w:rPr>
          <w:b/>
        </w:rPr>
      </w:pPr>
    </w:p>
    <w:p w14:paraId="6ADFD507" w14:textId="77777777" w:rsidR="00B65DF4" w:rsidRPr="00A34820" w:rsidRDefault="00787496" w:rsidP="00787496">
      <w:pPr>
        <w:spacing w:line="264" w:lineRule="auto"/>
        <w:jc w:val="center"/>
        <w:rPr>
          <w:b/>
        </w:rPr>
      </w:pPr>
      <w:r w:rsidRPr="00A34820">
        <w:rPr>
          <w:b/>
        </w:rPr>
        <w:t>MỤC LỤC</w:t>
      </w:r>
    </w:p>
    <w:p w14:paraId="27FC5F5C" w14:textId="77777777" w:rsidR="00787496" w:rsidRPr="00A34820" w:rsidRDefault="00787496" w:rsidP="00787496">
      <w:pPr>
        <w:spacing w:line="264" w:lineRule="auto"/>
        <w:jc w:val="center"/>
        <w:rPr>
          <w:b/>
        </w:rPr>
      </w:pPr>
    </w:p>
    <w:p w14:paraId="3E81715F" w14:textId="2F9819A8" w:rsidR="00A40304" w:rsidRDefault="009B54BF">
      <w:pPr>
        <w:pStyle w:val="TOC1"/>
        <w:tabs>
          <w:tab w:val="left" w:pos="520"/>
        </w:tabs>
        <w:rPr>
          <w:rFonts w:asciiTheme="minorHAnsi" w:eastAsiaTheme="minorEastAsia" w:hAnsiTheme="minorHAnsi" w:cstheme="minorBidi"/>
          <w:b w:val="0"/>
          <w:sz w:val="22"/>
          <w:szCs w:val="22"/>
        </w:rPr>
      </w:pPr>
      <w:r w:rsidRPr="00A34820">
        <w:fldChar w:fldCharType="begin"/>
      </w:r>
      <w:r w:rsidRPr="00A34820">
        <w:instrText xml:space="preserve"> TOC \o "1-3" \u </w:instrText>
      </w:r>
      <w:r w:rsidRPr="00A34820">
        <w:fldChar w:fldCharType="separate"/>
      </w:r>
      <w:r w:rsidR="00A40304" w:rsidRPr="00D90C03">
        <w:t>1.</w:t>
      </w:r>
      <w:r w:rsidR="00A40304">
        <w:rPr>
          <w:rFonts w:asciiTheme="minorHAnsi" w:eastAsiaTheme="minorEastAsia" w:hAnsiTheme="minorHAnsi" w:cstheme="minorBidi"/>
          <w:b w:val="0"/>
          <w:sz w:val="22"/>
          <w:szCs w:val="22"/>
        </w:rPr>
        <w:tab/>
      </w:r>
      <w:r w:rsidR="00A40304" w:rsidRPr="00D90C03">
        <w:t>Tổng quan về hệ thống</w:t>
      </w:r>
      <w:r w:rsidR="00A40304">
        <w:tab/>
      </w:r>
      <w:r w:rsidR="00A40304">
        <w:fldChar w:fldCharType="begin"/>
      </w:r>
      <w:r w:rsidR="00A40304">
        <w:instrText xml:space="preserve"> PAGEREF _Toc76075140 \h </w:instrText>
      </w:r>
      <w:r w:rsidR="00A40304">
        <w:fldChar w:fldCharType="separate"/>
      </w:r>
      <w:r w:rsidR="00A40304">
        <w:t>3</w:t>
      </w:r>
      <w:r w:rsidR="00A40304">
        <w:fldChar w:fldCharType="end"/>
      </w:r>
    </w:p>
    <w:p w14:paraId="06E71C76" w14:textId="56C2A385" w:rsidR="00A40304" w:rsidRDefault="00A40304">
      <w:pPr>
        <w:pStyle w:val="TOC2"/>
        <w:rPr>
          <w:rFonts w:asciiTheme="minorHAnsi" w:eastAsiaTheme="minorEastAsia" w:hAnsiTheme="minorHAnsi" w:cstheme="minorBidi"/>
          <w:i w:val="0"/>
          <w:sz w:val="22"/>
          <w:szCs w:val="22"/>
        </w:rPr>
      </w:pPr>
      <w:r w:rsidRPr="00D90C03">
        <w:t>1.1.</w:t>
      </w:r>
      <w:r>
        <w:rPr>
          <w:rFonts w:asciiTheme="minorHAnsi" w:eastAsiaTheme="minorEastAsia" w:hAnsiTheme="minorHAnsi" w:cstheme="minorBidi"/>
          <w:i w:val="0"/>
          <w:sz w:val="22"/>
          <w:szCs w:val="22"/>
        </w:rPr>
        <w:tab/>
      </w:r>
      <w:r w:rsidRPr="00D90C03">
        <w:t>Đặt vấn đề</w:t>
      </w:r>
      <w:r>
        <w:tab/>
      </w:r>
      <w:r>
        <w:fldChar w:fldCharType="begin"/>
      </w:r>
      <w:r>
        <w:instrText xml:space="preserve"> PAGEREF _Toc76075141 \h </w:instrText>
      </w:r>
      <w:r>
        <w:fldChar w:fldCharType="separate"/>
      </w:r>
      <w:r>
        <w:t>3</w:t>
      </w:r>
      <w:r>
        <w:fldChar w:fldCharType="end"/>
      </w:r>
    </w:p>
    <w:p w14:paraId="6B3B9143" w14:textId="2DF9CF5F" w:rsidR="00A40304" w:rsidRDefault="00A40304">
      <w:pPr>
        <w:pStyle w:val="TOC2"/>
        <w:rPr>
          <w:rFonts w:asciiTheme="minorHAnsi" w:eastAsiaTheme="minorEastAsia" w:hAnsiTheme="minorHAnsi" w:cstheme="minorBidi"/>
          <w:i w:val="0"/>
          <w:sz w:val="22"/>
          <w:szCs w:val="22"/>
        </w:rPr>
      </w:pPr>
      <w:r w:rsidRPr="00D90C03">
        <w:t>1.2.</w:t>
      </w:r>
      <w:r>
        <w:rPr>
          <w:rFonts w:asciiTheme="minorHAnsi" w:eastAsiaTheme="minorEastAsia" w:hAnsiTheme="minorHAnsi" w:cstheme="minorBidi"/>
          <w:i w:val="0"/>
          <w:sz w:val="22"/>
          <w:szCs w:val="22"/>
        </w:rPr>
        <w:tab/>
      </w:r>
      <w:r w:rsidRPr="00D90C03">
        <w:t>Mục đích, yêu cầu của hệ thống</w:t>
      </w:r>
      <w:r>
        <w:tab/>
      </w:r>
      <w:r>
        <w:fldChar w:fldCharType="begin"/>
      </w:r>
      <w:r>
        <w:instrText xml:space="preserve"> PAGEREF _Toc76075142 \h </w:instrText>
      </w:r>
      <w:r>
        <w:fldChar w:fldCharType="separate"/>
      </w:r>
      <w:r>
        <w:t>3</w:t>
      </w:r>
      <w:r>
        <w:fldChar w:fldCharType="end"/>
      </w:r>
    </w:p>
    <w:p w14:paraId="6740B298" w14:textId="1FC535F6" w:rsidR="00A40304" w:rsidRDefault="00A40304">
      <w:pPr>
        <w:pStyle w:val="TOC1"/>
        <w:tabs>
          <w:tab w:val="left" w:pos="520"/>
        </w:tabs>
        <w:rPr>
          <w:rFonts w:asciiTheme="minorHAnsi" w:eastAsiaTheme="minorEastAsia" w:hAnsiTheme="minorHAnsi" w:cstheme="minorBidi"/>
          <w:b w:val="0"/>
          <w:sz w:val="22"/>
          <w:szCs w:val="22"/>
        </w:rPr>
      </w:pPr>
      <w:r w:rsidRPr="00D90C03">
        <w:t>2.</w:t>
      </w:r>
      <w:r>
        <w:rPr>
          <w:rFonts w:asciiTheme="minorHAnsi" w:eastAsiaTheme="minorEastAsia" w:hAnsiTheme="minorHAnsi" w:cstheme="minorBidi"/>
          <w:b w:val="0"/>
          <w:sz w:val="22"/>
          <w:szCs w:val="22"/>
        </w:rPr>
        <w:tab/>
      </w:r>
      <w:r w:rsidRPr="00D90C03">
        <w:t>Phân tích thiết kế hệ thống</w:t>
      </w:r>
      <w:r>
        <w:tab/>
      </w:r>
      <w:r>
        <w:fldChar w:fldCharType="begin"/>
      </w:r>
      <w:r>
        <w:instrText xml:space="preserve"> PAGEREF _Toc76075143 \h </w:instrText>
      </w:r>
      <w:r>
        <w:fldChar w:fldCharType="separate"/>
      </w:r>
      <w:r>
        <w:t>4</w:t>
      </w:r>
      <w:r>
        <w:fldChar w:fldCharType="end"/>
      </w:r>
    </w:p>
    <w:p w14:paraId="381069C7" w14:textId="38698FB1" w:rsidR="00A40304" w:rsidRDefault="00A40304">
      <w:pPr>
        <w:pStyle w:val="TOC2"/>
        <w:rPr>
          <w:rFonts w:asciiTheme="minorHAnsi" w:eastAsiaTheme="minorEastAsia" w:hAnsiTheme="minorHAnsi" w:cstheme="minorBidi"/>
          <w:i w:val="0"/>
          <w:sz w:val="22"/>
          <w:szCs w:val="22"/>
        </w:rPr>
      </w:pPr>
      <w:r w:rsidRPr="00D90C03">
        <w:t>2.1.</w:t>
      </w:r>
      <w:r>
        <w:rPr>
          <w:rFonts w:asciiTheme="minorHAnsi" w:eastAsiaTheme="minorEastAsia" w:hAnsiTheme="minorHAnsi" w:cstheme="minorBidi"/>
          <w:i w:val="0"/>
          <w:sz w:val="22"/>
          <w:szCs w:val="22"/>
        </w:rPr>
        <w:tab/>
      </w:r>
      <w:r w:rsidRPr="00D90C03">
        <w:t>Các tác nhân tham gia hệ thống</w:t>
      </w:r>
      <w:r>
        <w:tab/>
      </w:r>
      <w:r>
        <w:fldChar w:fldCharType="begin"/>
      </w:r>
      <w:r>
        <w:instrText xml:space="preserve"> PAGEREF _Toc76075144 \h </w:instrText>
      </w:r>
      <w:r>
        <w:fldChar w:fldCharType="separate"/>
      </w:r>
      <w:r>
        <w:t>4</w:t>
      </w:r>
      <w:r>
        <w:fldChar w:fldCharType="end"/>
      </w:r>
    </w:p>
    <w:p w14:paraId="68B6DB18" w14:textId="234334F4" w:rsidR="00A40304" w:rsidRDefault="00A40304">
      <w:pPr>
        <w:pStyle w:val="TOC2"/>
        <w:rPr>
          <w:rFonts w:asciiTheme="minorHAnsi" w:eastAsiaTheme="minorEastAsia" w:hAnsiTheme="minorHAnsi" w:cstheme="minorBidi"/>
          <w:i w:val="0"/>
          <w:sz w:val="22"/>
          <w:szCs w:val="22"/>
        </w:rPr>
      </w:pPr>
      <w:r w:rsidRPr="00D90C03">
        <w:t>2.2.</w:t>
      </w:r>
      <w:r>
        <w:rPr>
          <w:rFonts w:asciiTheme="minorHAnsi" w:eastAsiaTheme="minorEastAsia" w:hAnsiTheme="minorHAnsi" w:cstheme="minorBidi"/>
          <w:i w:val="0"/>
          <w:sz w:val="22"/>
          <w:szCs w:val="22"/>
        </w:rPr>
        <w:tab/>
      </w:r>
      <w:r w:rsidRPr="00D90C03">
        <w:t>Đặc tả chức năng hệ thống</w:t>
      </w:r>
      <w:r>
        <w:tab/>
      </w:r>
      <w:r>
        <w:fldChar w:fldCharType="begin"/>
      </w:r>
      <w:r>
        <w:instrText xml:space="preserve"> PAGEREF _Toc76075145 \h </w:instrText>
      </w:r>
      <w:r>
        <w:fldChar w:fldCharType="separate"/>
      </w:r>
      <w:r>
        <w:t>4</w:t>
      </w:r>
      <w:r>
        <w:fldChar w:fldCharType="end"/>
      </w:r>
    </w:p>
    <w:p w14:paraId="4A0025D3" w14:textId="07CDDD74" w:rsidR="00A40304" w:rsidRDefault="00A40304">
      <w:pPr>
        <w:pStyle w:val="TOC2"/>
        <w:rPr>
          <w:rFonts w:asciiTheme="minorHAnsi" w:eastAsiaTheme="minorEastAsia" w:hAnsiTheme="minorHAnsi" w:cstheme="minorBidi"/>
          <w:i w:val="0"/>
          <w:sz w:val="22"/>
          <w:szCs w:val="22"/>
        </w:rPr>
      </w:pPr>
      <w:r w:rsidRPr="00D90C03">
        <w:t>2.3.</w:t>
      </w:r>
      <w:r>
        <w:rPr>
          <w:rFonts w:asciiTheme="minorHAnsi" w:eastAsiaTheme="minorEastAsia" w:hAnsiTheme="minorHAnsi" w:cstheme="minorBidi"/>
          <w:i w:val="0"/>
          <w:sz w:val="22"/>
          <w:szCs w:val="22"/>
        </w:rPr>
        <w:tab/>
      </w:r>
      <w:r w:rsidRPr="00D90C03">
        <w:t>Mô hình quan hệ dữ liệu</w:t>
      </w:r>
      <w:r>
        <w:tab/>
      </w:r>
      <w:r>
        <w:fldChar w:fldCharType="begin"/>
      </w:r>
      <w:r>
        <w:instrText xml:space="preserve"> PAGEREF _Toc76075146 \h </w:instrText>
      </w:r>
      <w:r>
        <w:fldChar w:fldCharType="separate"/>
      </w:r>
      <w:r>
        <w:t>16</w:t>
      </w:r>
      <w:r>
        <w:fldChar w:fldCharType="end"/>
      </w:r>
    </w:p>
    <w:p w14:paraId="02B7DE08" w14:textId="70EBEEF5" w:rsidR="00A40304" w:rsidRDefault="00A40304">
      <w:pPr>
        <w:pStyle w:val="TOC2"/>
        <w:rPr>
          <w:rFonts w:asciiTheme="minorHAnsi" w:eastAsiaTheme="minorEastAsia" w:hAnsiTheme="minorHAnsi" w:cstheme="minorBidi"/>
          <w:i w:val="0"/>
          <w:sz w:val="22"/>
          <w:szCs w:val="22"/>
        </w:rPr>
      </w:pPr>
      <w:r w:rsidRPr="00D90C03">
        <w:t>2.4.</w:t>
      </w:r>
      <w:r>
        <w:rPr>
          <w:rFonts w:asciiTheme="minorHAnsi" w:eastAsiaTheme="minorEastAsia" w:hAnsiTheme="minorHAnsi" w:cstheme="minorBidi"/>
          <w:i w:val="0"/>
          <w:sz w:val="22"/>
          <w:szCs w:val="22"/>
        </w:rPr>
        <w:tab/>
      </w:r>
      <w:r w:rsidRPr="00D90C03">
        <w:t>Câu lệnh tạo table/ store routines/ trigger</w:t>
      </w:r>
      <w:r>
        <w:tab/>
      </w:r>
      <w:r>
        <w:fldChar w:fldCharType="begin"/>
      </w:r>
      <w:r>
        <w:instrText xml:space="preserve"> PAGEREF _Toc76075147 \h </w:instrText>
      </w:r>
      <w:r>
        <w:fldChar w:fldCharType="separate"/>
      </w:r>
      <w:r>
        <w:t>16</w:t>
      </w:r>
      <w:r>
        <w:fldChar w:fldCharType="end"/>
      </w:r>
    </w:p>
    <w:p w14:paraId="62CD8C3B" w14:textId="3C9E935B" w:rsidR="00A40304" w:rsidRDefault="00A40304">
      <w:pPr>
        <w:pStyle w:val="TOC1"/>
        <w:tabs>
          <w:tab w:val="left" w:pos="520"/>
        </w:tabs>
        <w:rPr>
          <w:rFonts w:asciiTheme="minorHAnsi" w:eastAsiaTheme="minorEastAsia" w:hAnsiTheme="minorHAnsi" w:cstheme="minorBidi"/>
          <w:b w:val="0"/>
          <w:sz w:val="22"/>
          <w:szCs w:val="22"/>
        </w:rPr>
      </w:pPr>
      <w:r w:rsidRPr="00D90C03">
        <w:t>3.</w:t>
      </w:r>
      <w:r>
        <w:rPr>
          <w:rFonts w:asciiTheme="minorHAnsi" w:eastAsiaTheme="minorEastAsia" w:hAnsiTheme="minorHAnsi" w:cstheme="minorBidi"/>
          <w:b w:val="0"/>
          <w:sz w:val="22"/>
          <w:szCs w:val="22"/>
        </w:rPr>
        <w:tab/>
      </w:r>
      <w:r w:rsidRPr="00D90C03">
        <w:t>Thiết kế giao diện</w:t>
      </w:r>
      <w:r>
        <w:tab/>
      </w:r>
      <w:r>
        <w:fldChar w:fldCharType="begin"/>
      </w:r>
      <w:r>
        <w:instrText xml:space="preserve"> PAGEREF _Toc76075148 \h </w:instrText>
      </w:r>
      <w:r>
        <w:fldChar w:fldCharType="separate"/>
      </w:r>
      <w:r>
        <w:t>20</w:t>
      </w:r>
      <w:r>
        <w:fldChar w:fldCharType="end"/>
      </w:r>
    </w:p>
    <w:p w14:paraId="02899D8A" w14:textId="536DD86D" w:rsidR="00A40304" w:rsidRDefault="00A40304">
      <w:pPr>
        <w:pStyle w:val="TOC2"/>
        <w:rPr>
          <w:rFonts w:asciiTheme="minorHAnsi" w:eastAsiaTheme="minorEastAsia" w:hAnsiTheme="minorHAnsi" w:cstheme="minorBidi"/>
          <w:i w:val="0"/>
          <w:sz w:val="22"/>
          <w:szCs w:val="22"/>
        </w:rPr>
      </w:pPr>
      <w:r w:rsidRPr="00D90C03">
        <w:t>3.1.</w:t>
      </w:r>
      <w:r>
        <w:rPr>
          <w:rFonts w:asciiTheme="minorHAnsi" w:eastAsiaTheme="minorEastAsia" w:hAnsiTheme="minorHAnsi" w:cstheme="minorBidi"/>
          <w:i w:val="0"/>
          <w:sz w:val="22"/>
          <w:szCs w:val="22"/>
        </w:rPr>
        <w:tab/>
      </w:r>
      <w:r w:rsidRPr="00D90C03">
        <w:t>Giao diện quản trị:</w:t>
      </w:r>
      <w:r>
        <w:tab/>
      </w:r>
      <w:r>
        <w:fldChar w:fldCharType="begin"/>
      </w:r>
      <w:r>
        <w:instrText xml:space="preserve"> PAGEREF _Toc76075149 \h </w:instrText>
      </w:r>
      <w:r>
        <w:fldChar w:fldCharType="separate"/>
      </w:r>
      <w:r>
        <w:t>20</w:t>
      </w:r>
      <w:r>
        <w:fldChar w:fldCharType="end"/>
      </w:r>
    </w:p>
    <w:p w14:paraId="746D630A" w14:textId="3DAA249E" w:rsidR="00A40304" w:rsidRDefault="00A40304">
      <w:pPr>
        <w:pStyle w:val="TOC3"/>
        <w:tabs>
          <w:tab w:val="left" w:pos="1540"/>
          <w:tab w:val="right" w:leader="dot" w:pos="9062"/>
        </w:tabs>
        <w:rPr>
          <w:rFonts w:asciiTheme="minorHAnsi" w:eastAsiaTheme="minorEastAsia" w:hAnsiTheme="minorHAnsi" w:cstheme="minorBidi"/>
          <w:noProof/>
          <w:sz w:val="22"/>
          <w:szCs w:val="22"/>
        </w:rPr>
      </w:pPr>
      <w:r>
        <w:rPr>
          <w:noProof/>
        </w:rPr>
        <w:t>3.1.1.</w:t>
      </w:r>
      <w:r>
        <w:rPr>
          <w:rFonts w:asciiTheme="minorHAnsi" w:eastAsiaTheme="minorEastAsia" w:hAnsiTheme="minorHAnsi" w:cstheme="minorBidi"/>
          <w:noProof/>
          <w:sz w:val="22"/>
          <w:szCs w:val="22"/>
        </w:rPr>
        <w:tab/>
      </w:r>
      <w:r>
        <w:rPr>
          <w:noProof/>
        </w:rPr>
        <w:t>Quản lý danh mục</w:t>
      </w:r>
      <w:r>
        <w:rPr>
          <w:noProof/>
        </w:rPr>
        <w:tab/>
      </w:r>
      <w:r>
        <w:rPr>
          <w:noProof/>
        </w:rPr>
        <w:fldChar w:fldCharType="begin"/>
      </w:r>
      <w:r>
        <w:rPr>
          <w:noProof/>
        </w:rPr>
        <w:instrText xml:space="preserve"> PAGEREF _Toc76075150 \h </w:instrText>
      </w:r>
      <w:r>
        <w:rPr>
          <w:noProof/>
        </w:rPr>
      </w:r>
      <w:r>
        <w:rPr>
          <w:noProof/>
        </w:rPr>
        <w:fldChar w:fldCharType="separate"/>
      </w:r>
      <w:r>
        <w:rPr>
          <w:noProof/>
        </w:rPr>
        <w:t>20</w:t>
      </w:r>
      <w:r>
        <w:rPr>
          <w:noProof/>
        </w:rPr>
        <w:fldChar w:fldCharType="end"/>
      </w:r>
    </w:p>
    <w:p w14:paraId="237D6169" w14:textId="3438FFB6" w:rsidR="00A40304" w:rsidRDefault="00A40304">
      <w:pPr>
        <w:pStyle w:val="TOC3"/>
        <w:tabs>
          <w:tab w:val="left" w:pos="1540"/>
          <w:tab w:val="right" w:leader="dot" w:pos="9062"/>
        </w:tabs>
        <w:rPr>
          <w:rFonts w:asciiTheme="minorHAnsi" w:eastAsiaTheme="minorEastAsia" w:hAnsiTheme="minorHAnsi" w:cstheme="minorBidi"/>
          <w:noProof/>
          <w:sz w:val="22"/>
          <w:szCs w:val="22"/>
        </w:rPr>
      </w:pPr>
      <w:r>
        <w:rPr>
          <w:noProof/>
        </w:rPr>
        <w:t>3.1.2.</w:t>
      </w:r>
      <w:r>
        <w:rPr>
          <w:rFonts w:asciiTheme="minorHAnsi" w:eastAsiaTheme="minorEastAsia" w:hAnsiTheme="minorHAnsi" w:cstheme="minorBidi"/>
          <w:noProof/>
          <w:sz w:val="22"/>
          <w:szCs w:val="22"/>
        </w:rPr>
        <w:tab/>
      </w:r>
      <w:r>
        <w:rPr>
          <w:noProof/>
        </w:rPr>
        <w:t>Quản lý sản phẩm</w:t>
      </w:r>
      <w:r>
        <w:rPr>
          <w:noProof/>
        </w:rPr>
        <w:tab/>
      </w:r>
      <w:r>
        <w:rPr>
          <w:noProof/>
        </w:rPr>
        <w:fldChar w:fldCharType="begin"/>
      </w:r>
      <w:r>
        <w:rPr>
          <w:noProof/>
        </w:rPr>
        <w:instrText xml:space="preserve"> PAGEREF _Toc76075151 \h </w:instrText>
      </w:r>
      <w:r>
        <w:rPr>
          <w:noProof/>
        </w:rPr>
      </w:r>
      <w:r>
        <w:rPr>
          <w:noProof/>
        </w:rPr>
        <w:fldChar w:fldCharType="separate"/>
      </w:r>
      <w:r>
        <w:rPr>
          <w:noProof/>
        </w:rPr>
        <w:t>21</w:t>
      </w:r>
      <w:r>
        <w:rPr>
          <w:noProof/>
        </w:rPr>
        <w:fldChar w:fldCharType="end"/>
      </w:r>
    </w:p>
    <w:p w14:paraId="1C0EBD68" w14:textId="4F223DE2" w:rsidR="00A40304" w:rsidRDefault="00A40304">
      <w:pPr>
        <w:pStyle w:val="TOC3"/>
        <w:tabs>
          <w:tab w:val="left" w:pos="1540"/>
          <w:tab w:val="right" w:leader="dot" w:pos="9062"/>
        </w:tabs>
        <w:rPr>
          <w:rFonts w:asciiTheme="minorHAnsi" w:eastAsiaTheme="minorEastAsia" w:hAnsiTheme="minorHAnsi" w:cstheme="minorBidi"/>
          <w:noProof/>
          <w:sz w:val="22"/>
          <w:szCs w:val="22"/>
        </w:rPr>
      </w:pPr>
      <w:r>
        <w:rPr>
          <w:noProof/>
        </w:rPr>
        <w:t>3.1.3.</w:t>
      </w:r>
      <w:r>
        <w:rPr>
          <w:rFonts w:asciiTheme="minorHAnsi" w:eastAsiaTheme="minorEastAsia" w:hAnsiTheme="minorHAnsi" w:cstheme="minorBidi"/>
          <w:noProof/>
          <w:sz w:val="22"/>
          <w:szCs w:val="22"/>
        </w:rPr>
        <w:tab/>
      </w:r>
      <w:r>
        <w:rPr>
          <w:noProof/>
        </w:rPr>
        <w:t>Quản lý tài khoản</w:t>
      </w:r>
      <w:r>
        <w:rPr>
          <w:noProof/>
        </w:rPr>
        <w:tab/>
      </w:r>
      <w:r>
        <w:rPr>
          <w:noProof/>
        </w:rPr>
        <w:fldChar w:fldCharType="begin"/>
      </w:r>
      <w:r>
        <w:rPr>
          <w:noProof/>
        </w:rPr>
        <w:instrText xml:space="preserve"> PAGEREF _Toc76075152 \h </w:instrText>
      </w:r>
      <w:r>
        <w:rPr>
          <w:noProof/>
        </w:rPr>
      </w:r>
      <w:r>
        <w:rPr>
          <w:noProof/>
        </w:rPr>
        <w:fldChar w:fldCharType="separate"/>
      </w:r>
      <w:r>
        <w:rPr>
          <w:noProof/>
        </w:rPr>
        <w:t>21</w:t>
      </w:r>
      <w:r>
        <w:rPr>
          <w:noProof/>
        </w:rPr>
        <w:fldChar w:fldCharType="end"/>
      </w:r>
    </w:p>
    <w:p w14:paraId="7C850476" w14:textId="3F63E640" w:rsidR="00A40304" w:rsidRDefault="00A40304">
      <w:pPr>
        <w:pStyle w:val="TOC3"/>
        <w:tabs>
          <w:tab w:val="left" w:pos="1540"/>
          <w:tab w:val="right" w:leader="dot" w:pos="9062"/>
        </w:tabs>
        <w:rPr>
          <w:rFonts w:asciiTheme="minorHAnsi" w:eastAsiaTheme="minorEastAsia" w:hAnsiTheme="minorHAnsi" w:cstheme="minorBidi"/>
          <w:noProof/>
          <w:sz w:val="22"/>
          <w:szCs w:val="22"/>
        </w:rPr>
      </w:pPr>
      <w:r>
        <w:rPr>
          <w:noProof/>
        </w:rPr>
        <w:t>3.1.4.</w:t>
      </w:r>
      <w:r>
        <w:rPr>
          <w:rFonts w:asciiTheme="minorHAnsi" w:eastAsiaTheme="minorEastAsia" w:hAnsiTheme="minorHAnsi" w:cstheme="minorBidi"/>
          <w:noProof/>
          <w:sz w:val="22"/>
          <w:szCs w:val="22"/>
        </w:rPr>
        <w:tab/>
      </w:r>
      <w:r>
        <w:rPr>
          <w:noProof/>
        </w:rPr>
        <w:t>Quản lý chức vụ</w:t>
      </w:r>
      <w:r>
        <w:rPr>
          <w:noProof/>
        </w:rPr>
        <w:tab/>
      </w:r>
      <w:r>
        <w:rPr>
          <w:noProof/>
        </w:rPr>
        <w:fldChar w:fldCharType="begin"/>
      </w:r>
      <w:r>
        <w:rPr>
          <w:noProof/>
        </w:rPr>
        <w:instrText xml:space="preserve"> PAGEREF _Toc76075153 \h </w:instrText>
      </w:r>
      <w:r>
        <w:rPr>
          <w:noProof/>
        </w:rPr>
      </w:r>
      <w:r>
        <w:rPr>
          <w:noProof/>
        </w:rPr>
        <w:fldChar w:fldCharType="separate"/>
      </w:r>
      <w:r>
        <w:rPr>
          <w:noProof/>
        </w:rPr>
        <w:t>21</w:t>
      </w:r>
      <w:r>
        <w:rPr>
          <w:noProof/>
        </w:rPr>
        <w:fldChar w:fldCharType="end"/>
      </w:r>
    </w:p>
    <w:p w14:paraId="1609203A" w14:textId="71A887BC" w:rsidR="00A40304" w:rsidRDefault="00A40304">
      <w:pPr>
        <w:pStyle w:val="TOC3"/>
        <w:tabs>
          <w:tab w:val="left" w:pos="1540"/>
          <w:tab w:val="right" w:leader="dot" w:pos="9062"/>
        </w:tabs>
        <w:rPr>
          <w:rFonts w:asciiTheme="minorHAnsi" w:eastAsiaTheme="minorEastAsia" w:hAnsiTheme="minorHAnsi" w:cstheme="minorBidi"/>
          <w:noProof/>
          <w:sz w:val="22"/>
          <w:szCs w:val="22"/>
        </w:rPr>
      </w:pPr>
      <w:r>
        <w:rPr>
          <w:noProof/>
        </w:rPr>
        <w:t>3.1.5.</w:t>
      </w:r>
      <w:r>
        <w:rPr>
          <w:rFonts w:asciiTheme="minorHAnsi" w:eastAsiaTheme="minorEastAsia" w:hAnsiTheme="minorHAnsi" w:cstheme="minorBidi"/>
          <w:noProof/>
          <w:sz w:val="22"/>
          <w:szCs w:val="22"/>
        </w:rPr>
        <w:tab/>
      </w:r>
      <w:r>
        <w:rPr>
          <w:noProof/>
        </w:rPr>
        <w:t>Quản lý kho hàng</w:t>
      </w:r>
      <w:r>
        <w:rPr>
          <w:noProof/>
        </w:rPr>
        <w:tab/>
      </w:r>
      <w:r>
        <w:rPr>
          <w:noProof/>
        </w:rPr>
        <w:fldChar w:fldCharType="begin"/>
      </w:r>
      <w:r>
        <w:rPr>
          <w:noProof/>
        </w:rPr>
        <w:instrText xml:space="preserve"> PAGEREF _Toc76075154 \h </w:instrText>
      </w:r>
      <w:r>
        <w:rPr>
          <w:noProof/>
        </w:rPr>
      </w:r>
      <w:r>
        <w:rPr>
          <w:noProof/>
        </w:rPr>
        <w:fldChar w:fldCharType="separate"/>
      </w:r>
      <w:r>
        <w:rPr>
          <w:noProof/>
        </w:rPr>
        <w:t>22</w:t>
      </w:r>
      <w:r>
        <w:rPr>
          <w:noProof/>
        </w:rPr>
        <w:fldChar w:fldCharType="end"/>
      </w:r>
    </w:p>
    <w:p w14:paraId="77260032" w14:textId="38A154D1" w:rsidR="00A40304" w:rsidRDefault="00A40304">
      <w:pPr>
        <w:pStyle w:val="TOC3"/>
        <w:tabs>
          <w:tab w:val="left" w:pos="1540"/>
          <w:tab w:val="right" w:leader="dot" w:pos="9062"/>
        </w:tabs>
        <w:rPr>
          <w:rFonts w:asciiTheme="minorHAnsi" w:eastAsiaTheme="minorEastAsia" w:hAnsiTheme="minorHAnsi" w:cstheme="minorBidi"/>
          <w:noProof/>
          <w:sz w:val="22"/>
          <w:szCs w:val="22"/>
        </w:rPr>
      </w:pPr>
      <w:r>
        <w:rPr>
          <w:noProof/>
        </w:rPr>
        <w:t>3.1.6.</w:t>
      </w:r>
      <w:r>
        <w:rPr>
          <w:rFonts w:asciiTheme="minorHAnsi" w:eastAsiaTheme="minorEastAsia" w:hAnsiTheme="minorHAnsi" w:cstheme="minorBidi"/>
          <w:noProof/>
          <w:sz w:val="22"/>
          <w:szCs w:val="22"/>
        </w:rPr>
        <w:tab/>
      </w:r>
      <w:r>
        <w:rPr>
          <w:noProof/>
        </w:rPr>
        <w:t>Quản lý đơn hàng</w:t>
      </w:r>
      <w:r>
        <w:rPr>
          <w:noProof/>
        </w:rPr>
        <w:tab/>
      </w:r>
      <w:r>
        <w:rPr>
          <w:noProof/>
        </w:rPr>
        <w:fldChar w:fldCharType="begin"/>
      </w:r>
      <w:r>
        <w:rPr>
          <w:noProof/>
        </w:rPr>
        <w:instrText xml:space="preserve"> PAGEREF _Toc76075155 \h </w:instrText>
      </w:r>
      <w:r>
        <w:rPr>
          <w:noProof/>
        </w:rPr>
      </w:r>
      <w:r>
        <w:rPr>
          <w:noProof/>
        </w:rPr>
        <w:fldChar w:fldCharType="separate"/>
      </w:r>
      <w:r>
        <w:rPr>
          <w:noProof/>
        </w:rPr>
        <w:t>22</w:t>
      </w:r>
      <w:r>
        <w:rPr>
          <w:noProof/>
        </w:rPr>
        <w:fldChar w:fldCharType="end"/>
      </w:r>
    </w:p>
    <w:p w14:paraId="07E28809" w14:textId="6F05D6C1" w:rsidR="00A40304" w:rsidRDefault="00A40304">
      <w:pPr>
        <w:pStyle w:val="TOC2"/>
        <w:rPr>
          <w:rFonts w:asciiTheme="minorHAnsi" w:eastAsiaTheme="minorEastAsia" w:hAnsiTheme="minorHAnsi" w:cstheme="minorBidi"/>
          <w:i w:val="0"/>
          <w:sz w:val="22"/>
          <w:szCs w:val="22"/>
        </w:rPr>
      </w:pPr>
      <w:r w:rsidRPr="00D90C03">
        <w:t>3.2.</w:t>
      </w:r>
      <w:r>
        <w:rPr>
          <w:rFonts w:asciiTheme="minorHAnsi" w:eastAsiaTheme="minorEastAsia" w:hAnsiTheme="minorHAnsi" w:cstheme="minorBidi"/>
          <w:i w:val="0"/>
          <w:sz w:val="22"/>
          <w:szCs w:val="22"/>
        </w:rPr>
        <w:tab/>
      </w:r>
      <w:r w:rsidRPr="00D90C03">
        <w:t>Trang khách hàng</w:t>
      </w:r>
      <w:r>
        <w:tab/>
      </w:r>
      <w:r>
        <w:fldChar w:fldCharType="begin"/>
      </w:r>
      <w:r>
        <w:instrText xml:space="preserve"> PAGEREF _Toc76075156 \h </w:instrText>
      </w:r>
      <w:r>
        <w:fldChar w:fldCharType="separate"/>
      </w:r>
      <w:r>
        <w:t>23</w:t>
      </w:r>
      <w:r>
        <w:fldChar w:fldCharType="end"/>
      </w:r>
    </w:p>
    <w:p w14:paraId="18897D24" w14:textId="6BEB6F6B" w:rsidR="00A40304" w:rsidRDefault="00A40304">
      <w:pPr>
        <w:pStyle w:val="TOC1"/>
        <w:rPr>
          <w:rFonts w:asciiTheme="minorHAnsi" w:eastAsiaTheme="minorEastAsia" w:hAnsiTheme="minorHAnsi" w:cstheme="minorBidi"/>
          <w:b w:val="0"/>
          <w:sz w:val="22"/>
          <w:szCs w:val="22"/>
        </w:rPr>
      </w:pPr>
      <w:r w:rsidRPr="00D90C03">
        <w:rPr>
          <w:caps/>
        </w:rPr>
        <w:t>Kết luận</w:t>
      </w:r>
      <w:r>
        <w:tab/>
      </w:r>
      <w:r>
        <w:fldChar w:fldCharType="begin"/>
      </w:r>
      <w:r>
        <w:instrText xml:space="preserve"> PAGEREF _Toc76075157 \h </w:instrText>
      </w:r>
      <w:r>
        <w:fldChar w:fldCharType="separate"/>
      </w:r>
      <w:r>
        <w:t>25</w:t>
      </w:r>
      <w:r>
        <w:fldChar w:fldCharType="end"/>
      </w:r>
    </w:p>
    <w:p w14:paraId="6D928692" w14:textId="03E03562" w:rsidR="00A40304" w:rsidRDefault="00A40304">
      <w:pPr>
        <w:pStyle w:val="TOC1"/>
        <w:rPr>
          <w:rFonts w:asciiTheme="minorHAnsi" w:eastAsiaTheme="minorEastAsia" w:hAnsiTheme="minorHAnsi" w:cstheme="minorBidi"/>
          <w:b w:val="0"/>
          <w:sz w:val="22"/>
          <w:szCs w:val="22"/>
        </w:rPr>
      </w:pPr>
      <w:r w:rsidRPr="00D90C03">
        <w:rPr>
          <w:caps/>
        </w:rPr>
        <w:t>Tài liệu tham khảo</w:t>
      </w:r>
      <w:r>
        <w:tab/>
      </w:r>
      <w:r>
        <w:fldChar w:fldCharType="begin"/>
      </w:r>
      <w:r>
        <w:instrText xml:space="preserve"> PAGEREF _Toc76075158 \h </w:instrText>
      </w:r>
      <w:r>
        <w:fldChar w:fldCharType="separate"/>
      </w:r>
      <w:r>
        <w:t>26</w:t>
      </w:r>
      <w:r>
        <w:fldChar w:fldCharType="end"/>
      </w:r>
    </w:p>
    <w:p w14:paraId="0A6B2896" w14:textId="6B628B28" w:rsidR="00B65DF4" w:rsidRPr="00A34820" w:rsidRDefault="009B54BF" w:rsidP="00F04A5F">
      <w:pPr>
        <w:spacing w:line="264" w:lineRule="auto"/>
      </w:pPr>
      <w:r w:rsidRPr="00A34820">
        <w:fldChar w:fldCharType="end"/>
      </w:r>
    </w:p>
    <w:p w14:paraId="4C00BD3C" w14:textId="77777777" w:rsidR="00031FE2" w:rsidRPr="00A34820" w:rsidRDefault="00031FE2" w:rsidP="00F04A5F">
      <w:pPr>
        <w:spacing w:line="264" w:lineRule="auto"/>
      </w:pPr>
    </w:p>
    <w:p w14:paraId="53689038" w14:textId="77777777" w:rsidR="00031FE2" w:rsidRPr="00A34820" w:rsidRDefault="00031FE2" w:rsidP="00F04A5F">
      <w:pPr>
        <w:spacing w:line="264" w:lineRule="auto"/>
      </w:pPr>
    </w:p>
    <w:p w14:paraId="6D71A3FC" w14:textId="77777777" w:rsidR="00031FE2" w:rsidRPr="00A34820" w:rsidRDefault="00031FE2" w:rsidP="00F04A5F">
      <w:pPr>
        <w:spacing w:line="264" w:lineRule="auto"/>
      </w:pPr>
    </w:p>
    <w:p w14:paraId="3BACED1D" w14:textId="77777777" w:rsidR="00031FE2" w:rsidRPr="00A34820" w:rsidRDefault="00031FE2" w:rsidP="00F04A5F">
      <w:pPr>
        <w:spacing w:line="264" w:lineRule="auto"/>
      </w:pPr>
    </w:p>
    <w:p w14:paraId="74114108" w14:textId="77777777" w:rsidR="00031FE2" w:rsidRPr="00A34820" w:rsidRDefault="00031FE2" w:rsidP="00F04A5F">
      <w:pPr>
        <w:spacing w:line="264" w:lineRule="auto"/>
      </w:pPr>
    </w:p>
    <w:p w14:paraId="54F8C565" w14:textId="77777777" w:rsidR="00031FE2" w:rsidRPr="00A34820" w:rsidRDefault="00031FE2" w:rsidP="00F04A5F">
      <w:pPr>
        <w:spacing w:line="264" w:lineRule="auto"/>
      </w:pPr>
    </w:p>
    <w:p w14:paraId="66B98656" w14:textId="77777777" w:rsidR="00031FE2" w:rsidRPr="00A34820" w:rsidRDefault="00031FE2" w:rsidP="00F04A5F">
      <w:pPr>
        <w:spacing w:line="264" w:lineRule="auto"/>
      </w:pPr>
    </w:p>
    <w:p w14:paraId="7663787E" w14:textId="77777777" w:rsidR="00031FE2" w:rsidRPr="00A34820" w:rsidRDefault="00031FE2" w:rsidP="00F04A5F">
      <w:pPr>
        <w:spacing w:line="264" w:lineRule="auto"/>
      </w:pPr>
    </w:p>
    <w:p w14:paraId="61125F26" w14:textId="77777777" w:rsidR="00031FE2" w:rsidRPr="00A34820" w:rsidRDefault="00031FE2" w:rsidP="00F04A5F">
      <w:pPr>
        <w:spacing w:line="264" w:lineRule="auto"/>
      </w:pPr>
    </w:p>
    <w:p w14:paraId="18D92BDE" w14:textId="77777777" w:rsidR="00031FE2" w:rsidRPr="00A34820" w:rsidRDefault="00D85A61" w:rsidP="003810F2">
      <w:pPr>
        <w:pStyle w:val="Heading1"/>
        <w:rPr>
          <w:rFonts w:cs="Times New Roman"/>
          <w:szCs w:val="28"/>
        </w:rPr>
      </w:pPr>
      <w:bookmarkStart w:id="0" w:name="_Toc76075140"/>
      <w:r w:rsidRPr="00A34820">
        <w:rPr>
          <w:rFonts w:cs="Times New Roman"/>
          <w:szCs w:val="28"/>
        </w:rPr>
        <w:lastRenderedPageBreak/>
        <w:t>Tổng quan về hệ thống</w:t>
      </w:r>
      <w:bookmarkEnd w:id="0"/>
    </w:p>
    <w:p w14:paraId="5E74AF2D" w14:textId="77777777" w:rsidR="00031FE2" w:rsidRPr="00A34820" w:rsidRDefault="00D85A61" w:rsidP="003810F2">
      <w:pPr>
        <w:pStyle w:val="Heading2"/>
        <w:rPr>
          <w:rFonts w:cs="Times New Roman"/>
          <w:sz w:val="28"/>
        </w:rPr>
      </w:pPr>
      <w:bookmarkStart w:id="1" w:name="_Toc76075141"/>
      <w:r w:rsidRPr="00A34820">
        <w:rPr>
          <w:rFonts w:cs="Times New Roman"/>
          <w:sz w:val="28"/>
        </w:rPr>
        <w:t>Đặt vấn đề</w:t>
      </w:r>
      <w:bookmarkEnd w:id="1"/>
    </w:p>
    <w:p w14:paraId="3D712EC9" w14:textId="5BDDEE7B" w:rsidR="00795189" w:rsidRPr="00A34820" w:rsidRDefault="00795189" w:rsidP="00795189">
      <w:pPr>
        <w:pStyle w:val="BodyText"/>
        <w:ind w:left="308" w:right="168" w:firstLine="720"/>
        <w:rPr>
          <w:sz w:val="28"/>
          <w:szCs w:val="28"/>
        </w:rPr>
      </w:pPr>
      <w:r w:rsidRPr="00A34820">
        <w:rPr>
          <w:sz w:val="28"/>
          <w:szCs w:val="28"/>
        </w:rPr>
        <w:t xml:space="preserve">Hệ thống mua bán và bảo hành </w:t>
      </w:r>
      <w:r w:rsidR="001F3630" w:rsidRPr="00A34820">
        <w:rPr>
          <w:sz w:val="28"/>
          <w:szCs w:val="28"/>
        </w:rPr>
        <w:t>công ty máy tính NoName</w:t>
      </w:r>
      <w:r w:rsidRPr="00A34820">
        <w:rPr>
          <w:sz w:val="28"/>
          <w:szCs w:val="28"/>
        </w:rPr>
        <w:t xml:space="preserve"> là một Website cung cấp cho người sử dụng, nhà quản lý những chức năng cần thiết để tiến hành giao dịch, quản lý sự hoạt động cũng như theo dõi tình hình phát triển cửa hàng của mình. Đối với khách hàng, hệ thống cho phép xem thông tin về sản phẩm của cửa hàng. Sau khi đăng ký làm thành viên, khách hàng có thể chọn sản phẩm trên website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w:t>
      </w:r>
      <w:r w:rsidRPr="00A34820">
        <w:rPr>
          <w:spacing w:val="-5"/>
          <w:sz w:val="28"/>
          <w:szCs w:val="28"/>
        </w:rPr>
        <w:t xml:space="preserve"> </w:t>
      </w:r>
      <w:r w:rsidRPr="00A34820">
        <w:rPr>
          <w:sz w:val="28"/>
          <w:szCs w:val="28"/>
        </w:rPr>
        <w:t>dịch.</w:t>
      </w:r>
    </w:p>
    <w:p w14:paraId="3A1C9BE7" w14:textId="77777777" w:rsidR="00795189" w:rsidRPr="00A34820" w:rsidRDefault="00795189" w:rsidP="00795189">
      <w:pPr>
        <w:pStyle w:val="BodyText"/>
        <w:ind w:left="308" w:right="186" w:firstLine="720"/>
        <w:rPr>
          <w:sz w:val="28"/>
          <w:szCs w:val="28"/>
        </w:rPr>
      </w:pPr>
      <w:r w:rsidRPr="00A34820">
        <w:rPr>
          <w:sz w:val="28"/>
          <w:szCs w:val="28"/>
        </w:rPr>
        <w:t>Đối với các nhân viên, là người sẽ tiếp nhận đơn hàng do người quản lý chuyển đến, thực hiện việc giao hàng và xác nhận việc giao hàng đã hoàn</w:t>
      </w:r>
      <w:r w:rsidRPr="00A34820">
        <w:rPr>
          <w:spacing w:val="-2"/>
          <w:sz w:val="28"/>
          <w:szCs w:val="28"/>
        </w:rPr>
        <w:t xml:space="preserve"> </w:t>
      </w:r>
      <w:r w:rsidRPr="00A34820">
        <w:rPr>
          <w:sz w:val="28"/>
          <w:szCs w:val="28"/>
        </w:rPr>
        <w:t>tất.</w:t>
      </w:r>
    </w:p>
    <w:p w14:paraId="7695C04F" w14:textId="77777777" w:rsidR="00795189" w:rsidRPr="00A34820" w:rsidRDefault="00795189" w:rsidP="00795189">
      <w:pPr>
        <w:pStyle w:val="BodyText"/>
        <w:ind w:left="308" w:right="171" w:firstLine="720"/>
        <w:rPr>
          <w:sz w:val="28"/>
          <w:szCs w:val="28"/>
        </w:rPr>
      </w:pPr>
      <w:r w:rsidRPr="00A34820">
        <w:rPr>
          <w:sz w:val="28"/>
          <w:szCs w:val="28"/>
        </w:rPr>
        <w:t>Khi khách hàng có yêu cầu về bảo hành thiết bị đã mua ở cửa hàng, bộ phận bảo hành sẽ tiến hành kiểm tra, sửa chữa và gửi lại cho khách kèm theo một hoá đơn thanh</w:t>
      </w:r>
      <w:r w:rsidRPr="00A34820">
        <w:rPr>
          <w:spacing w:val="-23"/>
          <w:sz w:val="28"/>
          <w:szCs w:val="28"/>
        </w:rPr>
        <w:t xml:space="preserve"> </w:t>
      </w:r>
      <w:r w:rsidRPr="00A34820">
        <w:rPr>
          <w:sz w:val="28"/>
          <w:szCs w:val="28"/>
        </w:rPr>
        <w:t>toán bảo hành (nếu thiết bị đã quá thời gian bảo hành). Các thông tin về việc bảo hành thiết bị sẽ được lưu lại trong sổ bảo</w:t>
      </w:r>
      <w:r w:rsidRPr="00A34820">
        <w:rPr>
          <w:spacing w:val="-1"/>
          <w:sz w:val="28"/>
          <w:szCs w:val="28"/>
        </w:rPr>
        <w:t xml:space="preserve"> </w:t>
      </w:r>
      <w:r w:rsidRPr="00A34820">
        <w:rPr>
          <w:sz w:val="28"/>
          <w:szCs w:val="28"/>
        </w:rPr>
        <w:t>hành.</w:t>
      </w:r>
    </w:p>
    <w:p w14:paraId="69FF9D45" w14:textId="77777777" w:rsidR="00144403" w:rsidRPr="00A34820" w:rsidRDefault="00144403" w:rsidP="00F17F5D">
      <w:pPr>
        <w:spacing w:before="40" w:after="40" w:line="264" w:lineRule="auto"/>
        <w:rPr>
          <w:sz w:val="28"/>
          <w:szCs w:val="28"/>
        </w:rPr>
      </w:pPr>
    </w:p>
    <w:p w14:paraId="0E41429A" w14:textId="77777777" w:rsidR="00144403" w:rsidRPr="00A34820" w:rsidRDefault="00144403" w:rsidP="00F17F5D">
      <w:pPr>
        <w:spacing w:before="40" w:after="40" w:line="264" w:lineRule="auto"/>
        <w:rPr>
          <w:b/>
          <w:sz w:val="28"/>
          <w:szCs w:val="28"/>
        </w:rPr>
      </w:pPr>
    </w:p>
    <w:p w14:paraId="78A4BBF3" w14:textId="77777777" w:rsidR="00144403" w:rsidRPr="00A34820" w:rsidRDefault="00144403" w:rsidP="00F17F5D">
      <w:pPr>
        <w:spacing w:before="40" w:after="40" w:line="264" w:lineRule="auto"/>
        <w:rPr>
          <w:b/>
          <w:sz w:val="28"/>
          <w:szCs w:val="28"/>
        </w:rPr>
      </w:pPr>
    </w:p>
    <w:p w14:paraId="62CB4758" w14:textId="77777777" w:rsidR="00144403" w:rsidRPr="00A34820" w:rsidRDefault="00144403" w:rsidP="00F17F5D">
      <w:pPr>
        <w:spacing w:before="40" w:after="40" w:line="264" w:lineRule="auto"/>
        <w:rPr>
          <w:b/>
          <w:sz w:val="28"/>
          <w:szCs w:val="28"/>
        </w:rPr>
      </w:pPr>
    </w:p>
    <w:p w14:paraId="2B7CF4BB" w14:textId="77777777" w:rsidR="00031FE2" w:rsidRPr="00A34820" w:rsidRDefault="00031FE2" w:rsidP="00D5788E">
      <w:pPr>
        <w:pStyle w:val="Heading2"/>
        <w:rPr>
          <w:rFonts w:cs="Times New Roman"/>
          <w:sz w:val="28"/>
        </w:rPr>
      </w:pPr>
      <w:bookmarkStart w:id="2" w:name="_Toc76075142"/>
      <w:r w:rsidRPr="00A34820">
        <w:rPr>
          <w:rFonts w:cs="Times New Roman"/>
          <w:sz w:val="28"/>
        </w:rPr>
        <w:t xml:space="preserve">Mục </w:t>
      </w:r>
      <w:r w:rsidR="00D85A61" w:rsidRPr="00A34820">
        <w:rPr>
          <w:rFonts w:cs="Times New Roman"/>
          <w:sz w:val="28"/>
        </w:rPr>
        <w:t>đích, yêu cầu của hệ thống</w:t>
      </w:r>
      <w:bookmarkEnd w:id="2"/>
    </w:p>
    <w:p w14:paraId="7691ABD2" w14:textId="6A7259BF" w:rsidR="007D51D3" w:rsidRPr="00A34820" w:rsidRDefault="007D51D3" w:rsidP="00D85A61">
      <w:pPr>
        <w:numPr>
          <w:ilvl w:val="0"/>
          <w:numId w:val="10"/>
        </w:numPr>
        <w:spacing w:before="40" w:after="40" w:line="264" w:lineRule="auto"/>
        <w:ind w:hanging="153"/>
        <w:rPr>
          <w:sz w:val="28"/>
          <w:szCs w:val="28"/>
        </w:rPr>
      </w:pPr>
      <w:r w:rsidRPr="00A34820">
        <w:rPr>
          <w:sz w:val="28"/>
          <w:szCs w:val="28"/>
        </w:rPr>
        <w:t xml:space="preserve">Giao diện đẹp, thuận tiện cho </w:t>
      </w:r>
    </w:p>
    <w:p w14:paraId="4D799219" w14:textId="77777777" w:rsidR="00C62A6E" w:rsidRPr="00A34820" w:rsidRDefault="007D51D3" w:rsidP="00D85A61">
      <w:pPr>
        <w:numPr>
          <w:ilvl w:val="0"/>
          <w:numId w:val="10"/>
        </w:numPr>
        <w:spacing w:before="40" w:after="40" w:line="264" w:lineRule="auto"/>
        <w:ind w:hanging="153"/>
        <w:rPr>
          <w:sz w:val="28"/>
          <w:szCs w:val="28"/>
        </w:rPr>
      </w:pPr>
      <w:r w:rsidRPr="00A34820">
        <w:rPr>
          <w:sz w:val="28"/>
          <w:szCs w:val="28"/>
        </w:rPr>
        <w:t xml:space="preserve"> Tạo ra sự thuận tiện cho khách hàng trong việc mua các sản phẩm online</w:t>
      </w:r>
    </w:p>
    <w:p w14:paraId="4BE697D5" w14:textId="77777777" w:rsidR="007D51D3" w:rsidRPr="00A34820" w:rsidRDefault="007D51D3" w:rsidP="00D85A61">
      <w:pPr>
        <w:numPr>
          <w:ilvl w:val="0"/>
          <w:numId w:val="10"/>
        </w:numPr>
        <w:spacing w:before="40" w:after="40" w:line="264" w:lineRule="auto"/>
        <w:ind w:hanging="153"/>
        <w:rPr>
          <w:sz w:val="28"/>
          <w:szCs w:val="28"/>
        </w:rPr>
      </w:pPr>
      <w:r w:rsidRPr="00A34820">
        <w:rPr>
          <w:sz w:val="28"/>
          <w:szCs w:val="28"/>
        </w:rPr>
        <w:t xml:space="preserve"> Dễ dàng quản lí thông tin về sản phẩm cũng như khách hàng</w:t>
      </w:r>
    </w:p>
    <w:p w14:paraId="715C6C33" w14:textId="56404EA8" w:rsidR="00144403" w:rsidRPr="00A34820" w:rsidRDefault="007D51D3" w:rsidP="001F3630">
      <w:pPr>
        <w:numPr>
          <w:ilvl w:val="0"/>
          <w:numId w:val="10"/>
        </w:numPr>
        <w:spacing w:before="40" w:after="40" w:line="264" w:lineRule="auto"/>
        <w:ind w:hanging="153"/>
        <w:rPr>
          <w:sz w:val="28"/>
          <w:szCs w:val="28"/>
        </w:rPr>
      </w:pPr>
      <w:r w:rsidRPr="00A34820">
        <w:rPr>
          <w:sz w:val="28"/>
          <w:szCs w:val="28"/>
        </w:rPr>
        <w:t xml:space="preserve"> Dễ dàng vận hành, bảo trì cũng như nâng cấp hệ thống</w:t>
      </w:r>
    </w:p>
    <w:p w14:paraId="01AFC2C3" w14:textId="77777777" w:rsidR="00C62A6E" w:rsidRPr="00A34820" w:rsidRDefault="00C62A6E" w:rsidP="00144403">
      <w:pPr>
        <w:spacing w:before="40" w:after="40" w:line="264" w:lineRule="auto"/>
        <w:ind w:left="540"/>
        <w:rPr>
          <w:sz w:val="28"/>
          <w:szCs w:val="28"/>
        </w:rPr>
      </w:pPr>
    </w:p>
    <w:p w14:paraId="4ECF6B69" w14:textId="77777777" w:rsidR="00B23FF4" w:rsidRPr="00A34820" w:rsidRDefault="00B23FF4" w:rsidP="00D5788E">
      <w:pPr>
        <w:pStyle w:val="Heading1"/>
        <w:rPr>
          <w:rFonts w:cs="Times New Roman"/>
          <w:szCs w:val="28"/>
        </w:rPr>
      </w:pPr>
      <w:bookmarkStart w:id="3" w:name="_Toc76075143"/>
      <w:r w:rsidRPr="00A34820">
        <w:rPr>
          <w:rFonts w:cs="Times New Roman"/>
          <w:szCs w:val="28"/>
        </w:rPr>
        <w:lastRenderedPageBreak/>
        <w:t>Phân tích thiết kế hệ thống</w:t>
      </w:r>
      <w:bookmarkEnd w:id="3"/>
    </w:p>
    <w:p w14:paraId="06587A4F" w14:textId="77777777" w:rsidR="00D85A61" w:rsidRPr="00A34820" w:rsidRDefault="00D85A61" w:rsidP="00D5788E">
      <w:pPr>
        <w:pStyle w:val="Heading2"/>
        <w:rPr>
          <w:rFonts w:cs="Times New Roman"/>
          <w:sz w:val="28"/>
        </w:rPr>
      </w:pPr>
      <w:bookmarkStart w:id="4" w:name="_Toc76075144"/>
      <w:r w:rsidRPr="00A34820">
        <w:rPr>
          <w:rFonts w:cs="Times New Roman"/>
          <w:sz w:val="28"/>
        </w:rPr>
        <w:t>Các tác nhân tham gia hệ thống</w:t>
      </w:r>
      <w:bookmarkEnd w:id="4"/>
    </w:p>
    <w:p w14:paraId="0B58E70B" w14:textId="77777777" w:rsidR="00795189" w:rsidRPr="00A34820" w:rsidRDefault="00795189" w:rsidP="00795189">
      <w:pPr>
        <w:pStyle w:val="BodyText"/>
        <w:ind w:left="308" w:right="170" w:firstLine="720"/>
        <w:rPr>
          <w:sz w:val="28"/>
          <w:szCs w:val="28"/>
        </w:rPr>
      </w:pPr>
      <w:r w:rsidRPr="00A34820">
        <w:rPr>
          <w:sz w:val="28"/>
          <w:szCs w:val="28"/>
        </w:rPr>
        <w:t>Dựa vào mô tả bài toán, ta có thể xác định được các tác nhân chính của hệ thống như sau:</w:t>
      </w:r>
    </w:p>
    <w:p w14:paraId="6CA44944" w14:textId="77777777" w:rsidR="00795189" w:rsidRPr="00A34820" w:rsidRDefault="00795189" w:rsidP="00795189">
      <w:pPr>
        <w:pStyle w:val="BodyText"/>
        <w:widowControl w:val="0"/>
        <w:numPr>
          <w:ilvl w:val="0"/>
          <w:numId w:val="13"/>
        </w:numPr>
        <w:autoSpaceDE w:val="0"/>
        <w:autoSpaceDN w:val="0"/>
        <w:spacing w:before="120" w:after="0" w:line="240" w:lineRule="auto"/>
        <w:ind w:right="168"/>
        <w:rPr>
          <w:sz w:val="28"/>
          <w:szCs w:val="28"/>
        </w:rPr>
      </w:pPr>
      <w:r w:rsidRPr="00A34820">
        <w:rPr>
          <w:sz w:val="28"/>
          <w:szCs w:val="28"/>
          <w:u w:val="single"/>
        </w:rPr>
        <w:t>KHÁCH HÀNG</w:t>
      </w:r>
      <w:r w:rsidRPr="00A34820">
        <w:rPr>
          <w:sz w:val="28"/>
          <w:szCs w:val="28"/>
        </w:rPr>
        <w:t>: là người giao dịch với hệ thống thông qua các đơn đặt hàng, khách hàng có thể chọn các loại sản phẩm, chọn địa điểm và thời gian giao hàng. Khách hàng có thể đăng ký làm thành viên của hệ thống.</w:t>
      </w:r>
    </w:p>
    <w:p w14:paraId="759B9F59" w14:textId="77777777" w:rsidR="00795189" w:rsidRPr="00A34820" w:rsidRDefault="00795189" w:rsidP="00795189">
      <w:pPr>
        <w:pStyle w:val="BodyText"/>
        <w:widowControl w:val="0"/>
        <w:numPr>
          <w:ilvl w:val="0"/>
          <w:numId w:val="13"/>
        </w:numPr>
        <w:autoSpaceDE w:val="0"/>
        <w:autoSpaceDN w:val="0"/>
        <w:spacing w:before="120" w:after="0" w:line="240" w:lineRule="auto"/>
        <w:rPr>
          <w:sz w:val="28"/>
          <w:szCs w:val="28"/>
        </w:rPr>
      </w:pPr>
      <w:r w:rsidRPr="00A34820">
        <w:rPr>
          <w:sz w:val="28"/>
          <w:szCs w:val="28"/>
          <w:u w:val="single"/>
        </w:rPr>
        <w:t>NGƯỜI QUẢN LÝ</w:t>
      </w:r>
      <w:r w:rsidRPr="00A34820">
        <w:rPr>
          <w:sz w:val="28"/>
          <w:szCs w:val="28"/>
        </w:rPr>
        <w:t>: là người điều hành, quản lý và theo dõi mọi hoạt động của hệ</w:t>
      </w:r>
    </w:p>
    <w:p w14:paraId="6E3D1E07" w14:textId="77777777" w:rsidR="00795189" w:rsidRPr="00A34820" w:rsidRDefault="00795189" w:rsidP="00795189">
      <w:pPr>
        <w:pStyle w:val="BodyText"/>
        <w:widowControl w:val="0"/>
        <w:numPr>
          <w:ilvl w:val="0"/>
          <w:numId w:val="13"/>
        </w:numPr>
        <w:autoSpaceDE w:val="0"/>
        <w:autoSpaceDN w:val="0"/>
        <w:spacing w:before="0" w:after="0" w:line="240" w:lineRule="auto"/>
        <w:jc w:val="left"/>
        <w:rPr>
          <w:sz w:val="28"/>
          <w:szCs w:val="28"/>
        </w:rPr>
      </w:pPr>
      <w:r w:rsidRPr="00A34820">
        <w:rPr>
          <w:sz w:val="28"/>
          <w:szCs w:val="28"/>
        </w:rPr>
        <w:t>thống.</w:t>
      </w:r>
    </w:p>
    <w:p w14:paraId="39B5E6C2" w14:textId="77777777" w:rsidR="00795189" w:rsidRPr="00A34820" w:rsidRDefault="00795189" w:rsidP="00795189">
      <w:pPr>
        <w:pStyle w:val="BodyText"/>
        <w:widowControl w:val="0"/>
        <w:numPr>
          <w:ilvl w:val="0"/>
          <w:numId w:val="13"/>
        </w:numPr>
        <w:autoSpaceDE w:val="0"/>
        <w:autoSpaceDN w:val="0"/>
        <w:spacing w:before="120" w:after="0" w:line="240" w:lineRule="auto"/>
        <w:jc w:val="left"/>
        <w:rPr>
          <w:sz w:val="28"/>
          <w:szCs w:val="28"/>
        </w:rPr>
      </w:pPr>
      <w:r w:rsidRPr="00A34820">
        <w:rPr>
          <w:sz w:val="28"/>
          <w:szCs w:val="28"/>
          <w:u w:val="single"/>
        </w:rPr>
        <w:t>NHÂN VIÊN</w:t>
      </w:r>
      <w:r w:rsidRPr="00A34820">
        <w:rPr>
          <w:sz w:val="28"/>
          <w:szCs w:val="28"/>
        </w:rPr>
        <w:t>: là người tiếp nhận và xử lý các đơn hàng, các yêu cầu bảo hành do</w:t>
      </w:r>
    </w:p>
    <w:p w14:paraId="12626FD4" w14:textId="77777777" w:rsidR="00795189" w:rsidRPr="00A34820" w:rsidRDefault="00795189" w:rsidP="00795189">
      <w:pPr>
        <w:pStyle w:val="BodyText"/>
        <w:widowControl w:val="0"/>
        <w:numPr>
          <w:ilvl w:val="0"/>
          <w:numId w:val="13"/>
        </w:numPr>
        <w:autoSpaceDE w:val="0"/>
        <w:autoSpaceDN w:val="0"/>
        <w:spacing w:before="0" w:after="0" w:line="240" w:lineRule="auto"/>
        <w:rPr>
          <w:sz w:val="28"/>
          <w:szCs w:val="28"/>
        </w:rPr>
      </w:pPr>
      <w:r w:rsidRPr="00A34820">
        <w:rPr>
          <w:sz w:val="28"/>
          <w:szCs w:val="28"/>
        </w:rPr>
        <w:t>người quản lý giao.</w:t>
      </w:r>
    </w:p>
    <w:p w14:paraId="6568D934" w14:textId="77777777" w:rsidR="00795189" w:rsidRPr="00A34820" w:rsidRDefault="00795189" w:rsidP="00795189">
      <w:pPr>
        <w:pStyle w:val="BodyText"/>
        <w:widowControl w:val="0"/>
        <w:numPr>
          <w:ilvl w:val="0"/>
          <w:numId w:val="13"/>
        </w:numPr>
        <w:autoSpaceDE w:val="0"/>
        <w:autoSpaceDN w:val="0"/>
        <w:spacing w:before="120" w:after="0" w:line="240" w:lineRule="auto"/>
        <w:ind w:right="169"/>
        <w:rPr>
          <w:sz w:val="28"/>
          <w:szCs w:val="28"/>
        </w:rPr>
      </w:pPr>
      <w:r w:rsidRPr="00A34820">
        <w:rPr>
          <w:sz w:val="28"/>
          <w:szCs w:val="28"/>
          <w:u w:val="single"/>
        </w:rPr>
        <w:t>THÀNH VIÊN</w:t>
      </w:r>
      <w:r w:rsidRPr="00A34820">
        <w:rPr>
          <w:sz w:val="28"/>
          <w:szCs w:val="28"/>
        </w:rPr>
        <w:t>: bao gồm người quản lý, nhân viên và những khách hàng đã đăng ký. Sau khi đăng nhập để trở thành thành viên, ngoài những chức năng chung của người sử dụng, còn có thêm một số chức năng khác phục vụ cho công việc cụ thể của từng đối tượng.</w:t>
      </w:r>
    </w:p>
    <w:p w14:paraId="02617AC8" w14:textId="77777777" w:rsidR="00795189" w:rsidRPr="00A34820" w:rsidRDefault="00795189" w:rsidP="00795189">
      <w:pPr>
        <w:rPr>
          <w:sz w:val="28"/>
          <w:szCs w:val="28"/>
        </w:rPr>
      </w:pPr>
    </w:p>
    <w:p w14:paraId="70B00ACB" w14:textId="77777777" w:rsidR="00F46038" w:rsidRPr="00A34820" w:rsidRDefault="00D85A61" w:rsidP="00D5788E">
      <w:pPr>
        <w:pStyle w:val="Heading2"/>
        <w:rPr>
          <w:rFonts w:cs="Times New Roman"/>
          <w:sz w:val="28"/>
        </w:rPr>
      </w:pPr>
      <w:bookmarkStart w:id="5" w:name="_Toc76075145"/>
      <w:r w:rsidRPr="00A34820">
        <w:rPr>
          <w:rFonts w:cs="Times New Roman"/>
          <w:sz w:val="28"/>
        </w:rPr>
        <w:t xml:space="preserve">Đặc tả </w:t>
      </w:r>
      <w:r w:rsidR="00F46038" w:rsidRPr="00A34820">
        <w:rPr>
          <w:rFonts w:cs="Times New Roman"/>
          <w:sz w:val="28"/>
        </w:rPr>
        <w:t>chức năng hệ thống</w:t>
      </w:r>
      <w:bookmarkEnd w:id="5"/>
    </w:p>
    <w:p w14:paraId="2C9AFA2C" w14:textId="77777777" w:rsidR="00F46038" w:rsidRPr="00A34820" w:rsidRDefault="00F46038" w:rsidP="00F46038">
      <w:pPr>
        <w:spacing w:beforeLines="60" w:before="144" w:afterLines="60" w:after="144" w:line="360" w:lineRule="auto"/>
        <w:rPr>
          <w:sz w:val="28"/>
          <w:szCs w:val="28"/>
        </w:rPr>
      </w:pPr>
      <w:r w:rsidRPr="00A34820">
        <w:rPr>
          <w:sz w:val="28"/>
          <w:szCs w:val="28"/>
        </w:rPr>
        <w:t xml:space="preserve">Sơ đồ chức năng của </w:t>
      </w:r>
      <w:r w:rsidR="0054509B" w:rsidRPr="00A34820">
        <w:rPr>
          <w:sz w:val="28"/>
          <w:szCs w:val="28"/>
        </w:rPr>
        <w:t>trang web</w:t>
      </w:r>
      <w:r w:rsidRPr="00A34820">
        <w:rPr>
          <w:sz w:val="28"/>
          <w:szCs w:val="28"/>
        </w:rPr>
        <w:t>:</w:t>
      </w:r>
    </w:p>
    <w:p w14:paraId="507C2E18" w14:textId="77777777" w:rsidR="00F46038" w:rsidRPr="00A34820" w:rsidRDefault="00C05239" w:rsidP="00F46038">
      <w:pPr>
        <w:pStyle w:val="BodyText"/>
        <w:spacing w:before="80" w:after="80" w:line="360" w:lineRule="auto"/>
        <w:rPr>
          <w:b/>
          <w:i/>
          <w:sz w:val="28"/>
          <w:szCs w:val="28"/>
        </w:rPr>
      </w:pPr>
      <w:r w:rsidRPr="00A34820">
        <w:rPr>
          <w:b/>
          <w:i/>
          <w:noProof/>
          <w:sz w:val="28"/>
          <w:szCs w:val="28"/>
        </w:rPr>
        <w:drawing>
          <wp:inline distT="0" distB="0" distL="0" distR="0" wp14:anchorId="2ECF0B84" wp14:editId="57F9A1B1">
            <wp:extent cx="5760720" cy="2477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77770"/>
                    </a:xfrm>
                    <a:prstGeom prst="rect">
                      <a:avLst/>
                    </a:prstGeom>
                  </pic:spPr>
                </pic:pic>
              </a:graphicData>
            </a:graphic>
          </wp:inline>
        </w:drawing>
      </w:r>
    </w:p>
    <w:p w14:paraId="47012CD4" w14:textId="77777777" w:rsidR="00E22754" w:rsidRPr="00A34820" w:rsidRDefault="00E73B3A">
      <w:pPr>
        <w:rPr>
          <w:b/>
          <w:i/>
          <w:sz w:val="28"/>
          <w:szCs w:val="28"/>
        </w:rPr>
      </w:pPr>
      <w:r w:rsidRPr="00A34820">
        <w:rPr>
          <w:b/>
          <w:i/>
          <w:sz w:val="28"/>
          <w:szCs w:val="28"/>
        </w:rPr>
        <w:br w:type="page"/>
      </w:r>
    </w:p>
    <w:p w14:paraId="1321A041" w14:textId="77777777" w:rsidR="00E31B47" w:rsidRPr="00A34820" w:rsidRDefault="00E31B47" w:rsidP="00E31B47">
      <w:pPr>
        <w:pStyle w:val="BodyText"/>
        <w:numPr>
          <w:ilvl w:val="0"/>
          <w:numId w:val="14"/>
        </w:numPr>
        <w:spacing w:before="80" w:after="80" w:line="360" w:lineRule="auto"/>
        <w:rPr>
          <w:b/>
          <w:i/>
          <w:sz w:val="28"/>
          <w:szCs w:val="28"/>
          <w:u w:val="single"/>
        </w:rPr>
      </w:pPr>
      <w:r w:rsidRPr="00A34820">
        <w:rPr>
          <w:b/>
          <w:i/>
          <w:sz w:val="28"/>
          <w:szCs w:val="28"/>
          <w:u w:val="single"/>
        </w:rPr>
        <w:lastRenderedPageBreak/>
        <w:t xml:space="preserve"> Đặc tả chức năng </w:t>
      </w:r>
      <w:r w:rsidR="003030A0" w:rsidRPr="00A34820">
        <w:rPr>
          <w:b/>
          <w:i/>
          <w:sz w:val="28"/>
          <w:szCs w:val="28"/>
          <w:u w:val="single"/>
        </w:rPr>
        <w:t>xem sản phẩm</w:t>
      </w:r>
      <w:r w:rsidR="00C05239" w:rsidRPr="00A34820">
        <w:rPr>
          <w:b/>
          <w:i/>
          <w:sz w:val="28"/>
          <w:szCs w:val="28"/>
          <w:u w:val="single"/>
        </w:rPr>
        <w:t xml:space="preserve"> (Viewing)</w:t>
      </w:r>
    </w:p>
    <w:p w14:paraId="0C0D8BEC" w14:textId="77777777" w:rsidR="003030A0" w:rsidRPr="00A34820" w:rsidRDefault="003030A0" w:rsidP="003030A0">
      <w:pPr>
        <w:pStyle w:val="BodyText"/>
        <w:spacing w:before="80" w:after="80" w:line="360" w:lineRule="auto"/>
        <w:rPr>
          <w:sz w:val="28"/>
          <w:szCs w:val="28"/>
        </w:rPr>
      </w:pPr>
      <w:r w:rsidRPr="00A34820">
        <w:rPr>
          <w:i/>
          <w:sz w:val="28"/>
          <w:szCs w:val="28"/>
          <w:u w:val="single"/>
        </w:rPr>
        <w:t>Mô tả</w:t>
      </w:r>
      <w:r w:rsidRPr="00A34820">
        <w:rPr>
          <w:i/>
          <w:sz w:val="28"/>
          <w:szCs w:val="28"/>
        </w:rPr>
        <w:t>:</w:t>
      </w:r>
    </w:p>
    <w:p w14:paraId="7EBD99F3" w14:textId="2A000363" w:rsidR="003030A0" w:rsidRPr="00A34820" w:rsidRDefault="003030A0" w:rsidP="003030A0">
      <w:pPr>
        <w:numPr>
          <w:ilvl w:val="0"/>
          <w:numId w:val="10"/>
        </w:numPr>
        <w:spacing w:before="40" w:after="40" w:line="264" w:lineRule="auto"/>
        <w:ind w:hanging="153"/>
        <w:rPr>
          <w:sz w:val="28"/>
          <w:szCs w:val="28"/>
        </w:rPr>
      </w:pPr>
      <w:r w:rsidRPr="00A34820">
        <w:rPr>
          <w:sz w:val="28"/>
          <w:szCs w:val="28"/>
        </w:rPr>
        <w:t>Cho phép khách hàng xem các sản phẩm</w:t>
      </w:r>
      <w:r w:rsidR="00C05239" w:rsidRPr="00A34820">
        <w:rPr>
          <w:sz w:val="28"/>
          <w:szCs w:val="28"/>
        </w:rPr>
        <w:t>, địa chỉ, thông tin liên hệ</w:t>
      </w:r>
      <w:r w:rsidRPr="00A34820">
        <w:rPr>
          <w:sz w:val="28"/>
          <w:szCs w:val="28"/>
        </w:rPr>
        <w:t xml:space="preserve"> trên website</w:t>
      </w:r>
      <w:r w:rsidR="00C05239" w:rsidRPr="00A34820">
        <w:rPr>
          <w:sz w:val="28"/>
          <w:szCs w:val="28"/>
        </w:rPr>
        <w:t xml:space="preserve"> của công ty</w:t>
      </w:r>
      <w:r w:rsidR="00586B85">
        <w:rPr>
          <w:sz w:val="28"/>
          <w:szCs w:val="28"/>
        </w:rPr>
        <w:t>.</w:t>
      </w:r>
    </w:p>
    <w:p w14:paraId="4AC7E87A" w14:textId="77777777" w:rsidR="003030A0" w:rsidRPr="00A34820" w:rsidRDefault="003030A0" w:rsidP="003030A0">
      <w:pPr>
        <w:spacing w:before="40" w:after="40" w:line="264" w:lineRule="auto"/>
        <w:ind w:left="720"/>
        <w:rPr>
          <w:sz w:val="28"/>
          <w:szCs w:val="28"/>
        </w:rPr>
      </w:pPr>
    </w:p>
    <w:p w14:paraId="722E6B0E" w14:textId="77777777" w:rsidR="003030A0" w:rsidRPr="00A34820" w:rsidRDefault="003030A0" w:rsidP="003030A0">
      <w:pPr>
        <w:pStyle w:val="BodyText"/>
        <w:spacing w:before="80" w:after="80" w:line="360" w:lineRule="auto"/>
        <w:rPr>
          <w:i/>
          <w:sz w:val="28"/>
          <w:szCs w:val="28"/>
        </w:rPr>
      </w:pPr>
      <w:r w:rsidRPr="00A34820">
        <w:rPr>
          <w:i/>
          <w:sz w:val="28"/>
          <w:szCs w:val="28"/>
          <w:u w:val="single"/>
        </w:rPr>
        <w:t>Tác nhân được phép thực hiện (quyền)</w:t>
      </w:r>
      <w:r w:rsidRPr="00A34820">
        <w:rPr>
          <w:i/>
          <w:sz w:val="28"/>
          <w:szCs w:val="28"/>
        </w:rPr>
        <w:t>:</w:t>
      </w:r>
    </w:p>
    <w:p w14:paraId="79CDF703" w14:textId="77777777" w:rsidR="003030A0" w:rsidRPr="00A34820" w:rsidRDefault="003030A0" w:rsidP="003030A0">
      <w:pPr>
        <w:numPr>
          <w:ilvl w:val="0"/>
          <w:numId w:val="10"/>
        </w:numPr>
        <w:spacing w:before="40" w:after="40" w:line="264" w:lineRule="auto"/>
        <w:ind w:hanging="153"/>
        <w:rPr>
          <w:sz w:val="28"/>
          <w:szCs w:val="28"/>
        </w:rPr>
      </w:pPr>
      <w:r w:rsidRPr="00A34820">
        <w:rPr>
          <w:sz w:val="28"/>
          <w:szCs w:val="28"/>
        </w:rPr>
        <w:t xml:space="preserve"> Khách hàng vào xem sản phẩm</w:t>
      </w:r>
    </w:p>
    <w:p w14:paraId="6D8A22E7" w14:textId="77777777" w:rsidR="003030A0" w:rsidRPr="00A34820" w:rsidRDefault="003030A0" w:rsidP="003030A0">
      <w:pPr>
        <w:spacing w:before="40" w:after="40" w:line="264" w:lineRule="auto"/>
        <w:ind w:left="567"/>
        <w:rPr>
          <w:sz w:val="28"/>
          <w:szCs w:val="28"/>
        </w:rPr>
      </w:pPr>
    </w:p>
    <w:p w14:paraId="6769D8A6" w14:textId="77777777" w:rsidR="003030A0" w:rsidRPr="00A34820" w:rsidRDefault="003030A0" w:rsidP="003030A0">
      <w:pPr>
        <w:pStyle w:val="BodyText"/>
        <w:spacing w:before="80" w:after="80" w:line="360" w:lineRule="auto"/>
        <w:rPr>
          <w:i/>
          <w:sz w:val="28"/>
          <w:szCs w:val="28"/>
        </w:rPr>
      </w:pPr>
      <w:r w:rsidRPr="00A34820">
        <w:rPr>
          <w:i/>
          <w:sz w:val="28"/>
          <w:szCs w:val="28"/>
          <w:u w:val="single"/>
        </w:rPr>
        <w:t>Tiền điều kiện</w:t>
      </w:r>
      <w:r w:rsidRPr="00A34820">
        <w:rPr>
          <w:i/>
          <w:sz w:val="28"/>
          <w:szCs w:val="28"/>
        </w:rPr>
        <w:t>:</w:t>
      </w:r>
    </w:p>
    <w:p w14:paraId="489EA7D2" w14:textId="560B635A" w:rsidR="00586B85" w:rsidRDefault="003030A0" w:rsidP="00586B85">
      <w:pPr>
        <w:numPr>
          <w:ilvl w:val="0"/>
          <w:numId w:val="10"/>
        </w:numPr>
        <w:spacing w:before="40" w:after="40" w:line="264" w:lineRule="auto"/>
        <w:ind w:hanging="153"/>
        <w:rPr>
          <w:sz w:val="28"/>
          <w:szCs w:val="28"/>
        </w:rPr>
      </w:pPr>
      <w:r w:rsidRPr="00A34820">
        <w:rPr>
          <w:sz w:val="28"/>
          <w:szCs w:val="28"/>
        </w:rPr>
        <w:t>Truy cập vào trang web</w:t>
      </w:r>
    </w:p>
    <w:p w14:paraId="0DEF5CF9" w14:textId="77777777" w:rsidR="00586B85" w:rsidRPr="00586B85" w:rsidRDefault="00586B85" w:rsidP="00586B85">
      <w:pPr>
        <w:spacing w:before="40" w:after="40" w:line="264" w:lineRule="auto"/>
        <w:rPr>
          <w:sz w:val="28"/>
          <w:szCs w:val="28"/>
        </w:rPr>
      </w:pPr>
    </w:p>
    <w:p w14:paraId="12D56602" w14:textId="77777777" w:rsidR="003030A0" w:rsidRPr="00A34820" w:rsidRDefault="003030A0" w:rsidP="003030A0">
      <w:pPr>
        <w:spacing w:before="40" w:after="40" w:line="264" w:lineRule="auto"/>
        <w:rPr>
          <w:sz w:val="28"/>
          <w:szCs w:val="28"/>
        </w:rPr>
      </w:pPr>
      <w:r w:rsidRPr="00A34820">
        <w:rPr>
          <w:i/>
          <w:sz w:val="28"/>
          <w:szCs w:val="28"/>
          <w:u w:val="single"/>
        </w:rPr>
        <w:t>Hậu điều kiện</w:t>
      </w:r>
      <w:r w:rsidRPr="00A34820">
        <w:rPr>
          <w:i/>
          <w:sz w:val="28"/>
          <w:szCs w:val="28"/>
        </w:rPr>
        <w:t>:</w:t>
      </w:r>
    </w:p>
    <w:p w14:paraId="1FB720F0" w14:textId="77777777" w:rsidR="003030A0" w:rsidRPr="00A34820" w:rsidRDefault="003030A0" w:rsidP="003030A0">
      <w:pPr>
        <w:numPr>
          <w:ilvl w:val="0"/>
          <w:numId w:val="10"/>
        </w:numPr>
        <w:spacing w:before="40" w:after="40" w:line="264" w:lineRule="auto"/>
        <w:ind w:hanging="153"/>
        <w:rPr>
          <w:sz w:val="28"/>
          <w:szCs w:val="28"/>
        </w:rPr>
      </w:pPr>
      <w:r w:rsidRPr="00A34820">
        <w:rPr>
          <w:sz w:val="28"/>
          <w:szCs w:val="28"/>
        </w:rPr>
        <w:t>Khách hàng xem được các thông tin và các sản phẩm có sẵn trên website của công ty</w:t>
      </w:r>
    </w:p>
    <w:p w14:paraId="4F77523B" w14:textId="77777777" w:rsidR="003030A0" w:rsidRPr="00A34820" w:rsidRDefault="003030A0" w:rsidP="003030A0">
      <w:pPr>
        <w:pStyle w:val="BodyText"/>
        <w:spacing w:before="80" w:after="80" w:line="360" w:lineRule="auto"/>
        <w:rPr>
          <w:i/>
          <w:sz w:val="28"/>
          <w:szCs w:val="28"/>
        </w:rPr>
      </w:pPr>
      <w:r w:rsidRPr="00A34820">
        <w:rPr>
          <w:i/>
          <w:sz w:val="28"/>
          <w:szCs w:val="28"/>
          <w:u w:val="single"/>
        </w:rPr>
        <w:t>Đặc tả</w:t>
      </w:r>
      <w:r w:rsidRPr="00A34820">
        <w:rPr>
          <w:i/>
          <w:sz w:val="28"/>
          <w:szCs w:val="28"/>
        </w:rPr>
        <w:t>:</w:t>
      </w:r>
    </w:p>
    <w:p w14:paraId="2F9A805E" w14:textId="77777777" w:rsidR="003030A0" w:rsidRPr="00586B85" w:rsidRDefault="003030A0" w:rsidP="003030A0">
      <w:pPr>
        <w:pStyle w:val="BodyText"/>
        <w:spacing w:before="80" w:after="80" w:line="360" w:lineRule="auto"/>
        <w:rPr>
          <w:iCs/>
          <w:sz w:val="28"/>
          <w:szCs w:val="28"/>
        </w:rPr>
      </w:pPr>
      <w:r w:rsidRPr="00586B85">
        <w:rPr>
          <w:iCs/>
          <w:sz w:val="28"/>
          <w:szCs w:val="28"/>
        </w:rPr>
        <w:t xml:space="preserve">Khách hàng truy cập vào website và có thể xem các sản phẩm chi tiết và nếu có nhu cầu đặt hàng thì sẽ chuyển sang chức năng đăng kí thành viên mới để khách hàng có thể </w:t>
      </w:r>
      <w:r w:rsidR="00C05239" w:rsidRPr="00586B85">
        <w:rPr>
          <w:iCs/>
          <w:sz w:val="28"/>
          <w:szCs w:val="28"/>
        </w:rPr>
        <w:t>đăng kí</w:t>
      </w:r>
      <w:r w:rsidRPr="00586B85">
        <w:rPr>
          <w:iCs/>
          <w:sz w:val="28"/>
          <w:szCs w:val="28"/>
        </w:rPr>
        <w:t xml:space="preserve"> và tiến hành mua hàng</w:t>
      </w:r>
    </w:p>
    <w:p w14:paraId="553B754E" w14:textId="77777777" w:rsidR="003030A0" w:rsidRPr="00A34820" w:rsidRDefault="003030A0" w:rsidP="003030A0">
      <w:pPr>
        <w:pStyle w:val="BodyText"/>
        <w:spacing w:before="80" w:after="80" w:line="360" w:lineRule="auto"/>
        <w:rPr>
          <w:i/>
          <w:sz w:val="28"/>
          <w:szCs w:val="28"/>
        </w:rPr>
      </w:pPr>
      <w:r w:rsidRPr="00A34820">
        <w:rPr>
          <w:i/>
          <w:sz w:val="28"/>
          <w:szCs w:val="28"/>
          <w:u w:val="single"/>
        </w:rPr>
        <w:t>Giao diện minh họa</w:t>
      </w:r>
      <w:r w:rsidRPr="00A34820">
        <w:rPr>
          <w:i/>
          <w:sz w:val="28"/>
          <w:szCs w:val="28"/>
        </w:rPr>
        <w:t>:</w:t>
      </w:r>
    </w:p>
    <w:p w14:paraId="65102566" w14:textId="77777777" w:rsidR="003030A0" w:rsidRPr="00A34820" w:rsidRDefault="003030A0" w:rsidP="00C05239">
      <w:pPr>
        <w:pStyle w:val="BodyText"/>
        <w:spacing w:before="80" w:after="80" w:line="360" w:lineRule="auto"/>
        <w:ind w:left="720"/>
        <w:rPr>
          <w:b/>
          <w:i/>
          <w:sz w:val="28"/>
          <w:szCs w:val="28"/>
          <w:u w:val="single"/>
        </w:rPr>
      </w:pPr>
    </w:p>
    <w:p w14:paraId="3777A1C2" w14:textId="77777777" w:rsidR="003030A0" w:rsidRPr="00A34820" w:rsidRDefault="003030A0" w:rsidP="003030A0">
      <w:pPr>
        <w:pStyle w:val="BodyText"/>
        <w:spacing w:before="80" w:after="80" w:line="360" w:lineRule="auto"/>
        <w:ind w:left="720"/>
        <w:rPr>
          <w:b/>
          <w:i/>
          <w:sz w:val="28"/>
          <w:szCs w:val="28"/>
          <w:u w:val="single"/>
        </w:rPr>
      </w:pPr>
      <w:r w:rsidRPr="00A34820">
        <w:rPr>
          <w:b/>
          <w:i/>
          <w:noProof/>
          <w:sz w:val="28"/>
          <w:szCs w:val="28"/>
          <w:u w:val="single"/>
        </w:rPr>
        <w:drawing>
          <wp:inline distT="0" distB="0" distL="0" distR="0" wp14:anchorId="1EBCDBDE" wp14:editId="4E4BA1F3">
            <wp:extent cx="5760720" cy="2877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77185"/>
                    </a:xfrm>
                    <a:prstGeom prst="rect">
                      <a:avLst/>
                    </a:prstGeom>
                  </pic:spPr>
                </pic:pic>
              </a:graphicData>
            </a:graphic>
          </wp:inline>
        </w:drawing>
      </w:r>
    </w:p>
    <w:p w14:paraId="038551F1" w14:textId="77777777" w:rsidR="00E22754" w:rsidRPr="00A34820" w:rsidRDefault="00E22754" w:rsidP="00E31B47">
      <w:pPr>
        <w:pStyle w:val="BodyText"/>
        <w:numPr>
          <w:ilvl w:val="0"/>
          <w:numId w:val="14"/>
        </w:numPr>
        <w:spacing w:before="80" w:after="80" w:line="360" w:lineRule="auto"/>
        <w:rPr>
          <w:b/>
          <w:i/>
          <w:sz w:val="28"/>
          <w:szCs w:val="28"/>
          <w:u w:val="single"/>
        </w:rPr>
      </w:pPr>
      <w:r w:rsidRPr="00A34820">
        <w:rPr>
          <w:b/>
          <w:i/>
          <w:sz w:val="28"/>
          <w:szCs w:val="28"/>
          <w:u w:val="single"/>
        </w:rPr>
        <w:lastRenderedPageBreak/>
        <w:t>Đặc tả chức năng đăng ký</w:t>
      </w:r>
      <w:r w:rsidR="00C05239" w:rsidRPr="00A34820">
        <w:rPr>
          <w:b/>
          <w:i/>
          <w:sz w:val="28"/>
          <w:szCs w:val="28"/>
          <w:u w:val="single"/>
        </w:rPr>
        <w:t xml:space="preserve"> (Registration)</w:t>
      </w:r>
    </w:p>
    <w:p w14:paraId="2CA54273" w14:textId="77777777" w:rsidR="00E73B3A" w:rsidRPr="00A34820" w:rsidRDefault="00E73B3A" w:rsidP="00E73B3A">
      <w:pPr>
        <w:pStyle w:val="BodyText"/>
        <w:spacing w:before="80" w:after="80" w:line="360" w:lineRule="auto"/>
        <w:rPr>
          <w:sz w:val="28"/>
          <w:szCs w:val="28"/>
        </w:rPr>
      </w:pPr>
      <w:r w:rsidRPr="00A34820">
        <w:rPr>
          <w:i/>
          <w:sz w:val="28"/>
          <w:szCs w:val="28"/>
          <w:u w:val="single"/>
        </w:rPr>
        <w:t>Mô tả</w:t>
      </w:r>
      <w:r w:rsidRPr="00A34820">
        <w:rPr>
          <w:i/>
          <w:sz w:val="28"/>
          <w:szCs w:val="28"/>
        </w:rPr>
        <w:t>:</w:t>
      </w:r>
    </w:p>
    <w:p w14:paraId="5AF2FC95" w14:textId="77777777" w:rsidR="00E73B3A" w:rsidRPr="00A34820" w:rsidRDefault="00E31B47" w:rsidP="00D85A61">
      <w:pPr>
        <w:numPr>
          <w:ilvl w:val="0"/>
          <w:numId w:val="10"/>
        </w:numPr>
        <w:spacing w:before="40" w:after="40" w:line="264" w:lineRule="auto"/>
        <w:ind w:hanging="153"/>
        <w:rPr>
          <w:sz w:val="28"/>
          <w:szCs w:val="28"/>
        </w:rPr>
      </w:pPr>
      <w:r w:rsidRPr="00A34820">
        <w:rPr>
          <w:sz w:val="28"/>
          <w:szCs w:val="28"/>
        </w:rPr>
        <w:t xml:space="preserve"> Cho phép khách hàng xem đăng ký làm thành viên của hệ thống</w:t>
      </w:r>
    </w:p>
    <w:p w14:paraId="36D0D2EC" w14:textId="77777777" w:rsidR="00E73B3A" w:rsidRPr="00A34820" w:rsidRDefault="00E73B3A" w:rsidP="00E31B47">
      <w:pPr>
        <w:spacing w:before="40" w:after="40" w:line="264" w:lineRule="auto"/>
        <w:ind w:left="720"/>
        <w:rPr>
          <w:sz w:val="28"/>
          <w:szCs w:val="28"/>
        </w:rPr>
      </w:pPr>
    </w:p>
    <w:p w14:paraId="043865B4" w14:textId="77777777" w:rsidR="00E73B3A" w:rsidRPr="00A34820" w:rsidRDefault="00E73B3A" w:rsidP="00F46038">
      <w:pPr>
        <w:pStyle w:val="BodyText"/>
        <w:spacing w:before="80" w:after="80" w:line="360" w:lineRule="auto"/>
        <w:rPr>
          <w:i/>
          <w:sz w:val="28"/>
          <w:szCs w:val="28"/>
        </w:rPr>
      </w:pPr>
      <w:r w:rsidRPr="00A34820">
        <w:rPr>
          <w:i/>
          <w:sz w:val="28"/>
          <w:szCs w:val="28"/>
          <w:u w:val="single"/>
        </w:rPr>
        <w:t>Tác nhân được phép thực hiện (quyền)</w:t>
      </w:r>
      <w:r w:rsidRPr="00A34820">
        <w:rPr>
          <w:i/>
          <w:sz w:val="28"/>
          <w:szCs w:val="28"/>
        </w:rPr>
        <w:t>:</w:t>
      </w:r>
    </w:p>
    <w:p w14:paraId="02A26630" w14:textId="77777777" w:rsidR="00E73B3A" w:rsidRPr="00A34820" w:rsidRDefault="00E31B47" w:rsidP="00D85A61">
      <w:pPr>
        <w:numPr>
          <w:ilvl w:val="0"/>
          <w:numId w:val="10"/>
        </w:numPr>
        <w:spacing w:before="40" w:after="40" w:line="264" w:lineRule="auto"/>
        <w:ind w:hanging="153"/>
        <w:rPr>
          <w:sz w:val="28"/>
          <w:szCs w:val="28"/>
        </w:rPr>
      </w:pPr>
      <w:r w:rsidRPr="00A34820">
        <w:rPr>
          <w:sz w:val="28"/>
          <w:szCs w:val="28"/>
        </w:rPr>
        <w:t xml:space="preserve"> Khách hàng vào xem sản phẩm</w:t>
      </w:r>
    </w:p>
    <w:p w14:paraId="2B36F0F7" w14:textId="77777777" w:rsidR="00E73B3A" w:rsidRPr="00A34820" w:rsidRDefault="00E73B3A" w:rsidP="00E31B47">
      <w:pPr>
        <w:spacing w:before="40" w:after="40" w:line="264" w:lineRule="auto"/>
        <w:ind w:left="567"/>
        <w:rPr>
          <w:sz w:val="28"/>
          <w:szCs w:val="28"/>
        </w:rPr>
      </w:pPr>
    </w:p>
    <w:p w14:paraId="75C7100B" w14:textId="77777777" w:rsidR="00E73B3A" w:rsidRPr="00A34820" w:rsidRDefault="00E73B3A" w:rsidP="00F46038">
      <w:pPr>
        <w:pStyle w:val="BodyText"/>
        <w:spacing w:before="80" w:after="80" w:line="360" w:lineRule="auto"/>
        <w:rPr>
          <w:i/>
          <w:sz w:val="28"/>
          <w:szCs w:val="28"/>
        </w:rPr>
      </w:pPr>
      <w:r w:rsidRPr="00A34820">
        <w:rPr>
          <w:i/>
          <w:sz w:val="28"/>
          <w:szCs w:val="28"/>
          <w:u w:val="single"/>
        </w:rPr>
        <w:t>Tiền điều kiện</w:t>
      </w:r>
      <w:r w:rsidRPr="00A34820">
        <w:rPr>
          <w:i/>
          <w:sz w:val="28"/>
          <w:szCs w:val="28"/>
        </w:rPr>
        <w:t>:</w:t>
      </w:r>
    </w:p>
    <w:p w14:paraId="70BF5E72" w14:textId="77777777" w:rsidR="00E73B3A" w:rsidRPr="00A34820" w:rsidRDefault="00E31B47" w:rsidP="00D85A61">
      <w:pPr>
        <w:numPr>
          <w:ilvl w:val="0"/>
          <w:numId w:val="10"/>
        </w:numPr>
        <w:spacing w:before="40" w:after="40" w:line="264" w:lineRule="auto"/>
        <w:ind w:hanging="153"/>
        <w:rPr>
          <w:sz w:val="28"/>
          <w:szCs w:val="28"/>
        </w:rPr>
      </w:pPr>
      <w:r w:rsidRPr="00A34820">
        <w:rPr>
          <w:sz w:val="28"/>
          <w:szCs w:val="28"/>
        </w:rPr>
        <w:t>Phải chọn mục đăng kí thành viên trên website</w:t>
      </w:r>
    </w:p>
    <w:p w14:paraId="78971D58" w14:textId="77777777" w:rsidR="00E73B3A" w:rsidRPr="00A34820" w:rsidRDefault="00E73B3A" w:rsidP="00E73B3A">
      <w:pPr>
        <w:spacing w:before="40" w:after="40" w:line="264" w:lineRule="auto"/>
        <w:rPr>
          <w:sz w:val="28"/>
          <w:szCs w:val="28"/>
        </w:rPr>
      </w:pPr>
      <w:r w:rsidRPr="00A34820">
        <w:rPr>
          <w:i/>
          <w:sz w:val="28"/>
          <w:szCs w:val="28"/>
          <w:u w:val="single"/>
        </w:rPr>
        <w:t>Hậu điều kiện</w:t>
      </w:r>
      <w:r w:rsidRPr="00A34820">
        <w:rPr>
          <w:i/>
          <w:sz w:val="28"/>
          <w:szCs w:val="28"/>
        </w:rPr>
        <w:t>:</w:t>
      </w:r>
    </w:p>
    <w:p w14:paraId="584DA264" w14:textId="77777777" w:rsidR="00E73B3A" w:rsidRPr="00A34820" w:rsidRDefault="00E31B47" w:rsidP="00D85A61">
      <w:pPr>
        <w:numPr>
          <w:ilvl w:val="0"/>
          <w:numId w:val="10"/>
        </w:numPr>
        <w:spacing w:before="40" w:after="40" w:line="264" w:lineRule="auto"/>
        <w:ind w:hanging="153"/>
        <w:rPr>
          <w:sz w:val="28"/>
          <w:szCs w:val="28"/>
        </w:rPr>
      </w:pPr>
      <w:r w:rsidRPr="00A34820">
        <w:rPr>
          <w:sz w:val="28"/>
          <w:szCs w:val="28"/>
        </w:rPr>
        <w:t>Khách hàng trở thành hành viên của hệ thống</w:t>
      </w:r>
    </w:p>
    <w:p w14:paraId="355BC60C" w14:textId="77777777" w:rsidR="00E73B3A" w:rsidRPr="00A34820" w:rsidRDefault="00E73B3A" w:rsidP="00F46038">
      <w:pPr>
        <w:pStyle w:val="BodyText"/>
        <w:spacing w:before="80" w:after="80" w:line="360" w:lineRule="auto"/>
        <w:rPr>
          <w:i/>
          <w:sz w:val="28"/>
          <w:szCs w:val="28"/>
        </w:rPr>
      </w:pPr>
      <w:r w:rsidRPr="00A34820">
        <w:rPr>
          <w:i/>
          <w:sz w:val="28"/>
          <w:szCs w:val="28"/>
          <w:u w:val="single"/>
        </w:rPr>
        <w:t>Đặc tả</w:t>
      </w:r>
      <w:r w:rsidRPr="00A34820">
        <w:rPr>
          <w:i/>
          <w:sz w:val="28"/>
          <w:szCs w:val="28"/>
        </w:rPr>
        <w:t>:</w:t>
      </w:r>
    </w:p>
    <w:p w14:paraId="1CC98D88" w14:textId="74E9F050" w:rsidR="00E31B47" w:rsidRPr="00A34820" w:rsidRDefault="00E31B47" w:rsidP="00F46038">
      <w:pPr>
        <w:pStyle w:val="BodyText"/>
        <w:spacing w:before="80" w:after="80" w:line="360" w:lineRule="auto"/>
        <w:rPr>
          <w:i/>
          <w:sz w:val="28"/>
          <w:szCs w:val="28"/>
        </w:rPr>
      </w:pPr>
      <w:r w:rsidRPr="00A34820">
        <w:rPr>
          <w:i/>
          <w:sz w:val="28"/>
          <w:szCs w:val="28"/>
        </w:rPr>
        <w:t>1.</w:t>
      </w:r>
      <w:r w:rsidR="00586B85">
        <w:rPr>
          <w:i/>
          <w:sz w:val="28"/>
          <w:szCs w:val="28"/>
        </w:rPr>
        <w:t xml:space="preserve"> </w:t>
      </w:r>
      <w:r w:rsidRPr="00A34820">
        <w:rPr>
          <w:i/>
          <w:sz w:val="28"/>
          <w:szCs w:val="28"/>
        </w:rPr>
        <w:t xml:space="preserve">Khi khách hàng truy cập website và chọn mục đăng kí thành viên mới thì sẽ hiển thị form đăng kí cho khách hàng. </w:t>
      </w:r>
    </w:p>
    <w:p w14:paraId="7B4765B5" w14:textId="77777777" w:rsidR="00E31B47" w:rsidRPr="00A34820" w:rsidRDefault="00E31B47" w:rsidP="00F46038">
      <w:pPr>
        <w:pStyle w:val="BodyText"/>
        <w:spacing w:before="80" w:after="80" w:line="360" w:lineRule="auto"/>
        <w:rPr>
          <w:i/>
          <w:sz w:val="28"/>
          <w:szCs w:val="28"/>
        </w:rPr>
      </w:pPr>
      <w:r w:rsidRPr="00A34820">
        <w:rPr>
          <w:i/>
          <w:sz w:val="28"/>
          <w:szCs w:val="28"/>
        </w:rPr>
        <w:t>2. Khách hàng nhập thông tin cá nhân vào form đăng ký</w:t>
      </w:r>
    </w:p>
    <w:p w14:paraId="7D15BFA5" w14:textId="0F43BC11" w:rsidR="00E31B47" w:rsidRPr="00A34820" w:rsidRDefault="00E31B47" w:rsidP="00F46038">
      <w:pPr>
        <w:pStyle w:val="BodyText"/>
        <w:spacing w:before="80" w:after="80" w:line="360" w:lineRule="auto"/>
        <w:rPr>
          <w:i/>
          <w:sz w:val="28"/>
          <w:szCs w:val="28"/>
        </w:rPr>
      </w:pPr>
      <w:r w:rsidRPr="00A34820">
        <w:rPr>
          <w:i/>
          <w:sz w:val="28"/>
          <w:szCs w:val="28"/>
        </w:rPr>
        <w:t>3.</w:t>
      </w:r>
      <w:r w:rsidR="00586B85">
        <w:rPr>
          <w:i/>
          <w:sz w:val="28"/>
          <w:szCs w:val="28"/>
        </w:rPr>
        <w:t xml:space="preserve"> </w:t>
      </w:r>
      <w:r w:rsidRPr="00A34820">
        <w:rPr>
          <w:i/>
          <w:sz w:val="28"/>
          <w:szCs w:val="28"/>
        </w:rPr>
        <w:t>Ấn nút đăng ký</w:t>
      </w:r>
    </w:p>
    <w:p w14:paraId="4666168D" w14:textId="34929279" w:rsidR="00E31B47" w:rsidRPr="00A34820" w:rsidRDefault="00E31B47" w:rsidP="00F46038">
      <w:pPr>
        <w:pStyle w:val="BodyText"/>
        <w:spacing w:before="80" w:after="80" w:line="360" w:lineRule="auto"/>
        <w:rPr>
          <w:i/>
          <w:sz w:val="28"/>
          <w:szCs w:val="28"/>
        </w:rPr>
      </w:pPr>
      <w:r w:rsidRPr="00A34820">
        <w:rPr>
          <w:i/>
          <w:sz w:val="28"/>
          <w:szCs w:val="28"/>
        </w:rPr>
        <w:t>4.</w:t>
      </w:r>
      <w:r w:rsidR="00586B85">
        <w:rPr>
          <w:i/>
          <w:sz w:val="28"/>
          <w:szCs w:val="28"/>
        </w:rPr>
        <w:t xml:space="preserve"> </w:t>
      </w:r>
      <w:r w:rsidRPr="00A34820">
        <w:rPr>
          <w:i/>
          <w:sz w:val="28"/>
          <w:szCs w:val="28"/>
        </w:rPr>
        <w:t>Hệ thống sẽ kiểm tra thông tin và nếu khách hàng nhập sai định dạng thông tin thì sẽ yêu cầu nhập lại và quay lại bước 2</w:t>
      </w:r>
    </w:p>
    <w:p w14:paraId="557BF191" w14:textId="4DB511B1" w:rsidR="00E31B47" w:rsidRPr="00A34820" w:rsidRDefault="00E31B47" w:rsidP="00F46038">
      <w:pPr>
        <w:pStyle w:val="BodyText"/>
        <w:spacing w:before="80" w:after="80" w:line="360" w:lineRule="auto"/>
        <w:rPr>
          <w:i/>
          <w:sz w:val="28"/>
          <w:szCs w:val="28"/>
        </w:rPr>
      </w:pPr>
      <w:r w:rsidRPr="00A34820">
        <w:rPr>
          <w:i/>
          <w:sz w:val="28"/>
          <w:szCs w:val="28"/>
        </w:rPr>
        <w:t>5.</w:t>
      </w:r>
      <w:r w:rsidR="00586B85">
        <w:rPr>
          <w:i/>
          <w:sz w:val="28"/>
          <w:szCs w:val="28"/>
        </w:rPr>
        <w:t xml:space="preserve"> </w:t>
      </w:r>
      <w:r w:rsidRPr="00A34820">
        <w:rPr>
          <w:i/>
          <w:sz w:val="28"/>
          <w:szCs w:val="28"/>
        </w:rPr>
        <w:t>Nếu khách hàng nhập thông tin thành công và ấn đăng ký thì kết thúc quá trình đăng ký và khách hàng trở thành thành viên mới của hệ thống</w:t>
      </w:r>
    </w:p>
    <w:p w14:paraId="0EEF396C" w14:textId="77777777" w:rsidR="006D3AF8" w:rsidRPr="00A34820" w:rsidRDefault="00E73B3A" w:rsidP="00F46038">
      <w:pPr>
        <w:pStyle w:val="BodyText"/>
        <w:spacing w:before="80" w:after="80" w:line="360" w:lineRule="auto"/>
        <w:rPr>
          <w:i/>
          <w:sz w:val="28"/>
          <w:szCs w:val="28"/>
        </w:rPr>
      </w:pPr>
      <w:r w:rsidRPr="00A34820">
        <w:rPr>
          <w:i/>
          <w:sz w:val="28"/>
          <w:szCs w:val="28"/>
          <w:u w:val="single"/>
        </w:rPr>
        <w:t>Giao diện minh họa</w:t>
      </w:r>
      <w:r w:rsidRPr="00A34820">
        <w:rPr>
          <w:i/>
          <w:sz w:val="28"/>
          <w:szCs w:val="28"/>
        </w:rPr>
        <w:t>:</w:t>
      </w:r>
    </w:p>
    <w:p w14:paraId="0A7A8D60" w14:textId="77777777" w:rsidR="00E22754" w:rsidRPr="00A34820" w:rsidRDefault="00E22754" w:rsidP="00F46038">
      <w:pPr>
        <w:pStyle w:val="BodyText"/>
        <w:spacing w:before="80" w:after="80" w:line="360" w:lineRule="auto"/>
        <w:rPr>
          <w:i/>
          <w:sz w:val="28"/>
          <w:szCs w:val="28"/>
        </w:rPr>
      </w:pPr>
      <w:r w:rsidRPr="00A34820">
        <w:rPr>
          <w:i/>
          <w:noProof/>
          <w:sz w:val="28"/>
          <w:szCs w:val="28"/>
        </w:rPr>
        <w:lastRenderedPageBreak/>
        <w:drawing>
          <wp:inline distT="0" distB="0" distL="0" distR="0" wp14:anchorId="4690BA00" wp14:editId="393C59DB">
            <wp:extent cx="5760720" cy="5786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786755"/>
                    </a:xfrm>
                    <a:prstGeom prst="rect">
                      <a:avLst/>
                    </a:prstGeom>
                  </pic:spPr>
                </pic:pic>
              </a:graphicData>
            </a:graphic>
          </wp:inline>
        </w:drawing>
      </w:r>
    </w:p>
    <w:p w14:paraId="1A8E44A3" w14:textId="77777777" w:rsidR="006D3AF8" w:rsidRPr="00A34820" w:rsidRDefault="006D3AF8" w:rsidP="00F46038">
      <w:pPr>
        <w:pStyle w:val="BodyText"/>
        <w:spacing w:before="80" w:after="80" w:line="360" w:lineRule="auto"/>
        <w:rPr>
          <w:b/>
          <w:sz w:val="28"/>
          <w:szCs w:val="28"/>
        </w:rPr>
      </w:pPr>
    </w:p>
    <w:p w14:paraId="5EEBF3DC" w14:textId="77777777" w:rsidR="006D3AF8" w:rsidRPr="00A34820" w:rsidRDefault="006D3AF8" w:rsidP="00F46038">
      <w:pPr>
        <w:pStyle w:val="BodyText"/>
        <w:spacing w:before="80" w:after="80" w:line="360" w:lineRule="auto"/>
        <w:rPr>
          <w:b/>
          <w:i/>
          <w:sz w:val="28"/>
          <w:szCs w:val="28"/>
        </w:rPr>
      </w:pPr>
    </w:p>
    <w:p w14:paraId="1CF7262D" w14:textId="77777777" w:rsidR="00E31B47" w:rsidRPr="00A34820" w:rsidRDefault="00E31B47" w:rsidP="00E31B47">
      <w:pPr>
        <w:pStyle w:val="BodyText"/>
        <w:numPr>
          <w:ilvl w:val="0"/>
          <w:numId w:val="14"/>
        </w:numPr>
        <w:spacing w:before="80" w:after="80" w:line="360" w:lineRule="auto"/>
        <w:rPr>
          <w:b/>
          <w:i/>
          <w:sz w:val="28"/>
          <w:szCs w:val="28"/>
        </w:rPr>
      </w:pPr>
      <w:r w:rsidRPr="00A34820">
        <w:rPr>
          <w:b/>
          <w:i/>
          <w:sz w:val="28"/>
          <w:szCs w:val="28"/>
          <w:u w:val="single"/>
        </w:rPr>
        <w:t>Đặc tả chức năng đăng nhập</w:t>
      </w:r>
      <w:r w:rsidR="00C05239" w:rsidRPr="00A34820">
        <w:rPr>
          <w:b/>
          <w:i/>
          <w:sz w:val="28"/>
          <w:szCs w:val="28"/>
          <w:u w:val="single"/>
        </w:rPr>
        <w:t>(Login)</w:t>
      </w:r>
    </w:p>
    <w:p w14:paraId="50804B5D" w14:textId="77777777" w:rsidR="00E22754" w:rsidRPr="00A34820" w:rsidRDefault="00E22754" w:rsidP="00E22754">
      <w:pPr>
        <w:pStyle w:val="BodyText"/>
        <w:spacing w:before="80" w:after="80" w:line="360" w:lineRule="auto"/>
        <w:rPr>
          <w:sz w:val="28"/>
          <w:szCs w:val="28"/>
        </w:rPr>
      </w:pPr>
      <w:r w:rsidRPr="00A34820">
        <w:rPr>
          <w:i/>
          <w:sz w:val="28"/>
          <w:szCs w:val="28"/>
          <w:u w:val="single"/>
        </w:rPr>
        <w:t>Mô tả</w:t>
      </w:r>
      <w:r w:rsidRPr="00A34820">
        <w:rPr>
          <w:i/>
          <w:sz w:val="28"/>
          <w:szCs w:val="28"/>
        </w:rPr>
        <w:t>:</w:t>
      </w:r>
    </w:p>
    <w:p w14:paraId="64D7FF68" w14:textId="77777777" w:rsidR="00E22754" w:rsidRPr="00A34820" w:rsidRDefault="00E22754" w:rsidP="00E22754">
      <w:pPr>
        <w:numPr>
          <w:ilvl w:val="0"/>
          <w:numId w:val="10"/>
        </w:numPr>
        <w:spacing w:before="40" w:after="40" w:line="264" w:lineRule="auto"/>
        <w:ind w:hanging="153"/>
        <w:rPr>
          <w:sz w:val="28"/>
          <w:szCs w:val="28"/>
        </w:rPr>
      </w:pPr>
      <w:r w:rsidRPr="00A34820">
        <w:rPr>
          <w:sz w:val="28"/>
          <w:szCs w:val="28"/>
        </w:rPr>
        <w:t xml:space="preserve"> Cho phép thành viên đăng nhập hệ thống</w:t>
      </w:r>
    </w:p>
    <w:p w14:paraId="4D6E23B4" w14:textId="77777777" w:rsidR="00E22754" w:rsidRPr="00A34820" w:rsidRDefault="00E22754" w:rsidP="00E22754">
      <w:pPr>
        <w:spacing w:before="40" w:after="40" w:line="264" w:lineRule="auto"/>
        <w:ind w:left="720"/>
        <w:rPr>
          <w:sz w:val="28"/>
          <w:szCs w:val="28"/>
        </w:rPr>
      </w:pPr>
    </w:p>
    <w:p w14:paraId="155C91F3" w14:textId="77777777" w:rsidR="00E22754" w:rsidRPr="00A34820" w:rsidRDefault="00E22754" w:rsidP="00E22754">
      <w:pPr>
        <w:pStyle w:val="BodyText"/>
        <w:spacing w:before="80" w:after="80" w:line="360" w:lineRule="auto"/>
        <w:rPr>
          <w:i/>
          <w:sz w:val="28"/>
          <w:szCs w:val="28"/>
        </w:rPr>
      </w:pPr>
      <w:r w:rsidRPr="00A34820">
        <w:rPr>
          <w:i/>
          <w:sz w:val="28"/>
          <w:szCs w:val="28"/>
          <w:u w:val="single"/>
        </w:rPr>
        <w:t>Tác nhân được phép thực hiện (quyền)</w:t>
      </w:r>
      <w:r w:rsidRPr="00A34820">
        <w:rPr>
          <w:i/>
          <w:sz w:val="28"/>
          <w:szCs w:val="28"/>
        </w:rPr>
        <w:t>:</w:t>
      </w:r>
    </w:p>
    <w:p w14:paraId="1B57DDCA" w14:textId="77777777" w:rsidR="00E22754" w:rsidRPr="00A34820" w:rsidRDefault="00E22754" w:rsidP="00E22754">
      <w:pPr>
        <w:numPr>
          <w:ilvl w:val="0"/>
          <w:numId w:val="10"/>
        </w:numPr>
        <w:spacing w:before="40" w:after="40" w:line="264" w:lineRule="auto"/>
        <w:ind w:hanging="153"/>
        <w:rPr>
          <w:sz w:val="28"/>
          <w:szCs w:val="28"/>
        </w:rPr>
      </w:pPr>
      <w:r w:rsidRPr="00A34820">
        <w:rPr>
          <w:sz w:val="28"/>
          <w:szCs w:val="28"/>
        </w:rPr>
        <w:t xml:space="preserve"> Thành viên đã đăng kí thành công</w:t>
      </w:r>
    </w:p>
    <w:p w14:paraId="14E43EF0" w14:textId="77777777" w:rsidR="00E22754" w:rsidRPr="00A34820" w:rsidRDefault="00E22754" w:rsidP="00E22754">
      <w:pPr>
        <w:spacing w:before="40" w:after="40" w:line="264" w:lineRule="auto"/>
        <w:ind w:left="567"/>
        <w:rPr>
          <w:sz w:val="28"/>
          <w:szCs w:val="28"/>
        </w:rPr>
      </w:pPr>
    </w:p>
    <w:p w14:paraId="134F4BA4" w14:textId="77777777" w:rsidR="00E22754" w:rsidRPr="00A34820" w:rsidRDefault="00E22754" w:rsidP="00E22754">
      <w:pPr>
        <w:pStyle w:val="BodyText"/>
        <w:spacing w:before="80" w:after="80" w:line="360" w:lineRule="auto"/>
        <w:rPr>
          <w:i/>
          <w:sz w:val="28"/>
          <w:szCs w:val="28"/>
        </w:rPr>
      </w:pPr>
      <w:r w:rsidRPr="00A34820">
        <w:rPr>
          <w:i/>
          <w:sz w:val="28"/>
          <w:szCs w:val="28"/>
          <w:u w:val="single"/>
        </w:rPr>
        <w:t>Tiền điều kiện</w:t>
      </w:r>
      <w:r w:rsidRPr="00A34820">
        <w:rPr>
          <w:i/>
          <w:sz w:val="28"/>
          <w:szCs w:val="28"/>
        </w:rPr>
        <w:t>:</w:t>
      </w:r>
    </w:p>
    <w:p w14:paraId="64158CDF" w14:textId="77777777" w:rsidR="00E22754" w:rsidRPr="00A34820" w:rsidRDefault="00E22754" w:rsidP="00E22754">
      <w:pPr>
        <w:numPr>
          <w:ilvl w:val="0"/>
          <w:numId w:val="10"/>
        </w:numPr>
        <w:spacing w:before="40" w:after="40" w:line="264" w:lineRule="auto"/>
        <w:ind w:hanging="153"/>
        <w:rPr>
          <w:sz w:val="28"/>
          <w:szCs w:val="28"/>
        </w:rPr>
      </w:pPr>
      <w:r w:rsidRPr="00A34820">
        <w:rPr>
          <w:sz w:val="28"/>
          <w:szCs w:val="28"/>
        </w:rPr>
        <w:lastRenderedPageBreak/>
        <w:t xml:space="preserve"> Chưa đăng nhập vào hệ thống và đã đăng kí thành công trước đó</w:t>
      </w:r>
    </w:p>
    <w:p w14:paraId="29CA2CFE" w14:textId="77777777" w:rsidR="00E22754" w:rsidRPr="00A34820" w:rsidRDefault="00E22754" w:rsidP="00E22754">
      <w:pPr>
        <w:spacing w:before="40" w:after="40" w:line="264" w:lineRule="auto"/>
        <w:rPr>
          <w:sz w:val="28"/>
          <w:szCs w:val="28"/>
        </w:rPr>
      </w:pPr>
      <w:r w:rsidRPr="00A34820">
        <w:rPr>
          <w:i/>
          <w:sz w:val="28"/>
          <w:szCs w:val="28"/>
          <w:u w:val="single"/>
        </w:rPr>
        <w:t>Hậu điều kiện</w:t>
      </w:r>
      <w:r w:rsidRPr="00A34820">
        <w:rPr>
          <w:i/>
          <w:sz w:val="28"/>
          <w:szCs w:val="28"/>
        </w:rPr>
        <w:t>:</w:t>
      </w:r>
    </w:p>
    <w:p w14:paraId="4C2CC7EA" w14:textId="77777777" w:rsidR="00E22754" w:rsidRPr="00A34820" w:rsidRDefault="00E22754" w:rsidP="00E22754">
      <w:pPr>
        <w:numPr>
          <w:ilvl w:val="0"/>
          <w:numId w:val="10"/>
        </w:numPr>
        <w:spacing w:before="40" w:after="40" w:line="264" w:lineRule="auto"/>
        <w:ind w:hanging="153"/>
        <w:rPr>
          <w:sz w:val="28"/>
          <w:szCs w:val="28"/>
        </w:rPr>
      </w:pPr>
      <w:r w:rsidRPr="00A34820">
        <w:rPr>
          <w:sz w:val="28"/>
          <w:szCs w:val="28"/>
        </w:rPr>
        <w:t>Khách hàng đăng nhập thành công và có thể sử dụng các chức năng mà hệ thống cung cấp</w:t>
      </w:r>
    </w:p>
    <w:p w14:paraId="6CFE4C53" w14:textId="77777777" w:rsidR="00E22754" w:rsidRPr="00A34820" w:rsidRDefault="00E22754" w:rsidP="00E22754">
      <w:pPr>
        <w:pStyle w:val="BodyText"/>
        <w:spacing w:before="80" w:after="80" w:line="360" w:lineRule="auto"/>
        <w:rPr>
          <w:i/>
          <w:sz w:val="28"/>
          <w:szCs w:val="28"/>
        </w:rPr>
      </w:pPr>
      <w:r w:rsidRPr="00A34820">
        <w:rPr>
          <w:i/>
          <w:sz w:val="28"/>
          <w:szCs w:val="28"/>
          <w:u w:val="single"/>
        </w:rPr>
        <w:t>Đặc tả</w:t>
      </w:r>
      <w:r w:rsidRPr="00A34820">
        <w:rPr>
          <w:i/>
          <w:sz w:val="28"/>
          <w:szCs w:val="28"/>
        </w:rPr>
        <w:t>:</w:t>
      </w:r>
    </w:p>
    <w:p w14:paraId="72C2F0B4" w14:textId="36748B0B" w:rsidR="00E22754" w:rsidRPr="00A34820" w:rsidRDefault="00E22754" w:rsidP="00E22754">
      <w:pPr>
        <w:pStyle w:val="BodyText"/>
        <w:spacing w:before="80" w:after="80" w:line="360" w:lineRule="auto"/>
        <w:rPr>
          <w:i/>
          <w:sz w:val="28"/>
          <w:szCs w:val="28"/>
        </w:rPr>
      </w:pPr>
      <w:r w:rsidRPr="00A34820">
        <w:rPr>
          <w:i/>
          <w:sz w:val="28"/>
          <w:szCs w:val="28"/>
        </w:rPr>
        <w:t>1.</w:t>
      </w:r>
      <w:r w:rsidR="00586B85">
        <w:rPr>
          <w:i/>
          <w:sz w:val="28"/>
          <w:szCs w:val="28"/>
        </w:rPr>
        <w:t xml:space="preserve"> </w:t>
      </w:r>
      <w:r w:rsidRPr="00A34820">
        <w:rPr>
          <w:i/>
          <w:sz w:val="28"/>
          <w:szCs w:val="28"/>
        </w:rPr>
        <w:t xml:space="preserve">Khi thành viên truy cập website và chọn mục đăng nhập thì sẽ hiển thị form đăng nhập cho thành viên. </w:t>
      </w:r>
    </w:p>
    <w:p w14:paraId="3B99209A" w14:textId="77777777" w:rsidR="00E22754" w:rsidRPr="00A34820" w:rsidRDefault="00E22754" w:rsidP="00E22754">
      <w:pPr>
        <w:pStyle w:val="BodyText"/>
        <w:spacing w:before="80" w:after="80" w:line="360" w:lineRule="auto"/>
        <w:rPr>
          <w:i/>
          <w:sz w:val="28"/>
          <w:szCs w:val="28"/>
        </w:rPr>
      </w:pPr>
      <w:r w:rsidRPr="00A34820">
        <w:rPr>
          <w:i/>
          <w:sz w:val="28"/>
          <w:szCs w:val="28"/>
        </w:rPr>
        <w:t>2. Thành viên nhập thông tin username và password vào form đăng nhập</w:t>
      </w:r>
    </w:p>
    <w:p w14:paraId="7C848D7B" w14:textId="3006F35F" w:rsidR="00E22754" w:rsidRPr="00A34820" w:rsidRDefault="00E22754" w:rsidP="00E22754">
      <w:pPr>
        <w:pStyle w:val="BodyText"/>
        <w:spacing w:before="80" w:after="80" w:line="360" w:lineRule="auto"/>
        <w:rPr>
          <w:i/>
          <w:sz w:val="28"/>
          <w:szCs w:val="28"/>
        </w:rPr>
      </w:pPr>
      <w:r w:rsidRPr="00A34820">
        <w:rPr>
          <w:i/>
          <w:sz w:val="28"/>
          <w:szCs w:val="28"/>
        </w:rPr>
        <w:t>3.</w:t>
      </w:r>
      <w:r w:rsidR="00586B85">
        <w:rPr>
          <w:i/>
          <w:sz w:val="28"/>
          <w:szCs w:val="28"/>
        </w:rPr>
        <w:t xml:space="preserve"> </w:t>
      </w:r>
      <w:r w:rsidRPr="00A34820">
        <w:rPr>
          <w:i/>
          <w:sz w:val="28"/>
          <w:szCs w:val="28"/>
        </w:rPr>
        <w:t>Ấn nút Đăng nhập</w:t>
      </w:r>
    </w:p>
    <w:p w14:paraId="0434AA36" w14:textId="15B35D34" w:rsidR="00E22754" w:rsidRPr="00A34820" w:rsidRDefault="00E22754" w:rsidP="00E22754">
      <w:pPr>
        <w:pStyle w:val="BodyText"/>
        <w:spacing w:before="80" w:after="80" w:line="360" w:lineRule="auto"/>
        <w:rPr>
          <w:i/>
          <w:sz w:val="28"/>
          <w:szCs w:val="28"/>
        </w:rPr>
      </w:pPr>
      <w:r w:rsidRPr="00A34820">
        <w:rPr>
          <w:i/>
          <w:sz w:val="28"/>
          <w:szCs w:val="28"/>
        </w:rPr>
        <w:t>4.</w:t>
      </w:r>
      <w:r w:rsidR="00586B85">
        <w:rPr>
          <w:i/>
          <w:sz w:val="28"/>
          <w:szCs w:val="28"/>
        </w:rPr>
        <w:t xml:space="preserve"> </w:t>
      </w:r>
      <w:r w:rsidRPr="00A34820">
        <w:rPr>
          <w:i/>
          <w:sz w:val="28"/>
          <w:szCs w:val="28"/>
        </w:rPr>
        <w:t>Hệ thống sẽ kiểm tra thông tin và nếu thành viên nhập sai username hoặc password thì sẽ yêu cầu nhập lại và không cho truy cập</w:t>
      </w:r>
    </w:p>
    <w:p w14:paraId="73729D46" w14:textId="1D0B57A1" w:rsidR="00E22754" w:rsidRPr="00A34820" w:rsidRDefault="00E22754" w:rsidP="00E22754">
      <w:pPr>
        <w:pStyle w:val="BodyText"/>
        <w:spacing w:before="80" w:after="80" w:line="360" w:lineRule="auto"/>
        <w:rPr>
          <w:i/>
          <w:sz w:val="28"/>
          <w:szCs w:val="28"/>
        </w:rPr>
      </w:pPr>
      <w:r w:rsidRPr="00A34820">
        <w:rPr>
          <w:i/>
          <w:sz w:val="28"/>
          <w:szCs w:val="28"/>
        </w:rPr>
        <w:t>5.</w:t>
      </w:r>
      <w:r w:rsidR="00586B85">
        <w:rPr>
          <w:i/>
          <w:sz w:val="28"/>
          <w:szCs w:val="28"/>
        </w:rPr>
        <w:t xml:space="preserve"> </w:t>
      </w:r>
      <w:r w:rsidRPr="00A34820">
        <w:rPr>
          <w:i/>
          <w:sz w:val="28"/>
          <w:szCs w:val="28"/>
        </w:rPr>
        <w:t>Nếu thành viên nhập đúng username và password thì sẽ đăng nhập thành công và có thể sử dụng các chức năng của hệ thống cung cấp</w:t>
      </w:r>
    </w:p>
    <w:p w14:paraId="0F088776" w14:textId="77777777" w:rsidR="00E22754" w:rsidRPr="00A34820" w:rsidRDefault="00E22754" w:rsidP="00E22754">
      <w:pPr>
        <w:pStyle w:val="BodyText"/>
        <w:spacing w:before="80" w:after="80" w:line="360" w:lineRule="auto"/>
        <w:rPr>
          <w:i/>
          <w:sz w:val="28"/>
          <w:szCs w:val="28"/>
        </w:rPr>
      </w:pPr>
      <w:r w:rsidRPr="00A34820">
        <w:rPr>
          <w:i/>
          <w:sz w:val="28"/>
          <w:szCs w:val="28"/>
          <w:u w:val="single"/>
        </w:rPr>
        <w:t>Giao diện minh họa</w:t>
      </w:r>
      <w:r w:rsidRPr="00A34820">
        <w:rPr>
          <w:i/>
          <w:sz w:val="28"/>
          <w:szCs w:val="28"/>
        </w:rPr>
        <w:t>:</w:t>
      </w:r>
    </w:p>
    <w:p w14:paraId="55416540" w14:textId="77777777" w:rsidR="00E22754" w:rsidRPr="00A34820" w:rsidRDefault="00E22754" w:rsidP="00E22754">
      <w:pPr>
        <w:pStyle w:val="BodyText"/>
        <w:spacing w:before="80" w:after="80" w:line="360" w:lineRule="auto"/>
        <w:rPr>
          <w:i/>
          <w:sz w:val="28"/>
          <w:szCs w:val="28"/>
        </w:rPr>
      </w:pPr>
      <w:r w:rsidRPr="00A34820">
        <w:rPr>
          <w:i/>
          <w:noProof/>
          <w:sz w:val="28"/>
          <w:szCs w:val="28"/>
        </w:rPr>
        <w:lastRenderedPageBreak/>
        <w:drawing>
          <wp:inline distT="0" distB="0" distL="0" distR="0" wp14:anchorId="5B5007D0" wp14:editId="2848ADED">
            <wp:extent cx="5760720" cy="521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219700"/>
                    </a:xfrm>
                    <a:prstGeom prst="rect">
                      <a:avLst/>
                    </a:prstGeom>
                  </pic:spPr>
                </pic:pic>
              </a:graphicData>
            </a:graphic>
          </wp:inline>
        </w:drawing>
      </w:r>
    </w:p>
    <w:p w14:paraId="48D6289C" w14:textId="77777777" w:rsidR="00E22754" w:rsidRPr="00A34820" w:rsidRDefault="00C05239" w:rsidP="00E31B47">
      <w:pPr>
        <w:pStyle w:val="BodyText"/>
        <w:numPr>
          <w:ilvl w:val="0"/>
          <w:numId w:val="14"/>
        </w:numPr>
        <w:spacing w:before="80" w:after="80" w:line="360" w:lineRule="auto"/>
        <w:rPr>
          <w:b/>
          <w:i/>
          <w:sz w:val="28"/>
          <w:szCs w:val="28"/>
          <w:u w:val="single"/>
        </w:rPr>
      </w:pPr>
      <w:r w:rsidRPr="00A34820">
        <w:rPr>
          <w:b/>
          <w:i/>
          <w:sz w:val="28"/>
          <w:szCs w:val="28"/>
          <w:u w:val="single"/>
        </w:rPr>
        <w:t>Đặc tả chức năng quản lý danh mục(Menu anagement)</w:t>
      </w:r>
    </w:p>
    <w:p w14:paraId="5AE0B2C6" w14:textId="77777777" w:rsidR="00C05239" w:rsidRPr="00A34820" w:rsidRDefault="00C05239" w:rsidP="00C05239">
      <w:pPr>
        <w:pStyle w:val="BodyText"/>
        <w:spacing w:before="80" w:after="80" w:line="360" w:lineRule="auto"/>
        <w:rPr>
          <w:sz w:val="28"/>
          <w:szCs w:val="28"/>
        </w:rPr>
      </w:pPr>
      <w:r w:rsidRPr="00A34820">
        <w:rPr>
          <w:i/>
          <w:sz w:val="28"/>
          <w:szCs w:val="28"/>
          <w:u w:val="single"/>
        </w:rPr>
        <w:t>Mô tả</w:t>
      </w:r>
      <w:r w:rsidRPr="00A34820">
        <w:rPr>
          <w:i/>
          <w:sz w:val="28"/>
          <w:szCs w:val="28"/>
        </w:rPr>
        <w:t>:</w:t>
      </w:r>
    </w:p>
    <w:p w14:paraId="7937486B" w14:textId="77777777" w:rsidR="00C05239" w:rsidRPr="00A34820" w:rsidRDefault="00C05239" w:rsidP="00C05239">
      <w:pPr>
        <w:numPr>
          <w:ilvl w:val="0"/>
          <w:numId w:val="10"/>
        </w:numPr>
        <w:spacing w:before="40" w:after="40" w:line="264" w:lineRule="auto"/>
        <w:ind w:hanging="153"/>
        <w:rPr>
          <w:sz w:val="28"/>
          <w:szCs w:val="28"/>
        </w:rPr>
      </w:pPr>
      <w:r w:rsidRPr="00A34820">
        <w:rPr>
          <w:sz w:val="28"/>
          <w:szCs w:val="28"/>
        </w:rPr>
        <w:t xml:space="preserve"> Cho phép quản lí thêm sửa xóa các danh mục </w:t>
      </w:r>
    </w:p>
    <w:p w14:paraId="58E21FB0" w14:textId="77777777" w:rsidR="00C05239" w:rsidRPr="00A34820" w:rsidRDefault="00C05239" w:rsidP="00C05239">
      <w:pPr>
        <w:spacing w:before="40" w:after="40" w:line="264" w:lineRule="auto"/>
        <w:ind w:left="720"/>
        <w:rPr>
          <w:sz w:val="28"/>
          <w:szCs w:val="28"/>
        </w:rPr>
      </w:pPr>
    </w:p>
    <w:p w14:paraId="75E695A6" w14:textId="77777777" w:rsidR="00C05239" w:rsidRPr="00A34820" w:rsidRDefault="00C05239" w:rsidP="00C05239">
      <w:pPr>
        <w:pStyle w:val="BodyText"/>
        <w:spacing w:before="80" w:after="80" w:line="360" w:lineRule="auto"/>
        <w:rPr>
          <w:i/>
          <w:sz w:val="28"/>
          <w:szCs w:val="28"/>
        </w:rPr>
      </w:pPr>
      <w:r w:rsidRPr="00A34820">
        <w:rPr>
          <w:i/>
          <w:sz w:val="28"/>
          <w:szCs w:val="28"/>
          <w:u w:val="single"/>
        </w:rPr>
        <w:t>Tác nhân được phép thực hiện (quyền)</w:t>
      </w:r>
      <w:r w:rsidRPr="00A34820">
        <w:rPr>
          <w:i/>
          <w:sz w:val="28"/>
          <w:szCs w:val="28"/>
        </w:rPr>
        <w:t>:</w:t>
      </w:r>
    </w:p>
    <w:p w14:paraId="2A080508" w14:textId="77777777" w:rsidR="00C05239" w:rsidRPr="00A34820" w:rsidRDefault="00C05239" w:rsidP="00C05239">
      <w:pPr>
        <w:numPr>
          <w:ilvl w:val="0"/>
          <w:numId w:val="10"/>
        </w:numPr>
        <w:spacing w:before="40" w:after="40" w:line="264" w:lineRule="auto"/>
        <w:ind w:hanging="153"/>
        <w:rPr>
          <w:sz w:val="28"/>
          <w:szCs w:val="28"/>
        </w:rPr>
      </w:pPr>
      <w:r w:rsidRPr="00A34820">
        <w:rPr>
          <w:sz w:val="28"/>
          <w:szCs w:val="28"/>
        </w:rPr>
        <w:t xml:space="preserve"> Quản trị hệ thống</w:t>
      </w:r>
    </w:p>
    <w:p w14:paraId="10B5C3F9" w14:textId="77777777" w:rsidR="00C05239" w:rsidRPr="00A34820" w:rsidRDefault="00C05239" w:rsidP="00C05239">
      <w:pPr>
        <w:spacing w:before="40" w:after="40" w:line="264" w:lineRule="auto"/>
        <w:ind w:left="567"/>
        <w:rPr>
          <w:sz w:val="28"/>
          <w:szCs w:val="28"/>
        </w:rPr>
      </w:pPr>
    </w:p>
    <w:p w14:paraId="282BE68C" w14:textId="77777777" w:rsidR="00C05239" w:rsidRPr="00A34820" w:rsidRDefault="00C05239" w:rsidP="00C05239">
      <w:pPr>
        <w:pStyle w:val="BodyText"/>
        <w:spacing w:before="80" w:after="80" w:line="360" w:lineRule="auto"/>
        <w:rPr>
          <w:i/>
          <w:sz w:val="28"/>
          <w:szCs w:val="28"/>
        </w:rPr>
      </w:pPr>
      <w:r w:rsidRPr="00A34820">
        <w:rPr>
          <w:i/>
          <w:sz w:val="28"/>
          <w:szCs w:val="28"/>
          <w:u w:val="single"/>
        </w:rPr>
        <w:t>Tiền điều kiện</w:t>
      </w:r>
      <w:r w:rsidRPr="00A34820">
        <w:rPr>
          <w:i/>
          <w:sz w:val="28"/>
          <w:szCs w:val="28"/>
        </w:rPr>
        <w:t>:</w:t>
      </w:r>
    </w:p>
    <w:p w14:paraId="37386074" w14:textId="77777777" w:rsidR="00C05239" w:rsidRPr="00A34820" w:rsidRDefault="00C05239" w:rsidP="00C05239">
      <w:pPr>
        <w:numPr>
          <w:ilvl w:val="0"/>
          <w:numId w:val="10"/>
        </w:numPr>
        <w:spacing w:before="40" w:after="40" w:line="264" w:lineRule="auto"/>
        <w:ind w:hanging="153"/>
        <w:rPr>
          <w:sz w:val="28"/>
          <w:szCs w:val="28"/>
        </w:rPr>
      </w:pPr>
      <w:r w:rsidRPr="00A34820">
        <w:rPr>
          <w:sz w:val="28"/>
          <w:szCs w:val="28"/>
        </w:rPr>
        <w:t xml:space="preserve"> Truy cập vào với tài khoản của admin</w:t>
      </w:r>
    </w:p>
    <w:p w14:paraId="08D90295" w14:textId="77777777" w:rsidR="00C05239" w:rsidRPr="00A34820" w:rsidRDefault="00C05239" w:rsidP="00C05239">
      <w:pPr>
        <w:spacing w:before="40" w:after="40" w:line="264" w:lineRule="auto"/>
        <w:rPr>
          <w:sz w:val="28"/>
          <w:szCs w:val="28"/>
        </w:rPr>
      </w:pPr>
      <w:r w:rsidRPr="00A34820">
        <w:rPr>
          <w:i/>
          <w:sz w:val="28"/>
          <w:szCs w:val="28"/>
          <w:u w:val="single"/>
        </w:rPr>
        <w:t>Hậu điều kiện</w:t>
      </w:r>
      <w:r w:rsidRPr="00A34820">
        <w:rPr>
          <w:i/>
          <w:sz w:val="28"/>
          <w:szCs w:val="28"/>
        </w:rPr>
        <w:t>:</w:t>
      </w:r>
    </w:p>
    <w:p w14:paraId="0844C9B3" w14:textId="77777777" w:rsidR="00C05239" w:rsidRPr="00A34820" w:rsidRDefault="00C05239" w:rsidP="00C05239">
      <w:pPr>
        <w:numPr>
          <w:ilvl w:val="0"/>
          <w:numId w:val="10"/>
        </w:numPr>
        <w:spacing w:before="40" w:after="40" w:line="264" w:lineRule="auto"/>
        <w:ind w:hanging="153"/>
        <w:rPr>
          <w:sz w:val="28"/>
          <w:szCs w:val="28"/>
        </w:rPr>
      </w:pPr>
      <w:r w:rsidRPr="00A34820">
        <w:rPr>
          <w:sz w:val="28"/>
          <w:szCs w:val="28"/>
        </w:rPr>
        <w:t>Có thể thêm sửa xóa các danh mục</w:t>
      </w:r>
    </w:p>
    <w:p w14:paraId="51FA9B03" w14:textId="77777777" w:rsidR="00C05239" w:rsidRPr="00A34820" w:rsidRDefault="00C05239" w:rsidP="00C05239">
      <w:pPr>
        <w:pStyle w:val="BodyText"/>
        <w:spacing w:before="80" w:after="80" w:line="360" w:lineRule="auto"/>
        <w:rPr>
          <w:i/>
          <w:sz w:val="28"/>
          <w:szCs w:val="28"/>
        </w:rPr>
      </w:pPr>
      <w:r w:rsidRPr="00A34820">
        <w:rPr>
          <w:i/>
          <w:sz w:val="28"/>
          <w:szCs w:val="28"/>
          <w:u w:val="single"/>
        </w:rPr>
        <w:t>Đặc tả</w:t>
      </w:r>
      <w:r w:rsidRPr="00A34820">
        <w:rPr>
          <w:i/>
          <w:sz w:val="28"/>
          <w:szCs w:val="28"/>
        </w:rPr>
        <w:t>:</w:t>
      </w:r>
    </w:p>
    <w:p w14:paraId="1619AAC4" w14:textId="77777777" w:rsidR="00C05239" w:rsidRPr="00A34820" w:rsidRDefault="00C05239" w:rsidP="00C05239">
      <w:pPr>
        <w:pStyle w:val="BodyText"/>
        <w:spacing w:before="80" w:after="80" w:line="360" w:lineRule="auto"/>
        <w:rPr>
          <w:i/>
          <w:sz w:val="28"/>
          <w:szCs w:val="28"/>
        </w:rPr>
      </w:pPr>
      <w:r w:rsidRPr="00A34820">
        <w:rPr>
          <w:i/>
          <w:sz w:val="28"/>
          <w:szCs w:val="28"/>
        </w:rPr>
        <w:lastRenderedPageBreak/>
        <w:t>Quản trị hệ thống đăng nhập với vai trò là admin và truy cập phần quản trị để từ đó có thể thêm sửa xóa các danh mục của trang web</w:t>
      </w:r>
    </w:p>
    <w:p w14:paraId="71B8F186" w14:textId="77777777" w:rsidR="00C05239" w:rsidRPr="00A34820" w:rsidRDefault="00C05239" w:rsidP="00C05239">
      <w:pPr>
        <w:pStyle w:val="BodyText"/>
        <w:spacing w:before="80" w:after="80" w:line="360" w:lineRule="auto"/>
        <w:rPr>
          <w:i/>
          <w:sz w:val="28"/>
          <w:szCs w:val="28"/>
        </w:rPr>
      </w:pPr>
      <w:r w:rsidRPr="00A34820">
        <w:rPr>
          <w:i/>
          <w:sz w:val="28"/>
          <w:szCs w:val="28"/>
          <w:u w:val="single"/>
        </w:rPr>
        <w:t>Giao diện minh họa</w:t>
      </w:r>
      <w:r w:rsidRPr="00A34820">
        <w:rPr>
          <w:i/>
          <w:sz w:val="28"/>
          <w:szCs w:val="28"/>
        </w:rPr>
        <w:t>:</w:t>
      </w:r>
    </w:p>
    <w:p w14:paraId="5F169717" w14:textId="77777777" w:rsidR="00C05239" w:rsidRPr="00A34820" w:rsidRDefault="00C05239" w:rsidP="00C05239">
      <w:pPr>
        <w:pStyle w:val="BodyText"/>
        <w:spacing w:before="80" w:after="80" w:line="360" w:lineRule="auto"/>
        <w:rPr>
          <w:i/>
          <w:sz w:val="28"/>
          <w:szCs w:val="28"/>
        </w:rPr>
      </w:pPr>
      <w:r w:rsidRPr="00A34820">
        <w:rPr>
          <w:i/>
          <w:noProof/>
          <w:sz w:val="28"/>
          <w:szCs w:val="28"/>
        </w:rPr>
        <w:drawing>
          <wp:inline distT="0" distB="0" distL="0" distR="0" wp14:anchorId="07451E24" wp14:editId="01A1F1AC">
            <wp:extent cx="5760720" cy="1757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57680"/>
                    </a:xfrm>
                    <a:prstGeom prst="rect">
                      <a:avLst/>
                    </a:prstGeom>
                  </pic:spPr>
                </pic:pic>
              </a:graphicData>
            </a:graphic>
          </wp:inline>
        </w:drawing>
      </w:r>
    </w:p>
    <w:p w14:paraId="00AF3F7A" w14:textId="77777777" w:rsidR="00C05239" w:rsidRPr="00A34820" w:rsidRDefault="00C05239" w:rsidP="00E31B47">
      <w:pPr>
        <w:pStyle w:val="BodyText"/>
        <w:numPr>
          <w:ilvl w:val="0"/>
          <w:numId w:val="14"/>
        </w:numPr>
        <w:spacing w:before="80" w:after="80" w:line="360" w:lineRule="auto"/>
        <w:rPr>
          <w:b/>
          <w:i/>
          <w:sz w:val="28"/>
          <w:szCs w:val="28"/>
          <w:u w:val="single"/>
        </w:rPr>
      </w:pPr>
      <w:r w:rsidRPr="00A34820">
        <w:rPr>
          <w:b/>
          <w:i/>
          <w:sz w:val="28"/>
          <w:szCs w:val="28"/>
          <w:u w:val="single"/>
        </w:rPr>
        <w:t>Đặc tả chức năng quản lý sản phẩm (Product Management)</w:t>
      </w:r>
    </w:p>
    <w:p w14:paraId="5E22D0EF" w14:textId="77777777" w:rsidR="00C05239" w:rsidRPr="00A34820" w:rsidRDefault="00C05239" w:rsidP="00C05239">
      <w:pPr>
        <w:pStyle w:val="BodyText"/>
        <w:spacing w:before="80" w:after="80" w:line="360" w:lineRule="auto"/>
        <w:rPr>
          <w:sz w:val="28"/>
          <w:szCs w:val="28"/>
        </w:rPr>
      </w:pPr>
      <w:r w:rsidRPr="00A34820">
        <w:rPr>
          <w:i/>
          <w:sz w:val="28"/>
          <w:szCs w:val="28"/>
          <w:u w:val="single"/>
        </w:rPr>
        <w:t>Mô tả</w:t>
      </w:r>
      <w:r w:rsidRPr="00A34820">
        <w:rPr>
          <w:i/>
          <w:sz w:val="28"/>
          <w:szCs w:val="28"/>
        </w:rPr>
        <w:t>:</w:t>
      </w:r>
    </w:p>
    <w:p w14:paraId="78B641B4" w14:textId="77777777" w:rsidR="00C05239" w:rsidRPr="00A34820" w:rsidRDefault="00C05239" w:rsidP="00C05239">
      <w:pPr>
        <w:numPr>
          <w:ilvl w:val="0"/>
          <w:numId w:val="10"/>
        </w:numPr>
        <w:spacing w:before="40" w:after="40" w:line="264" w:lineRule="auto"/>
        <w:ind w:hanging="153"/>
        <w:rPr>
          <w:sz w:val="28"/>
          <w:szCs w:val="28"/>
        </w:rPr>
      </w:pPr>
      <w:r w:rsidRPr="00A34820">
        <w:rPr>
          <w:sz w:val="28"/>
          <w:szCs w:val="28"/>
        </w:rPr>
        <w:t xml:space="preserve"> Cho phép quản lí thêm sửa xóa các sản phẩm </w:t>
      </w:r>
    </w:p>
    <w:p w14:paraId="03039CBE" w14:textId="77777777" w:rsidR="00C05239" w:rsidRPr="00A34820" w:rsidRDefault="00C05239" w:rsidP="00C05239">
      <w:pPr>
        <w:spacing w:before="40" w:after="40" w:line="264" w:lineRule="auto"/>
        <w:ind w:left="720"/>
        <w:rPr>
          <w:sz w:val="28"/>
          <w:szCs w:val="28"/>
        </w:rPr>
      </w:pPr>
    </w:p>
    <w:p w14:paraId="3CA0CC5D" w14:textId="77777777" w:rsidR="00C05239" w:rsidRPr="00A34820" w:rsidRDefault="00C05239" w:rsidP="00C05239">
      <w:pPr>
        <w:pStyle w:val="BodyText"/>
        <w:spacing w:before="80" w:after="80" w:line="360" w:lineRule="auto"/>
        <w:rPr>
          <w:i/>
          <w:sz w:val="28"/>
          <w:szCs w:val="28"/>
        </w:rPr>
      </w:pPr>
      <w:r w:rsidRPr="00A34820">
        <w:rPr>
          <w:i/>
          <w:sz w:val="28"/>
          <w:szCs w:val="28"/>
          <w:u w:val="single"/>
        </w:rPr>
        <w:t>Tác nhân được phép thực hiện (quyền)</w:t>
      </w:r>
      <w:r w:rsidRPr="00A34820">
        <w:rPr>
          <w:i/>
          <w:sz w:val="28"/>
          <w:szCs w:val="28"/>
        </w:rPr>
        <w:t>:</w:t>
      </w:r>
    </w:p>
    <w:p w14:paraId="7FCCCD1F" w14:textId="77777777" w:rsidR="00C05239" w:rsidRPr="00A34820" w:rsidRDefault="00C05239" w:rsidP="00C05239">
      <w:pPr>
        <w:numPr>
          <w:ilvl w:val="0"/>
          <w:numId w:val="10"/>
        </w:numPr>
        <w:spacing w:before="40" w:after="40" w:line="264" w:lineRule="auto"/>
        <w:ind w:hanging="153"/>
        <w:rPr>
          <w:sz w:val="28"/>
          <w:szCs w:val="28"/>
        </w:rPr>
      </w:pPr>
      <w:r w:rsidRPr="00A34820">
        <w:rPr>
          <w:sz w:val="28"/>
          <w:szCs w:val="28"/>
        </w:rPr>
        <w:t xml:space="preserve"> Quản trị hệ thống</w:t>
      </w:r>
    </w:p>
    <w:p w14:paraId="6EE61E16" w14:textId="77777777" w:rsidR="00C05239" w:rsidRPr="00A34820" w:rsidRDefault="00C05239" w:rsidP="00C05239">
      <w:pPr>
        <w:spacing w:before="40" w:after="40" w:line="264" w:lineRule="auto"/>
        <w:ind w:left="567"/>
        <w:rPr>
          <w:sz w:val="28"/>
          <w:szCs w:val="28"/>
        </w:rPr>
      </w:pPr>
    </w:p>
    <w:p w14:paraId="0D1D2DB4" w14:textId="77777777" w:rsidR="00C05239" w:rsidRPr="00A34820" w:rsidRDefault="00C05239" w:rsidP="00C05239">
      <w:pPr>
        <w:pStyle w:val="BodyText"/>
        <w:spacing w:before="80" w:after="80" w:line="360" w:lineRule="auto"/>
        <w:rPr>
          <w:i/>
          <w:sz w:val="28"/>
          <w:szCs w:val="28"/>
        </w:rPr>
      </w:pPr>
      <w:r w:rsidRPr="00A34820">
        <w:rPr>
          <w:i/>
          <w:sz w:val="28"/>
          <w:szCs w:val="28"/>
          <w:u w:val="single"/>
        </w:rPr>
        <w:t>Tiền điều kiện</w:t>
      </w:r>
      <w:r w:rsidRPr="00A34820">
        <w:rPr>
          <w:i/>
          <w:sz w:val="28"/>
          <w:szCs w:val="28"/>
        </w:rPr>
        <w:t>:</w:t>
      </w:r>
    </w:p>
    <w:p w14:paraId="336F01AC" w14:textId="77777777" w:rsidR="00C05239" w:rsidRPr="00A34820" w:rsidRDefault="00C05239" w:rsidP="00C05239">
      <w:pPr>
        <w:numPr>
          <w:ilvl w:val="0"/>
          <w:numId w:val="10"/>
        </w:numPr>
        <w:spacing w:before="40" w:after="40" w:line="264" w:lineRule="auto"/>
        <w:ind w:hanging="153"/>
        <w:rPr>
          <w:sz w:val="28"/>
          <w:szCs w:val="28"/>
        </w:rPr>
      </w:pPr>
      <w:r w:rsidRPr="00A34820">
        <w:rPr>
          <w:sz w:val="28"/>
          <w:szCs w:val="28"/>
        </w:rPr>
        <w:t xml:space="preserve"> Truy cập vào với tài khoản của admin</w:t>
      </w:r>
    </w:p>
    <w:p w14:paraId="449FEE90" w14:textId="77777777" w:rsidR="00C05239" w:rsidRPr="00A34820" w:rsidRDefault="00C05239" w:rsidP="00C05239">
      <w:pPr>
        <w:spacing w:before="40" w:after="40" w:line="264" w:lineRule="auto"/>
        <w:rPr>
          <w:sz w:val="28"/>
          <w:szCs w:val="28"/>
        </w:rPr>
      </w:pPr>
      <w:r w:rsidRPr="00A34820">
        <w:rPr>
          <w:i/>
          <w:sz w:val="28"/>
          <w:szCs w:val="28"/>
          <w:u w:val="single"/>
        </w:rPr>
        <w:t>Hậu điều kiện</w:t>
      </w:r>
      <w:r w:rsidRPr="00A34820">
        <w:rPr>
          <w:i/>
          <w:sz w:val="28"/>
          <w:szCs w:val="28"/>
        </w:rPr>
        <w:t>:</w:t>
      </w:r>
    </w:p>
    <w:p w14:paraId="468FE44D" w14:textId="77777777" w:rsidR="00C05239" w:rsidRPr="00A34820" w:rsidRDefault="00C05239" w:rsidP="00C05239">
      <w:pPr>
        <w:numPr>
          <w:ilvl w:val="0"/>
          <w:numId w:val="10"/>
        </w:numPr>
        <w:spacing w:before="40" w:after="40" w:line="264" w:lineRule="auto"/>
        <w:ind w:hanging="153"/>
        <w:rPr>
          <w:sz w:val="28"/>
          <w:szCs w:val="28"/>
        </w:rPr>
      </w:pPr>
      <w:r w:rsidRPr="00A34820">
        <w:rPr>
          <w:sz w:val="28"/>
          <w:szCs w:val="28"/>
        </w:rPr>
        <w:t>Có thể thêm sửa xóa các sản phẩm</w:t>
      </w:r>
    </w:p>
    <w:p w14:paraId="19363D95" w14:textId="77777777" w:rsidR="00C05239" w:rsidRPr="00A34820" w:rsidRDefault="00C05239" w:rsidP="00C05239">
      <w:pPr>
        <w:pStyle w:val="BodyText"/>
        <w:spacing w:before="80" w:after="80" w:line="360" w:lineRule="auto"/>
        <w:rPr>
          <w:i/>
          <w:sz w:val="28"/>
          <w:szCs w:val="28"/>
        </w:rPr>
      </w:pPr>
      <w:r w:rsidRPr="00A34820">
        <w:rPr>
          <w:i/>
          <w:sz w:val="28"/>
          <w:szCs w:val="28"/>
          <w:u w:val="single"/>
        </w:rPr>
        <w:t>Đặc tả</w:t>
      </w:r>
      <w:r w:rsidRPr="00A34820">
        <w:rPr>
          <w:i/>
          <w:sz w:val="28"/>
          <w:szCs w:val="28"/>
        </w:rPr>
        <w:t>:</w:t>
      </w:r>
    </w:p>
    <w:p w14:paraId="50E54E47" w14:textId="77777777" w:rsidR="00C05239" w:rsidRPr="00A34820" w:rsidRDefault="00C05239" w:rsidP="00C05239">
      <w:pPr>
        <w:pStyle w:val="BodyText"/>
        <w:spacing w:before="80" w:after="80" w:line="360" w:lineRule="auto"/>
        <w:rPr>
          <w:i/>
          <w:sz w:val="28"/>
          <w:szCs w:val="28"/>
        </w:rPr>
      </w:pPr>
      <w:r w:rsidRPr="00A34820">
        <w:rPr>
          <w:i/>
          <w:sz w:val="28"/>
          <w:szCs w:val="28"/>
        </w:rPr>
        <w:t xml:space="preserve">Quản trị hệ thống đăng nhập với vai trò là admin và truy cập phần quản trị để từ đó có thể thêm sửa xóa các </w:t>
      </w:r>
      <w:r w:rsidR="000B3055" w:rsidRPr="00A34820">
        <w:rPr>
          <w:i/>
          <w:sz w:val="28"/>
          <w:szCs w:val="28"/>
        </w:rPr>
        <w:t>sản phẩm của cửa hàng</w:t>
      </w:r>
    </w:p>
    <w:p w14:paraId="07F8C8C5" w14:textId="77777777" w:rsidR="00C05239" w:rsidRPr="00A34820" w:rsidRDefault="00C05239" w:rsidP="00C05239">
      <w:pPr>
        <w:pStyle w:val="BodyText"/>
        <w:spacing w:before="80" w:after="80" w:line="360" w:lineRule="auto"/>
        <w:rPr>
          <w:i/>
          <w:sz w:val="28"/>
          <w:szCs w:val="28"/>
        </w:rPr>
      </w:pPr>
      <w:r w:rsidRPr="00A34820">
        <w:rPr>
          <w:i/>
          <w:sz w:val="28"/>
          <w:szCs w:val="28"/>
          <w:u w:val="single"/>
        </w:rPr>
        <w:t>Giao diện minh họa</w:t>
      </w:r>
      <w:r w:rsidRPr="00A34820">
        <w:rPr>
          <w:i/>
          <w:sz w:val="28"/>
          <w:szCs w:val="28"/>
        </w:rPr>
        <w:t>:</w:t>
      </w:r>
    </w:p>
    <w:p w14:paraId="6E3AF246" w14:textId="77777777" w:rsidR="000B3055" w:rsidRPr="00A34820" w:rsidRDefault="000B3055" w:rsidP="00C05239">
      <w:pPr>
        <w:pStyle w:val="BodyText"/>
        <w:spacing w:before="80" w:after="80" w:line="360" w:lineRule="auto"/>
        <w:rPr>
          <w:i/>
          <w:sz w:val="28"/>
          <w:szCs w:val="28"/>
        </w:rPr>
      </w:pPr>
      <w:r w:rsidRPr="00A34820">
        <w:rPr>
          <w:i/>
          <w:noProof/>
          <w:sz w:val="28"/>
          <w:szCs w:val="28"/>
        </w:rPr>
        <w:lastRenderedPageBreak/>
        <w:drawing>
          <wp:inline distT="0" distB="0" distL="0" distR="0" wp14:anchorId="3CC0F581" wp14:editId="51971B2C">
            <wp:extent cx="5760720" cy="1993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993900"/>
                    </a:xfrm>
                    <a:prstGeom prst="rect">
                      <a:avLst/>
                    </a:prstGeom>
                  </pic:spPr>
                </pic:pic>
              </a:graphicData>
            </a:graphic>
          </wp:inline>
        </w:drawing>
      </w:r>
    </w:p>
    <w:p w14:paraId="666D56EC" w14:textId="77777777" w:rsidR="000B3055" w:rsidRPr="00A34820" w:rsidRDefault="000B3055" w:rsidP="000B3055">
      <w:pPr>
        <w:pStyle w:val="BodyText"/>
        <w:numPr>
          <w:ilvl w:val="0"/>
          <w:numId w:val="14"/>
        </w:numPr>
        <w:spacing w:before="80" w:after="80" w:line="360" w:lineRule="auto"/>
        <w:rPr>
          <w:b/>
          <w:i/>
          <w:sz w:val="28"/>
          <w:szCs w:val="28"/>
          <w:u w:val="single"/>
        </w:rPr>
      </w:pPr>
      <w:r w:rsidRPr="00A34820">
        <w:rPr>
          <w:b/>
          <w:i/>
          <w:sz w:val="28"/>
          <w:szCs w:val="28"/>
          <w:u w:val="single"/>
        </w:rPr>
        <w:t>Đặc tả chức năng quản lý tài khoản (Account Management)</w:t>
      </w:r>
    </w:p>
    <w:p w14:paraId="0BAC805E" w14:textId="77777777" w:rsidR="000B3055" w:rsidRPr="00A34820" w:rsidRDefault="000B3055" w:rsidP="000B3055">
      <w:pPr>
        <w:pStyle w:val="BodyText"/>
        <w:spacing w:before="80" w:after="80" w:line="360" w:lineRule="auto"/>
        <w:rPr>
          <w:sz w:val="28"/>
          <w:szCs w:val="28"/>
        </w:rPr>
      </w:pPr>
      <w:r w:rsidRPr="00A34820">
        <w:rPr>
          <w:i/>
          <w:sz w:val="28"/>
          <w:szCs w:val="28"/>
          <w:u w:val="single"/>
        </w:rPr>
        <w:t>Mô tả</w:t>
      </w:r>
      <w:r w:rsidRPr="00A34820">
        <w:rPr>
          <w:i/>
          <w:sz w:val="28"/>
          <w:szCs w:val="28"/>
        </w:rPr>
        <w:t>:</w:t>
      </w:r>
    </w:p>
    <w:p w14:paraId="73C54773" w14:textId="77777777" w:rsidR="000B3055" w:rsidRPr="00A34820" w:rsidRDefault="000B3055" w:rsidP="000B3055">
      <w:pPr>
        <w:numPr>
          <w:ilvl w:val="0"/>
          <w:numId w:val="10"/>
        </w:numPr>
        <w:spacing w:before="40" w:after="40" w:line="264" w:lineRule="auto"/>
        <w:ind w:hanging="153"/>
        <w:rPr>
          <w:sz w:val="28"/>
          <w:szCs w:val="28"/>
        </w:rPr>
      </w:pPr>
      <w:r w:rsidRPr="00A34820">
        <w:rPr>
          <w:sz w:val="28"/>
          <w:szCs w:val="28"/>
        </w:rPr>
        <w:t xml:space="preserve"> Cho phép quản lí thông tin cũng như xóa tài khoản của quản trị hệ thống </w:t>
      </w:r>
    </w:p>
    <w:p w14:paraId="7252F48B" w14:textId="77777777" w:rsidR="000B3055" w:rsidRPr="00A34820" w:rsidRDefault="000B3055" w:rsidP="000B3055">
      <w:pPr>
        <w:spacing w:before="40" w:after="40" w:line="264" w:lineRule="auto"/>
        <w:ind w:left="720"/>
        <w:rPr>
          <w:sz w:val="28"/>
          <w:szCs w:val="28"/>
        </w:rPr>
      </w:pPr>
    </w:p>
    <w:p w14:paraId="737C7CBE" w14:textId="77777777" w:rsidR="000B3055" w:rsidRPr="00A34820" w:rsidRDefault="000B3055" w:rsidP="000B3055">
      <w:pPr>
        <w:pStyle w:val="BodyText"/>
        <w:spacing w:before="80" w:after="80" w:line="360" w:lineRule="auto"/>
        <w:rPr>
          <w:i/>
          <w:sz w:val="28"/>
          <w:szCs w:val="28"/>
        </w:rPr>
      </w:pPr>
      <w:r w:rsidRPr="00A34820">
        <w:rPr>
          <w:i/>
          <w:sz w:val="28"/>
          <w:szCs w:val="28"/>
          <w:u w:val="single"/>
        </w:rPr>
        <w:t>Tác nhân được phép thực hiện (quyền)</w:t>
      </w:r>
      <w:r w:rsidRPr="00A34820">
        <w:rPr>
          <w:i/>
          <w:sz w:val="28"/>
          <w:szCs w:val="28"/>
        </w:rPr>
        <w:t>:</w:t>
      </w:r>
    </w:p>
    <w:p w14:paraId="09CA75CB" w14:textId="77777777" w:rsidR="000B3055" w:rsidRPr="00A34820" w:rsidRDefault="000B3055" w:rsidP="000B3055">
      <w:pPr>
        <w:numPr>
          <w:ilvl w:val="0"/>
          <w:numId w:val="10"/>
        </w:numPr>
        <w:spacing w:before="40" w:after="40" w:line="264" w:lineRule="auto"/>
        <w:ind w:hanging="153"/>
        <w:rPr>
          <w:sz w:val="28"/>
          <w:szCs w:val="28"/>
        </w:rPr>
      </w:pPr>
      <w:r w:rsidRPr="00A34820">
        <w:rPr>
          <w:sz w:val="28"/>
          <w:szCs w:val="28"/>
        </w:rPr>
        <w:t xml:space="preserve"> Quản trị hệ thống</w:t>
      </w:r>
    </w:p>
    <w:p w14:paraId="3715AE76" w14:textId="77777777" w:rsidR="000B3055" w:rsidRPr="00A34820" w:rsidRDefault="000B3055" w:rsidP="000B3055">
      <w:pPr>
        <w:spacing w:before="40" w:after="40" w:line="264" w:lineRule="auto"/>
        <w:ind w:left="567"/>
        <w:rPr>
          <w:sz w:val="28"/>
          <w:szCs w:val="28"/>
        </w:rPr>
      </w:pPr>
    </w:p>
    <w:p w14:paraId="55D2A3CE" w14:textId="77777777" w:rsidR="000B3055" w:rsidRPr="00A34820" w:rsidRDefault="000B3055" w:rsidP="000B3055">
      <w:pPr>
        <w:pStyle w:val="BodyText"/>
        <w:spacing w:before="80" w:after="80" w:line="360" w:lineRule="auto"/>
        <w:rPr>
          <w:i/>
          <w:sz w:val="28"/>
          <w:szCs w:val="28"/>
        </w:rPr>
      </w:pPr>
      <w:r w:rsidRPr="00A34820">
        <w:rPr>
          <w:i/>
          <w:sz w:val="28"/>
          <w:szCs w:val="28"/>
          <w:u w:val="single"/>
        </w:rPr>
        <w:t>Tiền điều kiện</w:t>
      </w:r>
      <w:r w:rsidRPr="00A34820">
        <w:rPr>
          <w:i/>
          <w:sz w:val="28"/>
          <w:szCs w:val="28"/>
        </w:rPr>
        <w:t>:</w:t>
      </w:r>
    </w:p>
    <w:p w14:paraId="0CE305DB" w14:textId="77777777" w:rsidR="000B3055" w:rsidRPr="00A34820" w:rsidRDefault="000B3055" w:rsidP="000B3055">
      <w:pPr>
        <w:numPr>
          <w:ilvl w:val="0"/>
          <w:numId w:val="10"/>
        </w:numPr>
        <w:spacing w:before="40" w:after="40" w:line="264" w:lineRule="auto"/>
        <w:ind w:hanging="153"/>
        <w:rPr>
          <w:sz w:val="28"/>
          <w:szCs w:val="28"/>
        </w:rPr>
      </w:pPr>
      <w:r w:rsidRPr="00A34820">
        <w:rPr>
          <w:sz w:val="28"/>
          <w:szCs w:val="28"/>
        </w:rPr>
        <w:t xml:space="preserve"> Truy cập vào với tài khoản của admin</w:t>
      </w:r>
    </w:p>
    <w:p w14:paraId="7C646B3C" w14:textId="77777777" w:rsidR="000B3055" w:rsidRPr="00A34820" w:rsidRDefault="000B3055" w:rsidP="000B3055">
      <w:pPr>
        <w:spacing w:before="40" w:after="40" w:line="264" w:lineRule="auto"/>
        <w:rPr>
          <w:sz w:val="28"/>
          <w:szCs w:val="28"/>
        </w:rPr>
      </w:pPr>
      <w:r w:rsidRPr="00A34820">
        <w:rPr>
          <w:i/>
          <w:sz w:val="28"/>
          <w:szCs w:val="28"/>
          <w:u w:val="single"/>
        </w:rPr>
        <w:t>Hậu điều kiện</w:t>
      </w:r>
      <w:r w:rsidRPr="00A34820">
        <w:rPr>
          <w:i/>
          <w:sz w:val="28"/>
          <w:szCs w:val="28"/>
        </w:rPr>
        <w:t>:</w:t>
      </w:r>
    </w:p>
    <w:p w14:paraId="3372E458" w14:textId="77777777" w:rsidR="000B3055" w:rsidRPr="00A34820" w:rsidRDefault="000B3055" w:rsidP="000B3055">
      <w:pPr>
        <w:numPr>
          <w:ilvl w:val="0"/>
          <w:numId w:val="10"/>
        </w:numPr>
        <w:spacing w:before="40" w:after="40" w:line="264" w:lineRule="auto"/>
        <w:ind w:hanging="153"/>
        <w:rPr>
          <w:sz w:val="28"/>
          <w:szCs w:val="28"/>
        </w:rPr>
      </w:pPr>
      <w:r w:rsidRPr="00A34820">
        <w:rPr>
          <w:sz w:val="28"/>
          <w:szCs w:val="28"/>
        </w:rPr>
        <w:t>Có thể sửa thông tin tài hoặc xóa tài khoản khi cần thiết</w:t>
      </w:r>
    </w:p>
    <w:p w14:paraId="59AECE12" w14:textId="77777777" w:rsidR="000B3055" w:rsidRPr="00A34820" w:rsidRDefault="000B3055" w:rsidP="000B3055">
      <w:pPr>
        <w:pStyle w:val="BodyText"/>
        <w:spacing w:before="80" w:after="80" w:line="360" w:lineRule="auto"/>
        <w:rPr>
          <w:i/>
          <w:sz w:val="28"/>
          <w:szCs w:val="28"/>
        </w:rPr>
      </w:pPr>
      <w:r w:rsidRPr="00A34820">
        <w:rPr>
          <w:i/>
          <w:sz w:val="28"/>
          <w:szCs w:val="28"/>
          <w:u w:val="single"/>
        </w:rPr>
        <w:t>Đặc tả</w:t>
      </w:r>
      <w:r w:rsidRPr="00A34820">
        <w:rPr>
          <w:i/>
          <w:sz w:val="28"/>
          <w:szCs w:val="28"/>
        </w:rPr>
        <w:t>:</w:t>
      </w:r>
    </w:p>
    <w:p w14:paraId="22247B08" w14:textId="77777777" w:rsidR="000B3055" w:rsidRPr="00A34820" w:rsidRDefault="000B3055" w:rsidP="000B3055">
      <w:pPr>
        <w:pStyle w:val="BodyText"/>
        <w:spacing w:before="80" w:after="80" w:line="360" w:lineRule="auto"/>
        <w:rPr>
          <w:i/>
          <w:sz w:val="28"/>
          <w:szCs w:val="28"/>
        </w:rPr>
      </w:pPr>
      <w:r w:rsidRPr="00A34820">
        <w:rPr>
          <w:i/>
          <w:sz w:val="28"/>
          <w:szCs w:val="28"/>
        </w:rPr>
        <w:t>Quản trị hệ thống đăng nhập với vai trò là admin và truy cập phần quản trị để từ đó có thể thêm sửa thông tin cũng như xóa tài khoản khi cần thiết</w:t>
      </w:r>
    </w:p>
    <w:p w14:paraId="6C90AA5C" w14:textId="77777777" w:rsidR="000B3055" w:rsidRPr="00A34820" w:rsidRDefault="000B3055" w:rsidP="000B3055">
      <w:pPr>
        <w:pStyle w:val="BodyText"/>
        <w:spacing w:before="80" w:after="80" w:line="360" w:lineRule="auto"/>
        <w:rPr>
          <w:i/>
          <w:sz w:val="28"/>
          <w:szCs w:val="28"/>
        </w:rPr>
      </w:pPr>
      <w:r w:rsidRPr="00A34820">
        <w:rPr>
          <w:i/>
          <w:sz w:val="28"/>
          <w:szCs w:val="28"/>
          <w:u w:val="single"/>
        </w:rPr>
        <w:t>Giao diện minh họa</w:t>
      </w:r>
      <w:r w:rsidRPr="00A34820">
        <w:rPr>
          <w:i/>
          <w:sz w:val="28"/>
          <w:szCs w:val="28"/>
        </w:rPr>
        <w:t>:</w:t>
      </w:r>
    </w:p>
    <w:p w14:paraId="04E47E11" w14:textId="77777777" w:rsidR="000B3055" w:rsidRPr="00A34820" w:rsidRDefault="000B3055" w:rsidP="000B3055">
      <w:pPr>
        <w:pStyle w:val="BodyText"/>
        <w:spacing w:before="80" w:after="80" w:line="360" w:lineRule="auto"/>
        <w:ind w:left="720"/>
        <w:rPr>
          <w:b/>
          <w:i/>
          <w:sz w:val="28"/>
          <w:szCs w:val="28"/>
          <w:u w:val="single"/>
        </w:rPr>
      </w:pPr>
    </w:p>
    <w:p w14:paraId="4CC5025B" w14:textId="77777777" w:rsidR="000B3055" w:rsidRPr="00A34820" w:rsidRDefault="000B3055" w:rsidP="000B3055">
      <w:pPr>
        <w:pStyle w:val="BodyText"/>
        <w:numPr>
          <w:ilvl w:val="0"/>
          <w:numId w:val="14"/>
        </w:numPr>
        <w:spacing w:before="80" w:after="80" w:line="360" w:lineRule="auto"/>
        <w:rPr>
          <w:b/>
          <w:i/>
          <w:sz w:val="28"/>
          <w:szCs w:val="28"/>
          <w:u w:val="single"/>
        </w:rPr>
      </w:pPr>
      <w:r w:rsidRPr="00A34820">
        <w:rPr>
          <w:b/>
          <w:i/>
          <w:sz w:val="28"/>
          <w:szCs w:val="28"/>
          <w:u w:val="single"/>
        </w:rPr>
        <w:t>Đặc tả chức năng quản lý vai trò (Role Management)</w:t>
      </w:r>
    </w:p>
    <w:p w14:paraId="3CF82F08" w14:textId="77777777" w:rsidR="000B3055" w:rsidRPr="00A34820" w:rsidRDefault="000B3055" w:rsidP="000B3055">
      <w:pPr>
        <w:pStyle w:val="BodyText"/>
        <w:spacing w:before="80" w:after="80" w:line="360" w:lineRule="auto"/>
        <w:rPr>
          <w:sz w:val="28"/>
          <w:szCs w:val="28"/>
        </w:rPr>
      </w:pPr>
      <w:r w:rsidRPr="00A34820">
        <w:rPr>
          <w:i/>
          <w:sz w:val="28"/>
          <w:szCs w:val="28"/>
          <w:u w:val="single"/>
        </w:rPr>
        <w:t>Mô tả</w:t>
      </w:r>
      <w:r w:rsidRPr="00A34820">
        <w:rPr>
          <w:i/>
          <w:sz w:val="28"/>
          <w:szCs w:val="28"/>
        </w:rPr>
        <w:t>:</w:t>
      </w:r>
    </w:p>
    <w:p w14:paraId="183114CF" w14:textId="77777777" w:rsidR="000B3055" w:rsidRPr="00A34820" w:rsidRDefault="000B3055" w:rsidP="000B3055">
      <w:pPr>
        <w:numPr>
          <w:ilvl w:val="0"/>
          <w:numId w:val="10"/>
        </w:numPr>
        <w:spacing w:before="40" w:after="40" w:line="264" w:lineRule="auto"/>
        <w:ind w:hanging="153"/>
        <w:rPr>
          <w:sz w:val="28"/>
          <w:szCs w:val="28"/>
        </w:rPr>
      </w:pPr>
      <w:r w:rsidRPr="00A34820">
        <w:rPr>
          <w:sz w:val="28"/>
          <w:szCs w:val="28"/>
        </w:rPr>
        <w:t xml:space="preserve"> Cho phép quản lí chỉ định vai trò cho các thành viên </w:t>
      </w:r>
    </w:p>
    <w:p w14:paraId="2DF806F1" w14:textId="77777777" w:rsidR="000B3055" w:rsidRPr="00A34820" w:rsidRDefault="000B3055" w:rsidP="000B3055">
      <w:pPr>
        <w:spacing w:before="40" w:after="40" w:line="264" w:lineRule="auto"/>
        <w:ind w:left="720"/>
        <w:rPr>
          <w:sz w:val="28"/>
          <w:szCs w:val="28"/>
        </w:rPr>
      </w:pPr>
    </w:p>
    <w:p w14:paraId="1F2F18CE" w14:textId="77777777" w:rsidR="000B3055" w:rsidRPr="00A34820" w:rsidRDefault="000B3055" w:rsidP="000B3055">
      <w:pPr>
        <w:pStyle w:val="BodyText"/>
        <w:spacing w:before="80" w:after="80" w:line="360" w:lineRule="auto"/>
        <w:rPr>
          <w:i/>
          <w:sz w:val="28"/>
          <w:szCs w:val="28"/>
        </w:rPr>
      </w:pPr>
      <w:r w:rsidRPr="00A34820">
        <w:rPr>
          <w:i/>
          <w:sz w:val="28"/>
          <w:szCs w:val="28"/>
          <w:u w:val="single"/>
        </w:rPr>
        <w:t>Tác nhân được phép thực hiện (quyền)</w:t>
      </w:r>
      <w:r w:rsidRPr="00A34820">
        <w:rPr>
          <w:i/>
          <w:sz w:val="28"/>
          <w:szCs w:val="28"/>
        </w:rPr>
        <w:t>:</w:t>
      </w:r>
    </w:p>
    <w:p w14:paraId="6CD754B9" w14:textId="77777777" w:rsidR="000B3055" w:rsidRPr="00A34820" w:rsidRDefault="000B3055" w:rsidP="000B3055">
      <w:pPr>
        <w:numPr>
          <w:ilvl w:val="0"/>
          <w:numId w:val="10"/>
        </w:numPr>
        <w:spacing w:before="40" w:after="40" w:line="264" w:lineRule="auto"/>
        <w:ind w:hanging="153"/>
        <w:rPr>
          <w:sz w:val="28"/>
          <w:szCs w:val="28"/>
        </w:rPr>
      </w:pPr>
      <w:r w:rsidRPr="00A34820">
        <w:rPr>
          <w:sz w:val="28"/>
          <w:szCs w:val="28"/>
        </w:rPr>
        <w:t xml:space="preserve"> Quản trị hệ thống</w:t>
      </w:r>
    </w:p>
    <w:p w14:paraId="1BDA3EC3" w14:textId="77777777" w:rsidR="000B3055" w:rsidRPr="00A34820" w:rsidRDefault="000B3055" w:rsidP="000B3055">
      <w:pPr>
        <w:spacing w:before="40" w:after="40" w:line="264" w:lineRule="auto"/>
        <w:ind w:left="567"/>
        <w:rPr>
          <w:sz w:val="28"/>
          <w:szCs w:val="28"/>
        </w:rPr>
      </w:pPr>
    </w:p>
    <w:p w14:paraId="1EA67491" w14:textId="77777777" w:rsidR="000B3055" w:rsidRPr="00A34820" w:rsidRDefault="000B3055" w:rsidP="000B3055">
      <w:pPr>
        <w:pStyle w:val="BodyText"/>
        <w:spacing w:before="80" w:after="80" w:line="360" w:lineRule="auto"/>
        <w:rPr>
          <w:i/>
          <w:sz w:val="28"/>
          <w:szCs w:val="28"/>
        </w:rPr>
      </w:pPr>
      <w:r w:rsidRPr="00A34820">
        <w:rPr>
          <w:i/>
          <w:sz w:val="28"/>
          <w:szCs w:val="28"/>
          <w:u w:val="single"/>
        </w:rPr>
        <w:t>Tiền điều kiện</w:t>
      </w:r>
      <w:r w:rsidRPr="00A34820">
        <w:rPr>
          <w:i/>
          <w:sz w:val="28"/>
          <w:szCs w:val="28"/>
        </w:rPr>
        <w:t>:</w:t>
      </w:r>
    </w:p>
    <w:p w14:paraId="72D29B37" w14:textId="77777777" w:rsidR="000B3055" w:rsidRPr="00A34820" w:rsidRDefault="000B3055" w:rsidP="000B3055">
      <w:pPr>
        <w:numPr>
          <w:ilvl w:val="0"/>
          <w:numId w:val="10"/>
        </w:numPr>
        <w:spacing w:before="40" w:after="40" w:line="264" w:lineRule="auto"/>
        <w:ind w:hanging="153"/>
        <w:rPr>
          <w:sz w:val="28"/>
          <w:szCs w:val="28"/>
        </w:rPr>
      </w:pPr>
      <w:r w:rsidRPr="00A34820">
        <w:rPr>
          <w:sz w:val="28"/>
          <w:szCs w:val="28"/>
        </w:rPr>
        <w:t xml:space="preserve"> Truy cập vào với tài khoản của admin</w:t>
      </w:r>
    </w:p>
    <w:p w14:paraId="14998432" w14:textId="77777777" w:rsidR="000B3055" w:rsidRPr="00A34820" w:rsidRDefault="000B3055" w:rsidP="000B3055">
      <w:pPr>
        <w:spacing w:before="40" w:after="40" w:line="264" w:lineRule="auto"/>
        <w:rPr>
          <w:sz w:val="28"/>
          <w:szCs w:val="28"/>
        </w:rPr>
      </w:pPr>
      <w:r w:rsidRPr="00A34820">
        <w:rPr>
          <w:i/>
          <w:sz w:val="28"/>
          <w:szCs w:val="28"/>
          <w:u w:val="single"/>
        </w:rPr>
        <w:t>Hậu điều kiện</w:t>
      </w:r>
      <w:r w:rsidRPr="00A34820">
        <w:rPr>
          <w:i/>
          <w:sz w:val="28"/>
          <w:szCs w:val="28"/>
        </w:rPr>
        <w:t>:</w:t>
      </w:r>
    </w:p>
    <w:p w14:paraId="60712557" w14:textId="77777777" w:rsidR="000B3055" w:rsidRPr="00A34820" w:rsidRDefault="000B3055" w:rsidP="000B3055">
      <w:pPr>
        <w:numPr>
          <w:ilvl w:val="0"/>
          <w:numId w:val="10"/>
        </w:numPr>
        <w:spacing w:before="40" w:after="40" w:line="264" w:lineRule="auto"/>
        <w:ind w:hanging="153"/>
        <w:rPr>
          <w:sz w:val="28"/>
          <w:szCs w:val="28"/>
        </w:rPr>
      </w:pPr>
      <w:r w:rsidRPr="00A34820">
        <w:rPr>
          <w:sz w:val="28"/>
          <w:szCs w:val="28"/>
        </w:rPr>
        <w:t>Có thể thay đổi vai trò của người dùng</w:t>
      </w:r>
    </w:p>
    <w:p w14:paraId="6FB256C4" w14:textId="77777777" w:rsidR="000B3055" w:rsidRPr="00A34820" w:rsidRDefault="000B3055" w:rsidP="000B3055">
      <w:pPr>
        <w:pStyle w:val="BodyText"/>
        <w:spacing w:before="80" w:after="80" w:line="360" w:lineRule="auto"/>
        <w:rPr>
          <w:i/>
          <w:sz w:val="28"/>
          <w:szCs w:val="28"/>
        </w:rPr>
      </w:pPr>
      <w:r w:rsidRPr="00A34820">
        <w:rPr>
          <w:i/>
          <w:sz w:val="28"/>
          <w:szCs w:val="28"/>
          <w:u w:val="single"/>
        </w:rPr>
        <w:t>Đặc tả</w:t>
      </w:r>
      <w:r w:rsidRPr="00A34820">
        <w:rPr>
          <w:i/>
          <w:sz w:val="28"/>
          <w:szCs w:val="28"/>
        </w:rPr>
        <w:t>:</w:t>
      </w:r>
    </w:p>
    <w:p w14:paraId="27B78714" w14:textId="77777777" w:rsidR="000B3055" w:rsidRPr="00A34820" w:rsidRDefault="000B3055" w:rsidP="000B3055">
      <w:pPr>
        <w:pStyle w:val="BodyText"/>
        <w:spacing w:before="80" w:after="80" w:line="360" w:lineRule="auto"/>
        <w:rPr>
          <w:i/>
          <w:sz w:val="28"/>
          <w:szCs w:val="28"/>
        </w:rPr>
      </w:pPr>
      <w:r w:rsidRPr="00A34820">
        <w:rPr>
          <w:i/>
          <w:sz w:val="28"/>
          <w:szCs w:val="28"/>
        </w:rPr>
        <w:t>Quản trị hệ thống đăng nhập với vai trò là admin và truy cập phần quản trị để từ đó có thể t</w:t>
      </w:r>
      <w:r w:rsidR="00E130BE" w:rsidRPr="00A34820">
        <w:rPr>
          <w:i/>
          <w:sz w:val="28"/>
          <w:szCs w:val="28"/>
        </w:rPr>
        <w:t>hay đổi vai trò của thành viên đăng nhập hệ thống</w:t>
      </w:r>
    </w:p>
    <w:p w14:paraId="46C5D711" w14:textId="77777777" w:rsidR="000B3055" w:rsidRPr="00A34820" w:rsidRDefault="000B3055" w:rsidP="000B3055">
      <w:pPr>
        <w:pStyle w:val="BodyText"/>
        <w:spacing w:before="80" w:after="80" w:line="360" w:lineRule="auto"/>
        <w:rPr>
          <w:i/>
          <w:sz w:val="28"/>
          <w:szCs w:val="28"/>
        </w:rPr>
      </w:pPr>
      <w:r w:rsidRPr="00A34820">
        <w:rPr>
          <w:i/>
          <w:sz w:val="28"/>
          <w:szCs w:val="28"/>
          <w:u w:val="single"/>
        </w:rPr>
        <w:t>Giao diện minh họa</w:t>
      </w:r>
      <w:r w:rsidRPr="00A34820">
        <w:rPr>
          <w:i/>
          <w:sz w:val="28"/>
          <w:szCs w:val="28"/>
        </w:rPr>
        <w:t>:</w:t>
      </w:r>
    </w:p>
    <w:p w14:paraId="2ED887FC" w14:textId="5E2D6EFB" w:rsidR="000B3055" w:rsidRPr="00A34820" w:rsidRDefault="000A427D" w:rsidP="000B3055">
      <w:pPr>
        <w:pStyle w:val="BodyText"/>
        <w:spacing w:before="80" w:after="80" w:line="360" w:lineRule="auto"/>
        <w:ind w:left="720"/>
        <w:rPr>
          <w:b/>
          <w:i/>
          <w:sz w:val="28"/>
          <w:szCs w:val="28"/>
          <w:u w:val="single"/>
        </w:rPr>
      </w:pPr>
      <w:r w:rsidRPr="00A34820">
        <w:rPr>
          <w:b/>
          <w:i/>
          <w:noProof/>
          <w:sz w:val="28"/>
          <w:szCs w:val="28"/>
          <w:u w:val="single"/>
        </w:rPr>
        <w:drawing>
          <wp:inline distT="0" distB="0" distL="0" distR="0" wp14:anchorId="10077F4F" wp14:editId="384F00A2">
            <wp:extent cx="5760720" cy="2769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69870"/>
                    </a:xfrm>
                    <a:prstGeom prst="rect">
                      <a:avLst/>
                    </a:prstGeom>
                  </pic:spPr>
                </pic:pic>
              </a:graphicData>
            </a:graphic>
          </wp:inline>
        </w:drawing>
      </w:r>
    </w:p>
    <w:p w14:paraId="43E59C19" w14:textId="1D62FC22" w:rsidR="000B3055" w:rsidRPr="00A34820" w:rsidRDefault="000B3055" w:rsidP="000B3055">
      <w:pPr>
        <w:pStyle w:val="BodyText"/>
        <w:numPr>
          <w:ilvl w:val="0"/>
          <w:numId w:val="14"/>
        </w:numPr>
        <w:spacing w:before="80" w:after="80" w:line="360" w:lineRule="auto"/>
        <w:rPr>
          <w:b/>
          <w:i/>
          <w:sz w:val="28"/>
          <w:szCs w:val="28"/>
          <w:u w:val="single"/>
        </w:rPr>
      </w:pPr>
      <w:r w:rsidRPr="00A34820">
        <w:rPr>
          <w:b/>
          <w:i/>
          <w:sz w:val="28"/>
          <w:szCs w:val="28"/>
          <w:u w:val="single"/>
        </w:rPr>
        <w:t>Đặc tả chức năng đặt hàng (Ordering)</w:t>
      </w:r>
    </w:p>
    <w:p w14:paraId="0150B47A" w14:textId="77777777" w:rsidR="008519F5" w:rsidRPr="00A34820" w:rsidRDefault="008519F5" w:rsidP="008519F5">
      <w:pPr>
        <w:pStyle w:val="BodyText"/>
        <w:spacing w:before="80" w:after="80" w:line="360" w:lineRule="auto"/>
        <w:rPr>
          <w:sz w:val="28"/>
          <w:szCs w:val="28"/>
        </w:rPr>
      </w:pPr>
      <w:r w:rsidRPr="00A34820">
        <w:rPr>
          <w:i/>
          <w:sz w:val="28"/>
          <w:szCs w:val="28"/>
          <w:u w:val="single"/>
        </w:rPr>
        <w:t>Mô tả</w:t>
      </w:r>
      <w:r w:rsidRPr="00A34820">
        <w:rPr>
          <w:i/>
          <w:sz w:val="28"/>
          <w:szCs w:val="28"/>
        </w:rPr>
        <w:t>:</w:t>
      </w:r>
    </w:p>
    <w:p w14:paraId="102865B8" w14:textId="75EF25B7" w:rsidR="008519F5" w:rsidRPr="00A34820" w:rsidRDefault="008519F5" w:rsidP="008519F5">
      <w:pPr>
        <w:numPr>
          <w:ilvl w:val="0"/>
          <w:numId w:val="10"/>
        </w:numPr>
        <w:spacing w:before="40" w:after="40" w:line="264" w:lineRule="auto"/>
        <w:ind w:hanging="153"/>
        <w:rPr>
          <w:sz w:val="28"/>
          <w:szCs w:val="28"/>
        </w:rPr>
      </w:pPr>
      <w:r w:rsidRPr="00A34820">
        <w:rPr>
          <w:sz w:val="28"/>
          <w:szCs w:val="28"/>
        </w:rPr>
        <w:t xml:space="preserve"> Cho phép khách hàng đặt mua các sản phẩm có sẵn trên website của cửa hàng</w:t>
      </w:r>
    </w:p>
    <w:p w14:paraId="7286CD32" w14:textId="77777777" w:rsidR="008519F5" w:rsidRPr="00A34820" w:rsidRDefault="008519F5" w:rsidP="008519F5">
      <w:pPr>
        <w:spacing w:before="40" w:after="40" w:line="264" w:lineRule="auto"/>
        <w:ind w:left="720"/>
        <w:rPr>
          <w:sz w:val="28"/>
          <w:szCs w:val="28"/>
        </w:rPr>
      </w:pPr>
    </w:p>
    <w:p w14:paraId="78D2FC90" w14:textId="77777777" w:rsidR="008519F5" w:rsidRPr="00A34820" w:rsidRDefault="008519F5" w:rsidP="008519F5">
      <w:pPr>
        <w:spacing w:before="40" w:after="40" w:line="264" w:lineRule="auto"/>
        <w:ind w:left="720"/>
        <w:rPr>
          <w:sz w:val="28"/>
          <w:szCs w:val="28"/>
        </w:rPr>
      </w:pPr>
    </w:p>
    <w:p w14:paraId="513018E9" w14:textId="77777777" w:rsidR="008519F5" w:rsidRPr="00A34820" w:rsidRDefault="008519F5" w:rsidP="008519F5">
      <w:pPr>
        <w:pStyle w:val="BodyText"/>
        <w:spacing w:before="80" w:after="80" w:line="360" w:lineRule="auto"/>
        <w:rPr>
          <w:i/>
          <w:sz w:val="28"/>
          <w:szCs w:val="28"/>
        </w:rPr>
      </w:pPr>
      <w:r w:rsidRPr="00A34820">
        <w:rPr>
          <w:i/>
          <w:sz w:val="28"/>
          <w:szCs w:val="28"/>
          <w:u w:val="single"/>
        </w:rPr>
        <w:t>Tác nhân được phép thực hiện (quyền)</w:t>
      </w:r>
      <w:r w:rsidRPr="00A34820">
        <w:rPr>
          <w:i/>
          <w:sz w:val="28"/>
          <w:szCs w:val="28"/>
        </w:rPr>
        <w:t>:</w:t>
      </w:r>
    </w:p>
    <w:p w14:paraId="3D3876CA" w14:textId="7EDEA564" w:rsidR="008519F5" w:rsidRPr="00A34820" w:rsidRDefault="008519F5" w:rsidP="008519F5">
      <w:pPr>
        <w:numPr>
          <w:ilvl w:val="0"/>
          <w:numId w:val="10"/>
        </w:numPr>
        <w:spacing w:before="40" w:after="40" w:line="264" w:lineRule="auto"/>
        <w:ind w:hanging="153"/>
        <w:rPr>
          <w:sz w:val="28"/>
          <w:szCs w:val="28"/>
        </w:rPr>
      </w:pPr>
      <w:r w:rsidRPr="00A34820">
        <w:rPr>
          <w:sz w:val="28"/>
          <w:szCs w:val="28"/>
        </w:rPr>
        <w:t xml:space="preserve"> Khách hàng</w:t>
      </w:r>
    </w:p>
    <w:p w14:paraId="3A31FC8C" w14:textId="77777777" w:rsidR="008519F5" w:rsidRPr="00A34820" w:rsidRDefault="008519F5" w:rsidP="008519F5">
      <w:pPr>
        <w:spacing w:before="40" w:after="40" w:line="264" w:lineRule="auto"/>
        <w:ind w:left="567"/>
        <w:rPr>
          <w:sz w:val="28"/>
          <w:szCs w:val="28"/>
        </w:rPr>
      </w:pPr>
    </w:p>
    <w:p w14:paraId="2AB2668B" w14:textId="77777777" w:rsidR="008519F5" w:rsidRPr="00A34820" w:rsidRDefault="008519F5" w:rsidP="008519F5">
      <w:pPr>
        <w:pStyle w:val="BodyText"/>
        <w:spacing w:before="80" w:after="80" w:line="360" w:lineRule="auto"/>
        <w:rPr>
          <w:i/>
          <w:sz w:val="28"/>
          <w:szCs w:val="28"/>
        </w:rPr>
      </w:pPr>
      <w:r w:rsidRPr="00A34820">
        <w:rPr>
          <w:i/>
          <w:sz w:val="28"/>
          <w:szCs w:val="28"/>
          <w:u w:val="single"/>
        </w:rPr>
        <w:t>Tiền điều kiện</w:t>
      </w:r>
      <w:r w:rsidRPr="00A34820">
        <w:rPr>
          <w:i/>
          <w:sz w:val="28"/>
          <w:szCs w:val="28"/>
        </w:rPr>
        <w:t>:</w:t>
      </w:r>
    </w:p>
    <w:p w14:paraId="1914BA9D" w14:textId="17504011" w:rsidR="008519F5" w:rsidRPr="00A34820" w:rsidRDefault="008519F5" w:rsidP="008519F5">
      <w:pPr>
        <w:numPr>
          <w:ilvl w:val="0"/>
          <w:numId w:val="10"/>
        </w:numPr>
        <w:spacing w:before="40" w:after="40" w:line="264" w:lineRule="auto"/>
        <w:ind w:hanging="153"/>
        <w:rPr>
          <w:sz w:val="28"/>
          <w:szCs w:val="28"/>
        </w:rPr>
      </w:pPr>
      <w:r w:rsidRPr="00A34820">
        <w:rPr>
          <w:sz w:val="28"/>
          <w:szCs w:val="28"/>
        </w:rPr>
        <w:t xml:space="preserve"> Truy cập vào với tài khoản của khách hàng</w:t>
      </w:r>
    </w:p>
    <w:p w14:paraId="4B47E3E3" w14:textId="77777777" w:rsidR="008519F5" w:rsidRPr="00A34820" w:rsidRDefault="008519F5" w:rsidP="008519F5">
      <w:pPr>
        <w:spacing w:before="40" w:after="40" w:line="264" w:lineRule="auto"/>
        <w:rPr>
          <w:sz w:val="28"/>
          <w:szCs w:val="28"/>
        </w:rPr>
      </w:pPr>
      <w:r w:rsidRPr="00A34820">
        <w:rPr>
          <w:i/>
          <w:sz w:val="28"/>
          <w:szCs w:val="28"/>
          <w:u w:val="single"/>
        </w:rPr>
        <w:lastRenderedPageBreak/>
        <w:t>Hậu điều kiện</w:t>
      </w:r>
      <w:r w:rsidRPr="00A34820">
        <w:rPr>
          <w:i/>
          <w:sz w:val="28"/>
          <w:szCs w:val="28"/>
        </w:rPr>
        <w:t>:</w:t>
      </w:r>
    </w:p>
    <w:p w14:paraId="1FFE66EA" w14:textId="3E6F71A0" w:rsidR="008519F5" w:rsidRPr="00A34820" w:rsidRDefault="008519F5" w:rsidP="008519F5">
      <w:pPr>
        <w:numPr>
          <w:ilvl w:val="0"/>
          <w:numId w:val="10"/>
        </w:numPr>
        <w:spacing w:before="40" w:after="40" w:line="264" w:lineRule="auto"/>
        <w:ind w:hanging="153"/>
        <w:rPr>
          <w:sz w:val="28"/>
          <w:szCs w:val="28"/>
        </w:rPr>
      </w:pPr>
      <w:r w:rsidRPr="00A34820">
        <w:rPr>
          <w:sz w:val="28"/>
          <w:szCs w:val="28"/>
        </w:rPr>
        <w:t>Có thể mua các sản phẩm có sẵn của cửa hàng</w:t>
      </w:r>
    </w:p>
    <w:p w14:paraId="7DBEE49D" w14:textId="77777777" w:rsidR="008519F5" w:rsidRPr="00A34820" w:rsidRDefault="008519F5" w:rsidP="008519F5">
      <w:pPr>
        <w:pStyle w:val="BodyText"/>
        <w:spacing w:before="80" w:after="80" w:line="360" w:lineRule="auto"/>
        <w:rPr>
          <w:i/>
          <w:sz w:val="28"/>
          <w:szCs w:val="28"/>
        </w:rPr>
      </w:pPr>
      <w:r w:rsidRPr="00A34820">
        <w:rPr>
          <w:i/>
          <w:sz w:val="28"/>
          <w:szCs w:val="28"/>
          <w:u w:val="single"/>
        </w:rPr>
        <w:t>Đặc tả</w:t>
      </w:r>
      <w:r w:rsidRPr="00A34820">
        <w:rPr>
          <w:i/>
          <w:sz w:val="28"/>
          <w:szCs w:val="28"/>
        </w:rPr>
        <w:t>:</w:t>
      </w:r>
    </w:p>
    <w:p w14:paraId="1F55516D" w14:textId="01EB00E6" w:rsidR="008519F5" w:rsidRPr="00A34820" w:rsidRDefault="008519F5" w:rsidP="008519F5">
      <w:pPr>
        <w:pStyle w:val="BodyText"/>
        <w:spacing w:before="80" w:after="80" w:line="360" w:lineRule="auto"/>
        <w:rPr>
          <w:i/>
          <w:sz w:val="28"/>
          <w:szCs w:val="28"/>
        </w:rPr>
      </w:pPr>
      <w:r w:rsidRPr="00A34820">
        <w:rPr>
          <w:i/>
          <w:sz w:val="28"/>
          <w:szCs w:val="28"/>
        </w:rPr>
        <w:t>Khách hàng đăng nhập thành công và được quyền thêm các mặt hàng có sẵn vào giỏ hàng  và tiến hành chọn thủ tục thanh toán sau đó sẽ hiển thị một form để khách hàng điền thông tin cá nhân và cuối cùng khách hàng bấm đặt hàng để hoàn tất việc đặt hàng</w:t>
      </w:r>
    </w:p>
    <w:p w14:paraId="272175C7" w14:textId="77777777" w:rsidR="008519F5" w:rsidRPr="00A34820" w:rsidRDefault="008519F5" w:rsidP="008519F5">
      <w:pPr>
        <w:pStyle w:val="BodyText"/>
        <w:spacing w:before="80" w:after="80" w:line="360" w:lineRule="auto"/>
        <w:rPr>
          <w:i/>
          <w:sz w:val="28"/>
          <w:szCs w:val="28"/>
        </w:rPr>
      </w:pPr>
      <w:r w:rsidRPr="00A34820">
        <w:rPr>
          <w:i/>
          <w:sz w:val="28"/>
          <w:szCs w:val="28"/>
          <w:u w:val="single"/>
        </w:rPr>
        <w:t>Giao diện minh họa</w:t>
      </w:r>
      <w:r w:rsidRPr="00A34820">
        <w:rPr>
          <w:i/>
          <w:sz w:val="28"/>
          <w:szCs w:val="28"/>
        </w:rPr>
        <w:t>:</w:t>
      </w:r>
    </w:p>
    <w:p w14:paraId="796F5A99" w14:textId="77777777" w:rsidR="008519F5" w:rsidRPr="00A34820" w:rsidRDefault="008519F5" w:rsidP="000B3055">
      <w:pPr>
        <w:pStyle w:val="BodyText"/>
        <w:numPr>
          <w:ilvl w:val="0"/>
          <w:numId w:val="14"/>
        </w:numPr>
        <w:spacing w:before="80" w:after="80" w:line="360" w:lineRule="auto"/>
        <w:rPr>
          <w:b/>
          <w:i/>
          <w:sz w:val="28"/>
          <w:szCs w:val="28"/>
          <w:u w:val="single"/>
        </w:rPr>
      </w:pPr>
    </w:p>
    <w:p w14:paraId="5AA244D8" w14:textId="22F0D6A5" w:rsidR="00E130BE" w:rsidRPr="00A34820" w:rsidRDefault="000A427D" w:rsidP="00E130BE">
      <w:pPr>
        <w:pStyle w:val="BodyText"/>
        <w:spacing w:before="80" w:after="80" w:line="360" w:lineRule="auto"/>
        <w:ind w:left="720"/>
        <w:rPr>
          <w:b/>
          <w:i/>
          <w:sz w:val="28"/>
          <w:szCs w:val="28"/>
          <w:u w:val="single"/>
        </w:rPr>
      </w:pPr>
      <w:r w:rsidRPr="00A34820">
        <w:rPr>
          <w:b/>
          <w:i/>
          <w:noProof/>
          <w:sz w:val="28"/>
          <w:szCs w:val="28"/>
          <w:u w:val="single"/>
        </w:rPr>
        <w:drawing>
          <wp:inline distT="0" distB="0" distL="0" distR="0" wp14:anchorId="1AA49F66" wp14:editId="0EE9305B">
            <wp:extent cx="5760720" cy="27609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60980"/>
                    </a:xfrm>
                    <a:prstGeom prst="rect">
                      <a:avLst/>
                    </a:prstGeom>
                  </pic:spPr>
                </pic:pic>
              </a:graphicData>
            </a:graphic>
          </wp:inline>
        </w:drawing>
      </w:r>
    </w:p>
    <w:p w14:paraId="0C674BA4" w14:textId="31E303F7" w:rsidR="000A427D" w:rsidRPr="00A34820" w:rsidRDefault="000A427D" w:rsidP="00E130BE">
      <w:pPr>
        <w:pStyle w:val="BodyText"/>
        <w:spacing w:before="80" w:after="80" w:line="360" w:lineRule="auto"/>
        <w:ind w:left="720"/>
        <w:rPr>
          <w:b/>
          <w:i/>
          <w:sz w:val="28"/>
          <w:szCs w:val="28"/>
          <w:u w:val="single"/>
        </w:rPr>
      </w:pPr>
      <w:r w:rsidRPr="00A34820">
        <w:rPr>
          <w:b/>
          <w:i/>
          <w:noProof/>
          <w:sz w:val="28"/>
          <w:szCs w:val="28"/>
          <w:u w:val="single"/>
        </w:rPr>
        <w:drawing>
          <wp:inline distT="0" distB="0" distL="0" distR="0" wp14:anchorId="6D1BD732" wp14:editId="3510C307">
            <wp:extent cx="5760720" cy="2777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77490"/>
                    </a:xfrm>
                    <a:prstGeom prst="rect">
                      <a:avLst/>
                    </a:prstGeom>
                  </pic:spPr>
                </pic:pic>
              </a:graphicData>
            </a:graphic>
          </wp:inline>
        </w:drawing>
      </w:r>
    </w:p>
    <w:p w14:paraId="164FD5A5" w14:textId="2034EAD4" w:rsidR="000A427D" w:rsidRPr="00A34820" w:rsidRDefault="000A427D" w:rsidP="00E130BE">
      <w:pPr>
        <w:pStyle w:val="BodyText"/>
        <w:spacing w:before="80" w:after="80" w:line="360" w:lineRule="auto"/>
        <w:ind w:left="720"/>
        <w:rPr>
          <w:b/>
          <w:i/>
          <w:sz w:val="28"/>
          <w:szCs w:val="28"/>
          <w:u w:val="single"/>
        </w:rPr>
      </w:pPr>
    </w:p>
    <w:p w14:paraId="1E38038A" w14:textId="2AAF8B3E" w:rsidR="000B3055" w:rsidRPr="00A34820" w:rsidRDefault="004B4125" w:rsidP="000B3055">
      <w:pPr>
        <w:pStyle w:val="BodyText"/>
        <w:numPr>
          <w:ilvl w:val="0"/>
          <w:numId w:val="14"/>
        </w:numPr>
        <w:spacing w:before="80" w:after="80" w:line="360" w:lineRule="auto"/>
        <w:rPr>
          <w:b/>
          <w:i/>
          <w:sz w:val="28"/>
          <w:szCs w:val="28"/>
          <w:u w:val="single"/>
        </w:rPr>
      </w:pPr>
      <w:r w:rsidRPr="00A34820">
        <w:rPr>
          <w:b/>
          <w:i/>
          <w:sz w:val="28"/>
          <w:szCs w:val="28"/>
          <w:u w:val="single"/>
        </w:rPr>
        <w:lastRenderedPageBreak/>
        <w:t>Đặc tả chức năng quản lý đơn hàng</w:t>
      </w:r>
      <w:r w:rsidR="000B3055" w:rsidRPr="00A34820">
        <w:rPr>
          <w:b/>
          <w:i/>
          <w:sz w:val="28"/>
          <w:szCs w:val="28"/>
          <w:u w:val="single"/>
        </w:rPr>
        <w:t xml:space="preserve"> hàng (</w:t>
      </w:r>
      <w:r w:rsidRPr="00A34820">
        <w:rPr>
          <w:b/>
          <w:i/>
          <w:sz w:val="28"/>
          <w:szCs w:val="28"/>
          <w:u w:val="single"/>
        </w:rPr>
        <w:t>Order</w:t>
      </w:r>
      <w:r w:rsidR="000B3055" w:rsidRPr="00A34820">
        <w:rPr>
          <w:b/>
          <w:i/>
          <w:sz w:val="28"/>
          <w:szCs w:val="28"/>
          <w:u w:val="single"/>
        </w:rPr>
        <w:t xml:space="preserve"> Management)</w:t>
      </w:r>
    </w:p>
    <w:p w14:paraId="0C045A9C" w14:textId="77777777" w:rsidR="008519F5" w:rsidRPr="00A34820" w:rsidRDefault="008519F5" w:rsidP="008519F5">
      <w:pPr>
        <w:pStyle w:val="BodyText"/>
        <w:spacing w:before="80" w:after="80" w:line="360" w:lineRule="auto"/>
        <w:rPr>
          <w:sz w:val="28"/>
          <w:szCs w:val="28"/>
        </w:rPr>
      </w:pPr>
      <w:r w:rsidRPr="00A34820">
        <w:rPr>
          <w:i/>
          <w:sz w:val="28"/>
          <w:szCs w:val="28"/>
          <w:u w:val="single"/>
        </w:rPr>
        <w:t>Mô tả</w:t>
      </w:r>
      <w:r w:rsidRPr="00A34820">
        <w:rPr>
          <w:i/>
          <w:sz w:val="28"/>
          <w:szCs w:val="28"/>
        </w:rPr>
        <w:t>:</w:t>
      </w:r>
    </w:p>
    <w:p w14:paraId="1E14B9B6" w14:textId="2EF79403" w:rsidR="008519F5" w:rsidRPr="00A34820" w:rsidRDefault="008519F5" w:rsidP="008519F5">
      <w:pPr>
        <w:numPr>
          <w:ilvl w:val="0"/>
          <w:numId w:val="10"/>
        </w:numPr>
        <w:spacing w:before="40" w:after="40" w:line="264" w:lineRule="auto"/>
        <w:ind w:hanging="153"/>
        <w:rPr>
          <w:sz w:val="28"/>
          <w:szCs w:val="28"/>
        </w:rPr>
      </w:pPr>
      <w:r w:rsidRPr="00A34820">
        <w:rPr>
          <w:sz w:val="28"/>
          <w:szCs w:val="28"/>
        </w:rPr>
        <w:t xml:space="preserve"> Cho phép xem thông tin về sản phẩm cũng như địa chỉ của khách hàng với từng đơn đặt hàng</w:t>
      </w:r>
    </w:p>
    <w:p w14:paraId="1C2546F2" w14:textId="77777777" w:rsidR="008519F5" w:rsidRPr="00A34820" w:rsidRDefault="008519F5" w:rsidP="008519F5">
      <w:pPr>
        <w:spacing w:before="40" w:after="40" w:line="264" w:lineRule="auto"/>
        <w:ind w:left="720"/>
        <w:rPr>
          <w:sz w:val="28"/>
          <w:szCs w:val="28"/>
        </w:rPr>
      </w:pPr>
    </w:p>
    <w:p w14:paraId="5D1F84DC" w14:textId="77777777" w:rsidR="008519F5" w:rsidRPr="00A34820" w:rsidRDefault="008519F5" w:rsidP="008519F5">
      <w:pPr>
        <w:pStyle w:val="BodyText"/>
        <w:spacing w:before="80" w:after="80" w:line="360" w:lineRule="auto"/>
        <w:rPr>
          <w:i/>
          <w:sz w:val="28"/>
          <w:szCs w:val="28"/>
        </w:rPr>
      </w:pPr>
      <w:r w:rsidRPr="00A34820">
        <w:rPr>
          <w:i/>
          <w:sz w:val="28"/>
          <w:szCs w:val="28"/>
          <w:u w:val="single"/>
        </w:rPr>
        <w:t>Tác nhân được phép thực hiện (quyền)</w:t>
      </w:r>
      <w:r w:rsidRPr="00A34820">
        <w:rPr>
          <w:i/>
          <w:sz w:val="28"/>
          <w:szCs w:val="28"/>
        </w:rPr>
        <w:t>:</w:t>
      </w:r>
    </w:p>
    <w:p w14:paraId="1D38C8B0" w14:textId="77777777" w:rsidR="008519F5" w:rsidRPr="00A34820" w:rsidRDefault="008519F5" w:rsidP="008519F5">
      <w:pPr>
        <w:numPr>
          <w:ilvl w:val="0"/>
          <w:numId w:val="10"/>
        </w:numPr>
        <w:spacing w:before="40" w:after="40" w:line="264" w:lineRule="auto"/>
        <w:ind w:hanging="153"/>
        <w:rPr>
          <w:sz w:val="28"/>
          <w:szCs w:val="28"/>
        </w:rPr>
      </w:pPr>
      <w:r w:rsidRPr="00A34820">
        <w:rPr>
          <w:sz w:val="28"/>
          <w:szCs w:val="28"/>
        </w:rPr>
        <w:t xml:space="preserve"> Quản trị hệ thống</w:t>
      </w:r>
    </w:p>
    <w:p w14:paraId="2677B678" w14:textId="77777777" w:rsidR="008519F5" w:rsidRPr="00A34820" w:rsidRDefault="008519F5" w:rsidP="008519F5">
      <w:pPr>
        <w:spacing w:before="40" w:after="40" w:line="264" w:lineRule="auto"/>
        <w:ind w:left="567"/>
        <w:rPr>
          <w:sz w:val="28"/>
          <w:szCs w:val="28"/>
        </w:rPr>
      </w:pPr>
    </w:p>
    <w:p w14:paraId="599FEBB7" w14:textId="77777777" w:rsidR="008519F5" w:rsidRPr="00A34820" w:rsidRDefault="008519F5" w:rsidP="008519F5">
      <w:pPr>
        <w:pStyle w:val="BodyText"/>
        <w:spacing w:before="80" w:after="80" w:line="360" w:lineRule="auto"/>
        <w:rPr>
          <w:i/>
          <w:sz w:val="28"/>
          <w:szCs w:val="28"/>
        </w:rPr>
      </w:pPr>
      <w:r w:rsidRPr="00A34820">
        <w:rPr>
          <w:i/>
          <w:sz w:val="28"/>
          <w:szCs w:val="28"/>
          <w:u w:val="single"/>
        </w:rPr>
        <w:t>Tiền điều kiện</w:t>
      </w:r>
      <w:r w:rsidRPr="00A34820">
        <w:rPr>
          <w:i/>
          <w:sz w:val="28"/>
          <w:szCs w:val="28"/>
        </w:rPr>
        <w:t>:</w:t>
      </w:r>
    </w:p>
    <w:p w14:paraId="6722A851" w14:textId="77777777" w:rsidR="008519F5" w:rsidRPr="00A34820" w:rsidRDefault="008519F5" w:rsidP="008519F5">
      <w:pPr>
        <w:numPr>
          <w:ilvl w:val="0"/>
          <w:numId w:val="10"/>
        </w:numPr>
        <w:spacing w:before="40" w:after="40" w:line="264" w:lineRule="auto"/>
        <w:ind w:hanging="153"/>
        <w:rPr>
          <w:sz w:val="28"/>
          <w:szCs w:val="28"/>
        </w:rPr>
      </w:pPr>
      <w:r w:rsidRPr="00A34820">
        <w:rPr>
          <w:sz w:val="28"/>
          <w:szCs w:val="28"/>
        </w:rPr>
        <w:t xml:space="preserve"> Truy cập vào với tài khoản của admin</w:t>
      </w:r>
    </w:p>
    <w:p w14:paraId="37A0074A" w14:textId="77777777" w:rsidR="008519F5" w:rsidRPr="00A34820" w:rsidRDefault="008519F5" w:rsidP="008519F5">
      <w:pPr>
        <w:spacing w:before="40" w:after="40" w:line="264" w:lineRule="auto"/>
        <w:rPr>
          <w:sz w:val="28"/>
          <w:szCs w:val="28"/>
        </w:rPr>
      </w:pPr>
      <w:r w:rsidRPr="00A34820">
        <w:rPr>
          <w:i/>
          <w:sz w:val="28"/>
          <w:szCs w:val="28"/>
          <w:u w:val="single"/>
        </w:rPr>
        <w:t>Hậu điều kiện</w:t>
      </w:r>
      <w:r w:rsidRPr="00A34820">
        <w:rPr>
          <w:i/>
          <w:sz w:val="28"/>
          <w:szCs w:val="28"/>
        </w:rPr>
        <w:t>:</w:t>
      </w:r>
    </w:p>
    <w:p w14:paraId="11446FE3" w14:textId="09A136D9" w:rsidR="008519F5" w:rsidRPr="00A34820" w:rsidRDefault="008519F5" w:rsidP="008519F5">
      <w:pPr>
        <w:numPr>
          <w:ilvl w:val="0"/>
          <w:numId w:val="10"/>
        </w:numPr>
        <w:spacing w:before="40" w:after="40" w:line="264" w:lineRule="auto"/>
        <w:ind w:hanging="153"/>
        <w:rPr>
          <w:sz w:val="28"/>
          <w:szCs w:val="28"/>
        </w:rPr>
      </w:pPr>
      <w:r w:rsidRPr="00A34820">
        <w:rPr>
          <w:sz w:val="28"/>
          <w:szCs w:val="28"/>
        </w:rPr>
        <w:t xml:space="preserve">Có thể </w:t>
      </w:r>
      <w:r w:rsidR="004B4125" w:rsidRPr="00A34820">
        <w:rPr>
          <w:sz w:val="28"/>
          <w:szCs w:val="28"/>
        </w:rPr>
        <w:t>xem thông tin và tình trạng các đơn hàng</w:t>
      </w:r>
    </w:p>
    <w:p w14:paraId="09850E51" w14:textId="77777777" w:rsidR="008519F5" w:rsidRPr="00A34820" w:rsidRDefault="008519F5" w:rsidP="008519F5">
      <w:pPr>
        <w:pStyle w:val="BodyText"/>
        <w:spacing w:before="80" w:after="80" w:line="360" w:lineRule="auto"/>
        <w:rPr>
          <w:i/>
          <w:sz w:val="28"/>
          <w:szCs w:val="28"/>
        </w:rPr>
      </w:pPr>
      <w:r w:rsidRPr="00A34820">
        <w:rPr>
          <w:i/>
          <w:sz w:val="28"/>
          <w:szCs w:val="28"/>
          <w:u w:val="single"/>
        </w:rPr>
        <w:t>Đặc tả</w:t>
      </w:r>
      <w:r w:rsidRPr="00A34820">
        <w:rPr>
          <w:i/>
          <w:sz w:val="28"/>
          <w:szCs w:val="28"/>
        </w:rPr>
        <w:t>:</w:t>
      </w:r>
    </w:p>
    <w:p w14:paraId="5082EB67" w14:textId="77777777" w:rsidR="008519F5" w:rsidRPr="00A34820" w:rsidRDefault="008519F5" w:rsidP="008519F5">
      <w:pPr>
        <w:pStyle w:val="BodyText"/>
        <w:spacing w:before="80" w:after="80" w:line="360" w:lineRule="auto"/>
        <w:rPr>
          <w:i/>
          <w:sz w:val="28"/>
          <w:szCs w:val="28"/>
        </w:rPr>
      </w:pPr>
      <w:r w:rsidRPr="00A34820">
        <w:rPr>
          <w:i/>
          <w:sz w:val="28"/>
          <w:szCs w:val="28"/>
        </w:rPr>
        <w:t>Quản trị hệ thống đăng nhập với vai trò là admin và truy cập phần quản trị để từ đó có thể thay đổi vai trò của thành viên đăng nhập hệ thống</w:t>
      </w:r>
    </w:p>
    <w:p w14:paraId="498DAE2D" w14:textId="77777777" w:rsidR="008519F5" w:rsidRPr="00A34820" w:rsidRDefault="008519F5" w:rsidP="008519F5">
      <w:pPr>
        <w:pStyle w:val="BodyText"/>
        <w:spacing w:before="80" w:after="80" w:line="360" w:lineRule="auto"/>
        <w:rPr>
          <w:i/>
          <w:sz w:val="28"/>
          <w:szCs w:val="28"/>
        </w:rPr>
      </w:pPr>
      <w:r w:rsidRPr="00A34820">
        <w:rPr>
          <w:i/>
          <w:sz w:val="28"/>
          <w:szCs w:val="28"/>
          <w:u w:val="single"/>
        </w:rPr>
        <w:t>Giao diện minh họa</w:t>
      </w:r>
      <w:r w:rsidRPr="00A34820">
        <w:rPr>
          <w:i/>
          <w:sz w:val="28"/>
          <w:szCs w:val="28"/>
        </w:rPr>
        <w:t>:</w:t>
      </w:r>
    </w:p>
    <w:p w14:paraId="47E24CA6" w14:textId="77777777" w:rsidR="008519F5" w:rsidRPr="00A34820" w:rsidRDefault="008519F5" w:rsidP="00A34820">
      <w:pPr>
        <w:pStyle w:val="BodyText"/>
        <w:spacing w:before="80" w:after="80" w:line="360" w:lineRule="auto"/>
        <w:ind w:left="720"/>
        <w:rPr>
          <w:b/>
          <w:i/>
          <w:sz w:val="28"/>
          <w:szCs w:val="28"/>
          <w:u w:val="single"/>
        </w:rPr>
      </w:pPr>
    </w:p>
    <w:p w14:paraId="65EC7C47" w14:textId="167C003B" w:rsidR="00C05239" w:rsidRPr="00A34820" w:rsidRDefault="00571791" w:rsidP="00571791">
      <w:pPr>
        <w:pStyle w:val="BodyText"/>
        <w:spacing w:before="80" w:after="80" w:line="360" w:lineRule="auto"/>
        <w:ind w:left="720"/>
        <w:jc w:val="center"/>
        <w:rPr>
          <w:b/>
          <w:i/>
          <w:sz w:val="28"/>
          <w:szCs w:val="28"/>
          <w:u w:val="single"/>
        </w:rPr>
      </w:pPr>
      <w:r w:rsidRPr="00571791">
        <w:rPr>
          <w:b/>
          <w:i/>
          <w:noProof/>
          <w:sz w:val="28"/>
          <w:szCs w:val="28"/>
          <w:u w:val="single"/>
        </w:rPr>
        <w:drawing>
          <wp:inline distT="0" distB="0" distL="0" distR="0" wp14:anchorId="2E2192B4" wp14:editId="2391F44C">
            <wp:extent cx="5760720" cy="27590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59075"/>
                    </a:xfrm>
                    <a:prstGeom prst="rect">
                      <a:avLst/>
                    </a:prstGeom>
                  </pic:spPr>
                </pic:pic>
              </a:graphicData>
            </a:graphic>
          </wp:inline>
        </w:drawing>
      </w:r>
    </w:p>
    <w:p w14:paraId="3C68A402" w14:textId="2A74642E" w:rsidR="00D85A61" w:rsidRPr="00571791" w:rsidRDefault="00571791" w:rsidP="00571791">
      <w:pPr>
        <w:pStyle w:val="BodyText"/>
        <w:spacing w:before="80" w:after="80" w:line="360" w:lineRule="auto"/>
        <w:ind w:left="720"/>
        <w:jc w:val="center"/>
        <w:rPr>
          <w:b/>
          <w:i/>
          <w:sz w:val="28"/>
          <w:szCs w:val="28"/>
          <w:u w:val="single"/>
        </w:rPr>
      </w:pPr>
      <w:r w:rsidRPr="00571791">
        <w:rPr>
          <w:b/>
          <w:i/>
          <w:noProof/>
          <w:sz w:val="28"/>
          <w:szCs w:val="28"/>
          <w:u w:val="single"/>
        </w:rPr>
        <w:lastRenderedPageBreak/>
        <w:drawing>
          <wp:inline distT="0" distB="0" distL="0" distR="0" wp14:anchorId="617AA262" wp14:editId="062D4A1B">
            <wp:extent cx="5760720" cy="27609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60980"/>
                    </a:xfrm>
                    <a:prstGeom prst="rect">
                      <a:avLst/>
                    </a:prstGeom>
                  </pic:spPr>
                </pic:pic>
              </a:graphicData>
            </a:graphic>
          </wp:inline>
        </w:drawing>
      </w:r>
    </w:p>
    <w:p w14:paraId="1568B001" w14:textId="77777777" w:rsidR="002749F5" w:rsidRPr="00A34820" w:rsidRDefault="002749F5" w:rsidP="00276D32">
      <w:pPr>
        <w:pStyle w:val="Heading2"/>
        <w:rPr>
          <w:rFonts w:cs="Times New Roman"/>
          <w:sz w:val="28"/>
        </w:rPr>
      </w:pPr>
      <w:bookmarkStart w:id="6" w:name="_Toc76075146"/>
      <w:r w:rsidRPr="00A34820">
        <w:rPr>
          <w:rFonts w:cs="Times New Roman"/>
          <w:sz w:val="28"/>
        </w:rPr>
        <w:t>Mô hình quan hệ dữ liệu</w:t>
      </w:r>
      <w:bookmarkEnd w:id="6"/>
    </w:p>
    <w:p w14:paraId="6C34D095" w14:textId="6AF58E44" w:rsidR="00E130BE" w:rsidRPr="00A34820" w:rsidRDefault="006F6043" w:rsidP="006F6043">
      <w:pPr>
        <w:jc w:val="center"/>
      </w:pPr>
      <w:r w:rsidRPr="006F6043">
        <w:rPr>
          <w:noProof/>
        </w:rPr>
        <w:drawing>
          <wp:inline distT="0" distB="0" distL="0" distR="0" wp14:anchorId="695FA4EC" wp14:editId="4545AC5E">
            <wp:extent cx="5760720" cy="3383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83915"/>
                    </a:xfrm>
                    <a:prstGeom prst="rect">
                      <a:avLst/>
                    </a:prstGeom>
                  </pic:spPr>
                </pic:pic>
              </a:graphicData>
            </a:graphic>
          </wp:inline>
        </w:drawing>
      </w:r>
    </w:p>
    <w:p w14:paraId="4132C323" w14:textId="1CBE18D5" w:rsidR="003E117D" w:rsidRPr="00D23587" w:rsidRDefault="00D23587" w:rsidP="00D23587">
      <w:pPr>
        <w:pStyle w:val="Caption"/>
        <w:jc w:val="center"/>
        <w:rPr>
          <w:color w:val="auto"/>
          <w:sz w:val="24"/>
          <w:szCs w:val="24"/>
        </w:rPr>
      </w:pPr>
      <w:r>
        <w:rPr>
          <w:color w:val="auto"/>
          <w:sz w:val="24"/>
          <w:szCs w:val="24"/>
        </w:rPr>
        <w:t>Ảnh</w:t>
      </w:r>
      <w:r w:rsidRPr="00D23587">
        <w:rPr>
          <w:color w:val="auto"/>
          <w:sz w:val="24"/>
          <w:szCs w:val="24"/>
        </w:rPr>
        <w:t xml:space="preserve"> </w:t>
      </w:r>
      <w:r w:rsidRPr="00D23587">
        <w:rPr>
          <w:color w:val="auto"/>
          <w:sz w:val="24"/>
          <w:szCs w:val="24"/>
        </w:rPr>
        <w:fldChar w:fldCharType="begin"/>
      </w:r>
      <w:r w:rsidRPr="00D23587">
        <w:rPr>
          <w:color w:val="auto"/>
          <w:sz w:val="24"/>
          <w:szCs w:val="24"/>
        </w:rPr>
        <w:instrText xml:space="preserve"> STYLEREF 1 \s </w:instrText>
      </w:r>
      <w:r w:rsidRPr="00D23587">
        <w:rPr>
          <w:color w:val="auto"/>
          <w:sz w:val="24"/>
          <w:szCs w:val="24"/>
        </w:rPr>
        <w:fldChar w:fldCharType="separate"/>
      </w:r>
      <w:r w:rsidRPr="00D23587">
        <w:rPr>
          <w:noProof/>
          <w:color w:val="auto"/>
          <w:sz w:val="24"/>
          <w:szCs w:val="24"/>
        </w:rPr>
        <w:t>2</w:t>
      </w:r>
      <w:r w:rsidRPr="00D23587">
        <w:rPr>
          <w:color w:val="auto"/>
          <w:sz w:val="24"/>
          <w:szCs w:val="24"/>
        </w:rPr>
        <w:fldChar w:fldCharType="end"/>
      </w:r>
      <w:r w:rsidRPr="00D23587">
        <w:rPr>
          <w:color w:val="auto"/>
          <w:sz w:val="24"/>
          <w:szCs w:val="24"/>
        </w:rPr>
        <w:t>.</w:t>
      </w:r>
      <w:r w:rsidRPr="00D23587">
        <w:rPr>
          <w:color w:val="auto"/>
          <w:sz w:val="24"/>
          <w:szCs w:val="24"/>
        </w:rPr>
        <w:fldChar w:fldCharType="begin"/>
      </w:r>
      <w:r w:rsidRPr="00D23587">
        <w:rPr>
          <w:color w:val="auto"/>
          <w:sz w:val="24"/>
          <w:szCs w:val="24"/>
        </w:rPr>
        <w:instrText xml:space="preserve"> SEQ Bảng \* ARABIC \s 1 </w:instrText>
      </w:r>
      <w:r w:rsidRPr="00D23587">
        <w:rPr>
          <w:color w:val="auto"/>
          <w:sz w:val="24"/>
          <w:szCs w:val="24"/>
        </w:rPr>
        <w:fldChar w:fldCharType="separate"/>
      </w:r>
      <w:r w:rsidRPr="00D23587">
        <w:rPr>
          <w:noProof/>
          <w:color w:val="auto"/>
          <w:sz w:val="24"/>
          <w:szCs w:val="24"/>
        </w:rPr>
        <w:t>1</w:t>
      </w:r>
      <w:r w:rsidRPr="00D23587">
        <w:rPr>
          <w:color w:val="auto"/>
          <w:sz w:val="24"/>
          <w:szCs w:val="24"/>
        </w:rPr>
        <w:fldChar w:fldCharType="end"/>
      </w:r>
      <w:r>
        <w:rPr>
          <w:color w:val="auto"/>
          <w:sz w:val="24"/>
          <w:szCs w:val="24"/>
        </w:rPr>
        <w:t>. Ảnh  ERP</w:t>
      </w:r>
    </w:p>
    <w:p w14:paraId="5374FBD7" w14:textId="77777777" w:rsidR="003E117D" w:rsidRPr="00A34820" w:rsidRDefault="003E117D" w:rsidP="003E117D">
      <w:pPr>
        <w:spacing w:line="264" w:lineRule="auto"/>
      </w:pPr>
    </w:p>
    <w:p w14:paraId="49EE570C" w14:textId="77777777" w:rsidR="003E117D" w:rsidRPr="00A34820" w:rsidRDefault="003E117D" w:rsidP="008001F4">
      <w:pPr>
        <w:pStyle w:val="Heading2"/>
        <w:rPr>
          <w:rFonts w:cs="Times New Roman"/>
          <w:i/>
        </w:rPr>
      </w:pPr>
      <w:bookmarkStart w:id="7" w:name="_Toc76075147"/>
      <w:r w:rsidRPr="00A34820">
        <w:rPr>
          <w:rFonts w:cs="Times New Roman"/>
        </w:rPr>
        <w:t xml:space="preserve">Câu lệnh tạo </w:t>
      </w:r>
      <w:r w:rsidR="008001F4" w:rsidRPr="00A34820">
        <w:rPr>
          <w:rFonts w:cs="Times New Roman"/>
        </w:rPr>
        <w:t>table/ store routines/ trigger</w:t>
      </w:r>
      <w:bookmarkEnd w:id="7"/>
    </w:p>
    <w:p w14:paraId="2527E296" w14:textId="77777777" w:rsidR="001F3630" w:rsidRPr="00A34820" w:rsidRDefault="001F3630" w:rsidP="001F3630">
      <w:pPr>
        <w:spacing w:line="264" w:lineRule="auto"/>
        <w:rPr>
          <w:b/>
          <w:i/>
        </w:rPr>
      </w:pPr>
      <w:r w:rsidRPr="00A34820">
        <w:rPr>
          <w:b/>
          <w:i/>
        </w:rPr>
        <w:t>create database if not exists no_name CHARACTER SET utf8 COLLATE utf8_unicode_ci;</w:t>
      </w:r>
    </w:p>
    <w:p w14:paraId="062C602C" w14:textId="77777777" w:rsidR="001F3630" w:rsidRPr="00A34820" w:rsidRDefault="001F3630" w:rsidP="001F3630">
      <w:pPr>
        <w:spacing w:line="264" w:lineRule="auto"/>
        <w:rPr>
          <w:b/>
          <w:i/>
        </w:rPr>
      </w:pPr>
    </w:p>
    <w:p w14:paraId="6F723CFE" w14:textId="77777777" w:rsidR="001F3630" w:rsidRPr="00A34820" w:rsidRDefault="001F3630" w:rsidP="001F3630">
      <w:pPr>
        <w:spacing w:line="264" w:lineRule="auto"/>
        <w:rPr>
          <w:b/>
          <w:i/>
        </w:rPr>
      </w:pPr>
      <w:r w:rsidRPr="00A34820">
        <w:rPr>
          <w:b/>
          <w:i/>
        </w:rPr>
        <w:t>USE no_name;</w:t>
      </w:r>
    </w:p>
    <w:p w14:paraId="0C9AC148" w14:textId="77777777" w:rsidR="001F3630" w:rsidRPr="00A34820" w:rsidRDefault="001F3630" w:rsidP="001F3630">
      <w:pPr>
        <w:spacing w:line="264" w:lineRule="auto"/>
        <w:rPr>
          <w:b/>
          <w:i/>
        </w:rPr>
      </w:pPr>
    </w:p>
    <w:p w14:paraId="27F594F0" w14:textId="77777777" w:rsidR="001F3630" w:rsidRPr="00A34820" w:rsidRDefault="001F3630" w:rsidP="001F3630">
      <w:pPr>
        <w:spacing w:line="264" w:lineRule="auto"/>
        <w:rPr>
          <w:b/>
          <w:i/>
        </w:rPr>
      </w:pPr>
      <w:r w:rsidRPr="00A34820">
        <w:rPr>
          <w:b/>
          <w:i/>
        </w:rPr>
        <w:t>-- tạo bảng account</w:t>
      </w:r>
    </w:p>
    <w:p w14:paraId="135F945B" w14:textId="77777777" w:rsidR="001F3630" w:rsidRPr="00A34820" w:rsidRDefault="001F3630" w:rsidP="001F3630">
      <w:pPr>
        <w:spacing w:line="264" w:lineRule="auto"/>
        <w:rPr>
          <w:b/>
          <w:i/>
        </w:rPr>
      </w:pPr>
      <w:r w:rsidRPr="00A34820">
        <w:rPr>
          <w:b/>
          <w:i/>
        </w:rPr>
        <w:lastRenderedPageBreak/>
        <w:t>CREATE TABLE IF NOT EXISTS account (</w:t>
      </w:r>
    </w:p>
    <w:p w14:paraId="54CB2061" w14:textId="77777777" w:rsidR="001F3630" w:rsidRPr="00A34820" w:rsidRDefault="001F3630" w:rsidP="001F3630">
      <w:pPr>
        <w:spacing w:line="264" w:lineRule="auto"/>
        <w:rPr>
          <w:b/>
          <w:i/>
        </w:rPr>
      </w:pPr>
      <w:r w:rsidRPr="00A34820">
        <w:rPr>
          <w:b/>
          <w:i/>
        </w:rPr>
        <w:t xml:space="preserve">    id_account int not null AUTO_INCREMENT,</w:t>
      </w:r>
    </w:p>
    <w:p w14:paraId="0FA6015B" w14:textId="77777777" w:rsidR="001F3630" w:rsidRPr="00A34820" w:rsidRDefault="001F3630" w:rsidP="001F3630">
      <w:pPr>
        <w:spacing w:line="264" w:lineRule="auto"/>
        <w:rPr>
          <w:b/>
          <w:i/>
        </w:rPr>
      </w:pPr>
      <w:r w:rsidRPr="00A34820">
        <w:rPr>
          <w:b/>
          <w:i/>
        </w:rPr>
        <w:t xml:space="preserve">    hoTen varchar(25) not null,</w:t>
      </w:r>
    </w:p>
    <w:p w14:paraId="6E8ECAE9" w14:textId="77777777" w:rsidR="001F3630" w:rsidRPr="00A34820" w:rsidRDefault="001F3630" w:rsidP="001F3630">
      <w:pPr>
        <w:spacing w:line="264" w:lineRule="auto"/>
        <w:rPr>
          <w:b/>
          <w:i/>
        </w:rPr>
      </w:pPr>
      <w:r w:rsidRPr="00A34820">
        <w:rPr>
          <w:b/>
          <w:i/>
        </w:rPr>
        <w:t xml:space="preserve">    dob date not null,</w:t>
      </w:r>
    </w:p>
    <w:p w14:paraId="770B3817" w14:textId="77777777" w:rsidR="001F3630" w:rsidRPr="00A34820" w:rsidRDefault="001F3630" w:rsidP="001F3630">
      <w:pPr>
        <w:spacing w:line="264" w:lineRule="auto"/>
        <w:rPr>
          <w:b/>
          <w:i/>
        </w:rPr>
      </w:pPr>
      <w:r w:rsidRPr="00A34820">
        <w:rPr>
          <w:b/>
          <w:i/>
        </w:rPr>
        <w:t xml:space="preserve">    gender bit default null,</w:t>
      </w:r>
    </w:p>
    <w:p w14:paraId="0473B67B" w14:textId="77777777" w:rsidR="001F3630" w:rsidRPr="00A34820" w:rsidRDefault="001F3630" w:rsidP="001F3630">
      <w:pPr>
        <w:spacing w:line="264" w:lineRule="auto"/>
        <w:rPr>
          <w:b/>
          <w:i/>
        </w:rPr>
      </w:pPr>
      <w:r w:rsidRPr="00A34820">
        <w:rPr>
          <w:b/>
          <w:i/>
        </w:rPr>
        <w:t xml:space="preserve">    userName varchar(100) not null unique,</w:t>
      </w:r>
    </w:p>
    <w:p w14:paraId="662C445A" w14:textId="77777777" w:rsidR="001F3630" w:rsidRPr="00A34820" w:rsidRDefault="001F3630" w:rsidP="001F3630">
      <w:pPr>
        <w:spacing w:line="264" w:lineRule="auto"/>
        <w:rPr>
          <w:b/>
          <w:i/>
        </w:rPr>
      </w:pPr>
      <w:r w:rsidRPr="00A34820">
        <w:rPr>
          <w:b/>
          <w:i/>
        </w:rPr>
        <w:t xml:space="preserve">    passWord varchar(100) not null,</w:t>
      </w:r>
    </w:p>
    <w:p w14:paraId="4B472F53" w14:textId="77777777" w:rsidR="001F3630" w:rsidRPr="00A34820" w:rsidRDefault="001F3630" w:rsidP="001F3630">
      <w:pPr>
        <w:spacing w:line="264" w:lineRule="auto"/>
        <w:rPr>
          <w:b/>
          <w:i/>
        </w:rPr>
      </w:pPr>
      <w:r w:rsidRPr="00A34820">
        <w:rPr>
          <w:b/>
          <w:i/>
        </w:rPr>
        <w:t xml:space="preserve">    email varchar(100) not null UNIQUE,</w:t>
      </w:r>
    </w:p>
    <w:p w14:paraId="04EF5BF2" w14:textId="77777777" w:rsidR="001F3630" w:rsidRPr="00A34820" w:rsidRDefault="001F3630" w:rsidP="001F3630">
      <w:pPr>
        <w:spacing w:line="264" w:lineRule="auto"/>
        <w:rPr>
          <w:b/>
          <w:i/>
        </w:rPr>
      </w:pPr>
      <w:r w:rsidRPr="00A34820">
        <w:rPr>
          <w:b/>
          <w:i/>
        </w:rPr>
        <w:t xml:space="preserve">    soDienThoai varchar(12) not null UNIQUE,</w:t>
      </w:r>
    </w:p>
    <w:p w14:paraId="6DA70FC1" w14:textId="77777777" w:rsidR="001F3630" w:rsidRPr="00A34820" w:rsidRDefault="001F3630" w:rsidP="001F3630">
      <w:pPr>
        <w:spacing w:line="264" w:lineRule="auto"/>
        <w:rPr>
          <w:b/>
          <w:i/>
        </w:rPr>
      </w:pPr>
      <w:r w:rsidRPr="00A34820">
        <w:rPr>
          <w:b/>
          <w:i/>
        </w:rPr>
        <w:t xml:space="preserve">    diaChi varchar(255) not null,</w:t>
      </w:r>
    </w:p>
    <w:p w14:paraId="3D144BD6" w14:textId="77777777" w:rsidR="001F3630" w:rsidRPr="00A34820" w:rsidRDefault="001F3630" w:rsidP="001F3630">
      <w:pPr>
        <w:spacing w:line="264" w:lineRule="auto"/>
        <w:rPr>
          <w:b/>
          <w:i/>
        </w:rPr>
      </w:pPr>
      <w:r w:rsidRPr="00A34820">
        <w:rPr>
          <w:b/>
          <w:i/>
        </w:rPr>
        <w:tab/>
        <w:t>created_time datetime not null,</w:t>
      </w:r>
    </w:p>
    <w:p w14:paraId="4EAE19CC" w14:textId="77777777" w:rsidR="001F3630" w:rsidRPr="00A34820" w:rsidRDefault="001F3630" w:rsidP="001F3630">
      <w:pPr>
        <w:spacing w:line="264" w:lineRule="auto"/>
        <w:rPr>
          <w:b/>
          <w:i/>
        </w:rPr>
      </w:pPr>
      <w:r w:rsidRPr="00A34820">
        <w:rPr>
          <w:b/>
          <w:i/>
        </w:rPr>
        <w:tab/>
        <w:t>update_time datetime not null,</w:t>
      </w:r>
    </w:p>
    <w:p w14:paraId="082084C6" w14:textId="77777777" w:rsidR="001F3630" w:rsidRPr="00A34820" w:rsidRDefault="001F3630" w:rsidP="001F3630">
      <w:pPr>
        <w:spacing w:line="264" w:lineRule="auto"/>
        <w:rPr>
          <w:b/>
          <w:i/>
        </w:rPr>
      </w:pPr>
      <w:r w:rsidRPr="00A34820">
        <w:rPr>
          <w:b/>
          <w:i/>
        </w:rPr>
        <w:t xml:space="preserve">    PRIMARY KEY (id_account))ENGINE=InnoDB DEFAULT CHARSET=utf8 COLLATE=utf8_unicode_ci;</w:t>
      </w:r>
    </w:p>
    <w:p w14:paraId="6292555A" w14:textId="77777777" w:rsidR="001F3630" w:rsidRPr="00A34820" w:rsidRDefault="001F3630" w:rsidP="001F3630">
      <w:pPr>
        <w:spacing w:line="264" w:lineRule="auto"/>
        <w:rPr>
          <w:b/>
          <w:i/>
        </w:rPr>
      </w:pPr>
    </w:p>
    <w:p w14:paraId="22E14B18" w14:textId="77777777" w:rsidR="001F3630" w:rsidRPr="00A34820" w:rsidRDefault="001F3630" w:rsidP="001F3630">
      <w:pPr>
        <w:spacing w:line="264" w:lineRule="auto"/>
        <w:rPr>
          <w:b/>
          <w:i/>
        </w:rPr>
      </w:pPr>
      <w:r w:rsidRPr="00A34820">
        <w:rPr>
          <w:b/>
          <w:i/>
        </w:rPr>
        <w:t>CREATE TABLE IF NOT EXISTS role(</w:t>
      </w:r>
    </w:p>
    <w:p w14:paraId="380A92B0" w14:textId="77777777" w:rsidR="001F3630" w:rsidRPr="00A34820" w:rsidRDefault="001F3630" w:rsidP="001F3630">
      <w:pPr>
        <w:spacing w:line="264" w:lineRule="auto"/>
        <w:rPr>
          <w:b/>
          <w:i/>
        </w:rPr>
      </w:pPr>
      <w:r w:rsidRPr="00A34820">
        <w:rPr>
          <w:b/>
          <w:i/>
        </w:rPr>
        <w:t xml:space="preserve">    id_role int NOT null AUTO_INCREMENT,</w:t>
      </w:r>
    </w:p>
    <w:p w14:paraId="08AA41E8" w14:textId="77777777" w:rsidR="001F3630" w:rsidRPr="00A34820" w:rsidRDefault="001F3630" w:rsidP="001F3630">
      <w:pPr>
        <w:spacing w:line="264" w:lineRule="auto"/>
        <w:rPr>
          <w:b/>
          <w:i/>
        </w:rPr>
      </w:pPr>
      <w:r w:rsidRPr="00A34820">
        <w:rPr>
          <w:b/>
          <w:i/>
        </w:rPr>
        <w:t xml:space="preserve">    name_role varchar(50) not null,</w:t>
      </w:r>
    </w:p>
    <w:p w14:paraId="06AF1E34" w14:textId="77777777" w:rsidR="001F3630" w:rsidRPr="00A34820" w:rsidRDefault="001F3630" w:rsidP="001F3630">
      <w:pPr>
        <w:spacing w:line="264" w:lineRule="auto"/>
        <w:rPr>
          <w:b/>
          <w:i/>
        </w:rPr>
      </w:pPr>
      <w:r w:rsidRPr="00A34820">
        <w:rPr>
          <w:b/>
          <w:i/>
        </w:rPr>
        <w:t xml:space="preserve">    PRIMARY KEY (id_role))ENGINE=InnoDB DEFAULT CHARSET=utf8 COLLATE=utf8_unicode_ci;</w:t>
      </w:r>
    </w:p>
    <w:p w14:paraId="072657DB" w14:textId="77777777" w:rsidR="001F3630" w:rsidRPr="00A34820" w:rsidRDefault="001F3630" w:rsidP="001F3630">
      <w:pPr>
        <w:spacing w:line="264" w:lineRule="auto"/>
        <w:rPr>
          <w:b/>
          <w:i/>
        </w:rPr>
      </w:pPr>
      <w:r w:rsidRPr="00A34820">
        <w:rPr>
          <w:b/>
          <w:i/>
        </w:rPr>
        <w:t xml:space="preserve">    </w:t>
      </w:r>
    </w:p>
    <w:p w14:paraId="6505316A" w14:textId="77777777" w:rsidR="001F3630" w:rsidRPr="00A34820" w:rsidRDefault="001F3630" w:rsidP="001F3630">
      <w:pPr>
        <w:spacing w:line="264" w:lineRule="auto"/>
        <w:rPr>
          <w:b/>
          <w:i/>
        </w:rPr>
      </w:pPr>
      <w:r w:rsidRPr="00A34820">
        <w:rPr>
          <w:b/>
          <w:i/>
        </w:rPr>
        <w:t>CREATE TABLE IF NOT EXISTS category(</w:t>
      </w:r>
    </w:p>
    <w:p w14:paraId="1345ACF1" w14:textId="77777777" w:rsidR="001F3630" w:rsidRPr="00A34820" w:rsidRDefault="001F3630" w:rsidP="001F3630">
      <w:pPr>
        <w:spacing w:line="264" w:lineRule="auto"/>
        <w:rPr>
          <w:b/>
          <w:i/>
        </w:rPr>
      </w:pPr>
      <w:r w:rsidRPr="00A34820">
        <w:rPr>
          <w:b/>
          <w:i/>
        </w:rPr>
        <w:tab/>
        <w:t>id_category int primary key not null AUTO_INCREMENT,</w:t>
      </w:r>
    </w:p>
    <w:p w14:paraId="73084F92" w14:textId="77777777" w:rsidR="001F3630" w:rsidRPr="00A34820" w:rsidRDefault="001F3630" w:rsidP="001F3630">
      <w:pPr>
        <w:spacing w:line="264" w:lineRule="auto"/>
        <w:rPr>
          <w:b/>
          <w:i/>
        </w:rPr>
      </w:pPr>
      <w:r w:rsidRPr="00A34820">
        <w:rPr>
          <w:b/>
          <w:i/>
        </w:rPr>
        <w:tab/>
        <w:t>title_cate varchar(200) not null,</w:t>
      </w:r>
    </w:p>
    <w:p w14:paraId="20E192D2" w14:textId="77777777" w:rsidR="001F3630" w:rsidRPr="00A34820" w:rsidRDefault="001F3630" w:rsidP="001F3630">
      <w:pPr>
        <w:spacing w:line="264" w:lineRule="auto"/>
        <w:rPr>
          <w:b/>
          <w:i/>
        </w:rPr>
      </w:pPr>
      <w:r w:rsidRPr="00A34820">
        <w:rPr>
          <w:b/>
          <w:i/>
        </w:rPr>
        <w:tab/>
        <w:t>create_time datetime not null,</w:t>
      </w:r>
    </w:p>
    <w:p w14:paraId="08CA42A8" w14:textId="77777777" w:rsidR="001F3630" w:rsidRPr="00A34820" w:rsidRDefault="001F3630" w:rsidP="001F3630">
      <w:pPr>
        <w:spacing w:line="264" w:lineRule="auto"/>
        <w:rPr>
          <w:b/>
          <w:i/>
        </w:rPr>
      </w:pPr>
      <w:r w:rsidRPr="00A34820">
        <w:rPr>
          <w:b/>
          <w:i/>
        </w:rPr>
        <w:tab/>
        <w:t>update_time datetime not null</w:t>
      </w:r>
    </w:p>
    <w:p w14:paraId="526BDBA1" w14:textId="77777777" w:rsidR="001F3630" w:rsidRPr="00A34820" w:rsidRDefault="001F3630" w:rsidP="001F3630">
      <w:pPr>
        <w:spacing w:line="264" w:lineRule="auto"/>
        <w:rPr>
          <w:b/>
          <w:i/>
        </w:rPr>
      </w:pPr>
      <w:r w:rsidRPr="00A34820">
        <w:rPr>
          <w:b/>
          <w:i/>
        </w:rPr>
        <w:t>)ENGINE=InnoDB DEFAULT CHARSET=utf8 COLLATE=utf8_unicode_ci;</w:t>
      </w:r>
    </w:p>
    <w:p w14:paraId="0ED59CF6" w14:textId="77777777" w:rsidR="001F3630" w:rsidRPr="00A34820" w:rsidRDefault="001F3630" w:rsidP="001F3630">
      <w:pPr>
        <w:spacing w:line="264" w:lineRule="auto"/>
        <w:rPr>
          <w:b/>
          <w:i/>
        </w:rPr>
      </w:pPr>
      <w:r w:rsidRPr="00A34820">
        <w:rPr>
          <w:b/>
          <w:i/>
        </w:rPr>
        <w:t xml:space="preserve">  </w:t>
      </w:r>
    </w:p>
    <w:p w14:paraId="33F34B4E" w14:textId="77777777" w:rsidR="001F3630" w:rsidRPr="00A34820" w:rsidRDefault="001F3630" w:rsidP="001F3630">
      <w:pPr>
        <w:spacing w:line="264" w:lineRule="auto"/>
        <w:rPr>
          <w:b/>
          <w:i/>
        </w:rPr>
      </w:pPr>
      <w:r w:rsidRPr="00A34820">
        <w:rPr>
          <w:b/>
          <w:i/>
        </w:rPr>
        <w:t>-- ALTER TABLE product CHANGE create_time created_time datetime;</w:t>
      </w:r>
    </w:p>
    <w:p w14:paraId="179CC32F" w14:textId="77777777" w:rsidR="001F3630" w:rsidRPr="00A34820" w:rsidRDefault="001F3630" w:rsidP="001F3630">
      <w:pPr>
        <w:spacing w:line="264" w:lineRule="auto"/>
        <w:rPr>
          <w:b/>
          <w:i/>
        </w:rPr>
      </w:pPr>
      <w:r w:rsidRPr="00A34820">
        <w:rPr>
          <w:b/>
          <w:i/>
        </w:rPr>
        <w:t>CREATE TABLE IF NOT EXISTS product (</w:t>
      </w:r>
    </w:p>
    <w:p w14:paraId="73F89F5D" w14:textId="77777777" w:rsidR="001F3630" w:rsidRPr="00A34820" w:rsidRDefault="001F3630" w:rsidP="001F3630">
      <w:pPr>
        <w:spacing w:line="264" w:lineRule="auto"/>
        <w:rPr>
          <w:b/>
          <w:i/>
        </w:rPr>
      </w:pPr>
      <w:r w:rsidRPr="00A34820">
        <w:rPr>
          <w:b/>
          <w:i/>
        </w:rPr>
        <w:tab/>
        <w:t>id_product int not null AUTO_INCREMENT,</w:t>
      </w:r>
    </w:p>
    <w:p w14:paraId="2406A2F4" w14:textId="77777777" w:rsidR="001F3630" w:rsidRPr="00A34820" w:rsidRDefault="001F3630" w:rsidP="001F3630">
      <w:pPr>
        <w:spacing w:line="264" w:lineRule="auto"/>
        <w:rPr>
          <w:b/>
          <w:i/>
        </w:rPr>
      </w:pPr>
      <w:r w:rsidRPr="00A34820">
        <w:rPr>
          <w:b/>
          <w:i/>
        </w:rPr>
        <w:t xml:space="preserve">    tenSanPham varchar(200) not null,</w:t>
      </w:r>
    </w:p>
    <w:p w14:paraId="2DA64156" w14:textId="77777777" w:rsidR="001F3630" w:rsidRPr="00A34820" w:rsidRDefault="001F3630" w:rsidP="001F3630">
      <w:pPr>
        <w:spacing w:line="264" w:lineRule="auto"/>
        <w:rPr>
          <w:b/>
          <w:i/>
        </w:rPr>
      </w:pPr>
      <w:r w:rsidRPr="00A34820">
        <w:rPr>
          <w:b/>
          <w:i/>
        </w:rPr>
        <w:t xml:space="preserve">    thumnail varchar(200) not null,</w:t>
      </w:r>
    </w:p>
    <w:p w14:paraId="5E2539C9" w14:textId="77777777" w:rsidR="001F3630" w:rsidRPr="00A34820" w:rsidRDefault="001F3630" w:rsidP="001F3630">
      <w:pPr>
        <w:spacing w:line="264" w:lineRule="auto"/>
        <w:rPr>
          <w:b/>
          <w:i/>
        </w:rPr>
      </w:pPr>
      <w:r w:rsidRPr="00A34820">
        <w:rPr>
          <w:b/>
          <w:i/>
        </w:rPr>
        <w:t xml:space="preserve">    price int not null,</w:t>
      </w:r>
    </w:p>
    <w:p w14:paraId="5526C10A" w14:textId="77777777" w:rsidR="001F3630" w:rsidRPr="00A34820" w:rsidRDefault="001F3630" w:rsidP="001F3630">
      <w:pPr>
        <w:spacing w:line="264" w:lineRule="auto"/>
        <w:rPr>
          <w:b/>
          <w:i/>
        </w:rPr>
      </w:pPr>
      <w:r w:rsidRPr="00A34820">
        <w:rPr>
          <w:b/>
          <w:i/>
        </w:rPr>
        <w:tab/>
        <w:t>id_category int not null,</w:t>
      </w:r>
    </w:p>
    <w:p w14:paraId="4AC8817C" w14:textId="77777777" w:rsidR="001F3630" w:rsidRPr="00A34820" w:rsidRDefault="001F3630" w:rsidP="001F3630">
      <w:pPr>
        <w:spacing w:line="264" w:lineRule="auto"/>
        <w:rPr>
          <w:b/>
          <w:i/>
        </w:rPr>
      </w:pPr>
      <w:r w:rsidRPr="00A34820">
        <w:rPr>
          <w:b/>
          <w:i/>
        </w:rPr>
        <w:t xml:space="preserve">    discount SMALLINT DEFAULT 0,</w:t>
      </w:r>
    </w:p>
    <w:p w14:paraId="091C5E9F" w14:textId="77777777" w:rsidR="001F3630" w:rsidRPr="00A34820" w:rsidRDefault="001F3630" w:rsidP="001F3630">
      <w:pPr>
        <w:spacing w:line="264" w:lineRule="auto"/>
        <w:rPr>
          <w:b/>
          <w:i/>
        </w:rPr>
      </w:pPr>
      <w:r w:rsidRPr="00A34820">
        <w:rPr>
          <w:b/>
          <w:i/>
        </w:rPr>
        <w:t xml:space="preserve">    created_time datetime not null,</w:t>
      </w:r>
    </w:p>
    <w:p w14:paraId="2066B4CF" w14:textId="77777777" w:rsidR="001F3630" w:rsidRPr="00A34820" w:rsidRDefault="001F3630" w:rsidP="001F3630">
      <w:pPr>
        <w:spacing w:line="264" w:lineRule="auto"/>
        <w:rPr>
          <w:b/>
          <w:i/>
        </w:rPr>
      </w:pPr>
      <w:r w:rsidRPr="00A34820">
        <w:rPr>
          <w:b/>
          <w:i/>
        </w:rPr>
        <w:lastRenderedPageBreak/>
        <w:tab/>
        <w:t>update_time datetime not null,</w:t>
      </w:r>
    </w:p>
    <w:p w14:paraId="1F3321C6" w14:textId="77777777" w:rsidR="001F3630" w:rsidRPr="00A34820" w:rsidRDefault="001F3630" w:rsidP="001F3630">
      <w:pPr>
        <w:spacing w:line="264" w:lineRule="auto"/>
        <w:rPr>
          <w:b/>
          <w:i/>
        </w:rPr>
      </w:pPr>
      <w:r w:rsidRPr="00A34820">
        <w:rPr>
          <w:b/>
          <w:i/>
        </w:rPr>
        <w:t xml:space="preserve">    moTaSanPham text,</w:t>
      </w:r>
    </w:p>
    <w:p w14:paraId="07A361BB" w14:textId="77777777" w:rsidR="001F3630" w:rsidRPr="00A34820" w:rsidRDefault="001F3630" w:rsidP="001F3630">
      <w:pPr>
        <w:spacing w:line="264" w:lineRule="auto"/>
        <w:rPr>
          <w:b/>
          <w:i/>
        </w:rPr>
      </w:pPr>
      <w:r w:rsidRPr="00A34820">
        <w:rPr>
          <w:b/>
          <w:i/>
        </w:rPr>
        <w:t xml:space="preserve">    PRIMARY KEY (id_product),</w:t>
      </w:r>
    </w:p>
    <w:p w14:paraId="21E8EA46" w14:textId="77777777" w:rsidR="001F3630" w:rsidRPr="00A34820" w:rsidRDefault="001F3630" w:rsidP="001F3630">
      <w:pPr>
        <w:spacing w:line="264" w:lineRule="auto"/>
        <w:rPr>
          <w:b/>
          <w:i/>
        </w:rPr>
      </w:pPr>
      <w:r w:rsidRPr="00A34820">
        <w:rPr>
          <w:b/>
          <w:i/>
        </w:rPr>
        <w:t xml:space="preserve">    CONSTRAINT fk_category FOREIGN KEY (id_category) REFERENCES category(id_category)</w:t>
      </w:r>
    </w:p>
    <w:p w14:paraId="7F7040C3" w14:textId="77777777" w:rsidR="001F3630" w:rsidRPr="00A34820" w:rsidRDefault="001F3630" w:rsidP="001F3630">
      <w:pPr>
        <w:spacing w:line="264" w:lineRule="auto"/>
        <w:rPr>
          <w:b/>
          <w:i/>
        </w:rPr>
      </w:pPr>
      <w:r w:rsidRPr="00A34820">
        <w:rPr>
          <w:b/>
          <w:i/>
        </w:rPr>
        <w:t>)</w:t>
      </w:r>
    </w:p>
    <w:p w14:paraId="10718808" w14:textId="77777777" w:rsidR="001F3630" w:rsidRPr="00A34820" w:rsidRDefault="001F3630" w:rsidP="001F3630">
      <w:pPr>
        <w:spacing w:line="264" w:lineRule="auto"/>
        <w:rPr>
          <w:b/>
          <w:i/>
        </w:rPr>
      </w:pPr>
      <w:r w:rsidRPr="00A34820">
        <w:rPr>
          <w:b/>
          <w:i/>
        </w:rPr>
        <w:t>ENGINE=InnoDB DEFAULT CHARSET=utf8 COLLATE=utf8_unicode_ci;</w:t>
      </w:r>
    </w:p>
    <w:p w14:paraId="6E7C52E0" w14:textId="77777777" w:rsidR="001F3630" w:rsidRPr="00A34820" w:rsidRDefault="001F3630" w:rsidP="001F3630">
      <w:pPr>
        <w:spacing w:line="264" w:lineRule="auto"/>
        <w:rPr>
          <w:b/>
          <w:i/>
        </w:rPr>
      </w:pPr>
    </w:p>
    <w:p w14:paraId="32844F84" w14:textId="77777777" w:rsidR="001F3630" w:rsidRPr="00A34820" w:rsidRDefault="001F3630" w:rsidP="001F3630">
      <w:pPr>
        <w:spacing w:line="264" w:lineRule="auto"/>
        <w:rPr>
          <w:b/>
          <w:i/>
        </w:rPr>
      </w:pPr>
      <w:r w:rsidRPr="00A34820">
        <w:rPr>
          <w:b/>
          <w:i/>
        </w:rPr>
        <w:t xml:space="preserve">CREATE TABLE IF NOT EXISTS Stock ( </w:t>
      </w:r>
    </w:p>
    <w:p w14:paraId="18EB4369" w14:textId="77777777" w:rsidR="001F3630" w:rsidRPr="00A34820" w:rsidRDefault="001F3630" w:rsidP="001F3630">
      <w:pPr>
        <w:spacing w:line="264" w:lineRule="auto"/>
        <w:rPr>
          <w:b/>
          <w:i/>
        </w:rPr>
      </w:pPr>
      <w:r w:rsidRPr="00A34820">
        <w:rPr>
          <w:b/>
          <w:i/>
        </w:rPr>
        <w:tab/>
        <w:t xml:space="preserve">id_stock int not null AUTO_INCREMENT, </w:t>
      </w:r>
    </w:p>
    <w:p w14:paraId="1485DF6D" w14:textId="77777777" w:rsidR="001F3630" w:rsidRPr="00A34820" w:rsidRDefault="001F3630" w:rsidP="001F3630">
      <w:pPr>
        <w:spacing w:line="264" w:lineRule="auto"/>
        <w:rPr>
          <w:b/>
          <w:i/>
        </w:rPr>
      </w:pPr>
      <w:r w:rsidRPr="00A34820">
        <w:rPr>
          <w:b/>
          <w:i/>
        </w:rPr>
        <w:tab/>
        <w:t xml:space="preserve">id_product int not null, </w:t>
      </w:r>
    </w:p>
    <w:p w14:paraId="6ED908A0" w14:textId="77777777" w:rsidR="001F3630" w:rsidRPr="00A34820" w:rsidRDefault="001F3630" w:rsidP="001F3630">
      <w:pPr>
        <w:spacing w:line="264" w:lineRule="auto"/>
        <w:rPr>
          <w:b/>
          <w:i/>
        </w:rPr>
      </w:pPr>
      <w:r w:rsidRPr="00A34820">
        <w:rPr>
          <w:b/>
          <w:i/>
        </w:rPr>
        <w:tab/>
        <w:t xml:space="preserve">amount int not null, </w:t>
      </w:r>
    </w:p>
    <w:p w14:paraId="172CCC87" w14:textId="77777777" w:rsidR="001F3630" w:rsidRPr="00A34820" w:rsidRDefault="001F3630" w:rsidP="001F3630">
      <w:pPr>
        <w:spacing w:line="264" w:lineRule="auto"/>
        <w:rPr>
          <w:b/>
          <w:i/>
        </w:rPr>
      </w:pPr>
      <w:r w:rsidRPr="00A34820">
        <w:rPr>
          <w:b/>
          <w:i/>
        </w:rPr>
        <w:tab/>
        <w:t xml:space="preserve">import_date datetime not null, </w:t>
      </w:r>
    </w:p>
    <w:p w14:paraId="2CAF07D3" w14:textId="77777777" w:rsidR="001F3630" w:rsidRPr="00A34820" w:rsidRDefault="001F3630" w:rsidP="001F3630">
      <w:pPr>
        <w:spacing w:line="264" w:lineRule="auto"/>
        <w:rPr>
          <w:b/>
          <w:i/>
        </w:rPr>
      </w:pPr>
      <w:r w:rsidRPr="00A34820">
        <w:rPr>
          <w:b/>
          <w:i/>
        </w:rPr>
        <w:tab/>
        <w:t xml:space="preserve">export_date datetime not null, </w:t>
      </w:r>
    </w:p>
    <w:p w14:paraId="51CBE6A5" w14:textId="77777777" w:rsidR="001F3630" w:rsidRPr="00A34820" w:rsidRDefault="001F3630" w:rsidP="001F3630">
      <w:pPr>
        <w:spacing w:line="264" w:lineRule="auto"/>
        <w:rPr>
          <w:b/>
          <w:i/>
        </w:rPr>
      </w:pPr>
      <w:r w:rsidRPr="00A34820">
        <w:rPr>
          <w:b/>
          <w:i/>
        </w:rPr>
        <w:tab/>
        <w:t xml:space="preserve">report text, </w:t>
      </w:r>
    </w:p>
    <w:p w14:paraId="165C1C3D" w14:textId="77777777" w:rsidR="001F3630" w:rsidRPr="00A34820" w:rsidRDefault="001F3630" w:rsidP="001F3630">
      <w:pPr>
        <w:spacing w:line="264" w:lineRule="auto"/>
        <w:rPr>
          <w:b/>
          <w:i/>
        </w:rPr>
      </w:pPr>
      <w:r w:rsidRPr="00A34820">
        <w:rPr>
          <w:b/>
          <w:i/>
        </w:rPr>
        <w:tab/>
        <w:t xml:space="preserve">PRIMARY KEY (id_stock), </w:t>
      </w:r>
    </w:p>
    <w:p w14:paraId="66B410E5" w14:textId="77777777" w:rsidR="001F3630" w:rsidRPr="00A34820" w:rsidRDefault="001F3630" w:rsidP="001F3630">
      <w:pPr>
        <w:spacing w:line="264" w:lineRule="auto"/>
        <w:rPr>
          <w:b/>
          <w:i/>
        </w:rPr>
      </w:pPr>
      <w:r w:rsidRPr="00A34820">
        <w:rPr>
          <w:b/>
          <w:i/>
        </w:rPr>
        <w:tab/>
        <w:t xml:space="preserve">CONSTRAINT fk_stock FOREIGN KEY (id_product) REFERENCES product(id_product) </w:t>
      </w:r>
    </w:p>
    <w:p w14:paraId="24F91EFF" w14:textId="77777777" w:rsidR="001F3630" w:rsidRPr="00A34820" w:rsidRDefault="001F3630" w:rsidP="001F3630">
      <w:pPr>
        <w:spacing w:line="264" w:lineRule="auto"/>
        <w:rPr>
          <w:b/>
          <w:i/>
        </w:rPr>
      </w:pPr>
      <w:r w:rsidRPr="00A34820">
        <w:rPr>
          <w:b/>
          <w:i/>
        </w:rPr>
        <w:t>)ENGINE=InnoDB DEFAULT CHARSET=utf8 COLLATE=utf8_unicode_ci;</w:t>
      </w:r>
    </w:p>
    <w:p w14:paraId="0426F581" w14:textId="77777777" w:rsidR="001F3630" w:rsidRPr="00A34820" w:rsidRDefault="001F3630" w:rsidP="001F3630">
      <w:pPr>
        <w:spacing w:line="264" w:lineRule="auto"/>
        <w:rPr>
          <w:b/>
          <w:i/>
        </w:rPr>
      </w:pPr>
    </w:p>
    <w:p w14:paraId="65A519AC" w14:textId="77777777" w:rsidR="001F3630" w:rsidRPr="00A34820" w:rsidRDefault="001F3630" w:rsidP="001F3630">
      <w:pPr>
        <w:spacing w:line="264" w:lineRule="auto"/>
        <w:rPr>
          <w:b/>
          <w:i/>
        </w:rPr>
      </w:pPr>
      <w:r w:rsidRPr="00A34820">
        <w:rPr>
          <w:b/>
          <w:i/>
        </w:rPr>
        <w:t>CREATE TABLE IF NOT EXISTS order_account(</w:t>
      </w:r>
    </w:p>
    <w:p w14:paraId="09D6C417" w14:textId="77777777" w:rsidR="001F3630" w:rsidRPr="00A34820" w:rsidRDefault="001F3630" w:rsidP="001F3630">
      <w:pPr>
        <w:spacing w:line="264" w:lineRule="auto"/>
        <w:rPr>
          <w:b/>
          <w:i/>
        </w:rPr>
      </w:pPr>
      <w:r w:rsidRPr="00A34820">
        <w:rPr>
          <w:b/>
          <w:i/>
        </w:rPr>
        <w:t xml:space="preserve">    id_order_account int not null AUTO_INCREMENT,</w:t>
      </w:r>
    </w:p>
    <w:p w14:paraId="0F2D495A" w14:textId="77777777" w:rsidR="001F3630" w:rsidRPr="00A34820" w:rsidRDefault="001F3630" w:rsidP="001F3630">
      <w:pPr>
        <w:spacing w:line="264" w:lineRule="auto"/>
        <w:rPr>
          <w:b/>
          <w:i/>
        </w:rPr>
      </w:pPr>
      <w:r w:rsidRPr="00A34820">
        <w:rPr>
          <w:b/>
          <w:i/>
        </w:rPr>
        <w:tab/>
        <w:t>id_account int not null,</w:t>
      </w:r>
    </w:p>
    <w:p w14:paraId="5763AE80" w14:textId="77777777" w:rsidR="001F3630" w:rsidRPr="00A34820" w:rsidRDefault="001F3630" w:rsidP="001F3630">
      <w:pPr>
        <w:spacing w:line="264" w:lineRule="auto"/>
        <w:rPr>
          <w:b/>
          <w:i/>
        </w:rPr>
      </w:pPr>
      <w:r w:rsidRPr="00A34820">
        <w:rPr>
          <w:b/>
          <w:i/>
        </w:rPr>
        <w:t xml:space="preserve">    order_date datetime not null,</w:t>
      </w:r>
    </w:p>
    <w:p w14:paraId="262A562B" w14:textId="77777777" w:rsidR="001F3630" w:rsidRPr="00A34820" w:rsidRDefault="001F3630" w:rsidP="001F3630">
      <w:pPr>
        <w:spacing w:line="264" w:lineRule="auto"/>
        <w:rPr>
          <w:b/>
          <w:i/>
        </w:rPr>
      </w:pPr>
      <w:r w:rsidRPr="00A34820">
        <w:rPr>
          <w:b/>
          <w:i/>
        </w:rPr>
        <w:t xml:space="preserve">    PRIMARY KEY (id_order_account),</w:t>
      </w:r>
    </w:p>
    <w:p w14:paraId="41387827" w14:textId="77777777" w:rsidR="001F3630" w:rsidRPr="00A34820" w:rsidRDefault="001F3630" w:rsidP="001F3630">
      <w:pPr>
        <w:spacing w:line="264" w:lineRule="auto"/>
        <w:rPr>
          <w:b/>
          <w:i/>
        </w:rPr>
      </w:pPr>
      <w:r w:rsidRPr="00A34820">
        <w:rPr>
          <w:b/>
          <w:i/>
        </w:rPr>
        <w:t xml:space="preserve">    CONSTRAINT fk_order_account FOREIGN KEY (id_account) REFERENCES account(id_account)</w:t>
      </w:r>
    </w:p>
    <w:p w14:paraId="2E66436A" w14:textId="77777777" w:rsidR="001F3630" w:rsidRPr="00A34820" w:rsidRDefault="001F3630" w:rsidP="001F3630">
      <w:pPr>
        <w:spacing w:line="264" w:lineRule="auto"/>
        <w:rPr>
          <w:b/>
          <w:i/>
        </w:rPr>
      </w:pPr>
      <w:r w:rsidRPr="00A34820">
        <w:rPr>
          <w:b/>
          <w:i/>
        </w:rPr>
        <w:t>)</w:t>
      </w:r>
    </w:p>
    <w:p w14:paraId="24350BC8" w14:textId="77777777" w:rsidR="001F3630" w:rsidRPr="00A34820" w:rsidRDefault="001F3630" w:rsidP="001F3630">
      <w:pPr>
        <w:spacing w:line="264" w:lineRule="auto"/>
        <w:rPr>
          <w:b/>
          <w:i/>
        </w:rPr>
      </w:pPr>
      <w:r w:rsidRPr="00A34820">
        <w:rPr>
          <w:b/>
          <w:i/>
        </w:rPr>
        <w:t>ENGINE=InnoDB DEFAULT CHARSET=utf8 COLLATE=utf8_unicode_ci;</w:t>
      </w:r>
    </w:p>
    <w:p w14:paraId="2211BC11" w14:textId="77777777" w:rsidR="001F3630" w:rsidRPr="00A34820" w:rsidRDefault="001F3630" w:rsidP="001F3630">
      <w:pPr>
        <w:spacing w:line="264" w:lineRule="auto"/>
        <w:rPr>
          <w:b/>
          <w:i/>
        </w:rPr>
      </w:pPr>
    </w:p>
    <w:p w14:paraId="1D68ABCC" w14:textId="77777777" w:rsidR="001F3630" w:rsidRPr="00A34820" w:rsidRDefault="001F3630" w:rsidP="001F3630">
      <w:pPr>
        <w:spacing w:line="264" w:lineRule="auto"/>
        <w:rPr>
          <w:b/>
          <w:i/>
        </w:rPr>
      </w:pPr>
      <w:r w:rsidRPr="00A34820">
        <w:rPr>
          <w:b/>
          <w:i/>
        </w:rPr>
        <w:t>CREATE TABLE IF NOT EXISTS order_detail(</w:t>
      </w:r>
    </w:p>
    <w:p w14:paraId="53937FDC" w14:textId="77777777" w:rsidR="001F3630" w:rsidRPr="00A34820" w:rsidRDefault="001F3630" w:rsidP="001F3630">
      <w:pPr>
        <w:spacing w:line="264" w:lineRule="auto"/>
        <w:rPr>
          <w:b/>
          <w:i/>
        </w:rPr>
      </w:pPr>
      <w:r w:rsidRPr="00A34820">
        <w:rPr>
          <w:b/>
          <w:i/>
        </w:rPr>
        <w:t xml:space="preserve">    id_order_detail int not null AUTO_INCREMENT,</w:t>
      </w:r>
    </w:p>
    <w:p w14:paraId="5C9CF117" w14:textId="77777777" w:rsidR="001F3630" w:rsidRPr="00A34820" w:rsidRDefault="001F3630" w:rsidP="001F3630">
      <w:pPr>
        <w:spacing w:line="264" w:lineRule="auto"/>
        <w:rPr>
          <w:b/>
          <w:i/>
        </w:rPr>
      </w:pPr>
      <w:r w:rsidRPr="00A34820">
        <w:rPr>
          <w:b/>
          <w:i/>
        </w:rPr>
        <w:tab/>
        <w:t>id_order_account int not null,</w:t>
      </w:r>
    </w:p>
    <w:p w14:paraId="0BD9D4DA" w14:textId="77777777" w:rsidR="001F3630" w:rsidRPr="00A34820" w:rsidRDefault="001F3630" w:rsidP="001F3630">
      <w:pPr>
        <w:spacing w:line="264" w:lineRule="auto"/>
        <w:rPr>
          <w:b/>
          <w:i/>
        </w:rPr>
      </w:pPr>
      <w:r w:rsidRPr="00A34820">
        <w:rPr>
          <w:b/>
          <w:i/>
        </w:rPr>
        <w:t xml:space="preserve">    id_product int not null,</w:t>
      </w:r>
    </w:p>
    <w:p w14:paraId="3EC76C56" w14:textId="77777777" w:rsidR="001F3630" w:rsidRPr="00A34820" w:rsidRDefault="001F3630" w:rsidP="001F3630">
      <w:pPr>
        <w:spacing w:line="264" w:lineRule="auto"/>
        <w:rPr>
          <w:b/>
          <w:i/>
        </w:rPr>
      </w:pPr>
      <w:r w:rsidRPr="00A34820">
        <w:rPr>
          <w:b/>
          <w:i/>
        </w:rPr>
        <w:t xml:space="preserve">    amount int not null,</w:t>
      </w:r>
    </w:p>
    <w:p w14:paraId="0394017A" w14:textId="77777777" w:rsidR="001F3630" w:rsidRPr="00A34820" w:rsidRDefault="001F3630" w:rsidP="001F3630">
      <w:pPr>
        <w:spacing w:line="264" w:lineRule="auto"/>
        <w:rPr>
          <w:b/>
          <w:i/>
        </w:rPr>
      </w:pPr>
      <w:r w:rsidRPr="00A34820">
        <w:rPr>
          <w:b/>
          <w:i/>
        </w:rPr>
        <w:t xml:space="preserve">    PRIMARY KEY (id_order_detail),</w:t>
      </w:r>
    </w:p>
    <w:p w14:paraId="60095DD1" w14:textId="77777777" w:rsidR="001F3630" w:rsidRPr="00A34820" w:rsidRDefault="001F3630" w:rsidP="001F3630">
      <w:pPr>
        <w:spacing w:line="264" w:lineRule="auto"/>
        <w:rPr>
          <w:b/>
          <w:i/>
        </w:rPr>
      </w:pPr>
      <w:r w:rsidRPr="00A34820">
        <w:rPr>
          <w:b/>
          <w:i/>
        </w:rPr>
        <w:t xml:space="preserve">    CONSTRAINT fk_order_account_detail FOREIGN KEY (id_order_account) REFERENCES order_account(id_order_account),</w:t>
      </w:r>
    </w:p>
    <w:p w14:paraId="6260F31D" w14:textId="77777777" w:rsidR="001F3630" w:rsidRPr="00A34820" w:rsidRDefault="001F3630" w:rsidP="001F3630">
      <w:pPr>
        <w:spacing w:line="264" w:lineRule="auto"/>
        <w:rPr>
          <w:b/>
          <w:i/>
        </w:rPr>
      </w:pPr>
      <w:r w:rsidRPr="00A34820">
        <w:rPr>
          <w:b/>
          <w:i/>
        </w:rPr>
        <w:lastRenderedPageBreak/>
        <w:t xml:space="preserve">    CONSTRAINT fk_order_product_detail FOREIGN KEY (id_product) REFERENCES product(id_product)</w:t>
      </w:r>
    </w:p>
    <w:p w14:paraId="3C5B97B8" w14:textId="77777777" w:rsidR="001F3630" w:rsidRPr="00A34820" w:rsidRDefault="001F3630" w:rsidP="001F3630">
      <w:pPr>
        <w:spacing w:line="264" w:lineRule="auto"/>
        <w:rPr>
          <w:b/>
          <w:i/>
        </w:rPr>
      </w:pPr>
      <w:r w:rsidRPr="00A34820">
        <w:rPr>
          <w:b/>
          <w:i/>
        </w:rPr>
        <w:t>)</w:t>
      </w:r>
    </w:p>
    <w:p w14:paraId="20D8552C" w14:textId="77777777" w:rsidR="001F3630" w:rsidRPr="00A34820" w:rsidRDefault="001F3630" w:rsidP="001F3630">
      <w:pPr>
        <w:spacing w:line="264" w:lineRule="auto"/>
        <w:rPr>
          <w:b/>
          <w:i/>
        </w:rPr>
      </w:pPr>
      <w:r w:rsidRPr="00A34820">
        <w:rPr>
          <w:b/>
          <w:i/>
        </w:rPr>
        <w:t>ENGINE=InnoDB DEFAULT CHARSET=utf8 COLLATE=utf8_unicode_ci;</w:t>
      </w:r>
    </w:p>
    <w:p w14:paraId="26483EF8" w14:textId="77777777" w:rsidR="001F3630" w:rsidRPr="00A34820" w:rsidRDefault="001F3630" w:rsidP="001F3630">
      <w:pPr>
        <w:spacing w:line="264" w:lineRule="auto"/>
        <w:rPr>
          <w:b/>
          <w:i/>
        </w:rPr>
      </w:pPr>
    </w:p>
    <w:p w14:paraId="3CA47C99" w14:textId="77777777" w:rsidR="001F3630" w:rsidRPr="00A34820" w:rsidRDefault="001F3630" w:rsidP="001F3630">
      <w:pPr>
        <w:spacing w:line="264" w:lineRule="auto"/>
        <w:rPr>
          <w:b/>
          <w:i/>
        </w:rPr>
      </w:pPr>
      <w:r w:rsidRPr="00A34820">
        <w:rPr>
          <w:b/>
          <w:i/>
        </w:rPr>
        <w:t>CREATE TABLE IF NOT EXISTS account_role(</w:t>
      </w:r>
    </w:p>
    <w:p w14:paraId="0D4CBE85" w14:textId="77777777" w:rsidR="001F3630" w:rsidRPr="00A34820" w:rsidRDefault="001F3630" w:rsidP="001F3630">
      <w:pPr>
        <w:spacing w:line="264" w:lineRule="auto"/>
        <w:rPr>
          <w:b/>
          <w:i/>
        </w:rPr>
      </w:pPr>
      <w:r w:rsidRPr="00A34820">
        <w:rPr>
          <w:b/>
          <w:i/>
        </w:rPr>
        <w:t xml:space="preserve">    id_account int not null,</w:t>
      </w:r>
    </w:p>
    <w:p w14:paraId="5435ABFD" w14:textId="77777777" w:rsidR="001F3630" w:rsidRPr="00A34820" w:rsidRDefault="001F3630" w:rsidP="001F3630">
      <w:pPr>
        <w:spacing w:line="264" w:lineRule="auto"/>
        <w:rPr>
          <w:b/>
          <w:i/>
        </w:rPr>
      </w:pPr>
      <w:r w:rsidRPr="00A34820">
        <w:rPr>
          <w:b/>
          <w:i/>
        </w:rPr>
        <w:t xml:space="preserve">    id_role int not null,</w:t>
      </w:r>
    </w:p>
    <w:p w14:paraId="2A13E12D" w14:textId="77777777" w:rsidR="001F3630" w:rsidRPr="00A34820" w:rsidRDefault="001F3630" w:rsidP="001F3630">
      <w:pPr>
        <w:spacing w:line="264" w:lineRule="auto"/>
        <w:rPr>
          <w:b/>
          <w:i/>
        </w:rPr>
      </w:pPr>
      <w:r w:rsidRPr="00A34820">
        <w:rPr>
          <w:b/>
          <w:i/>
        </w:rPr>
        <w:t xml:space="preserve">    PRIMARY KEY (id_account, id_role),</w:t>
      </w:r>
    </w:p>
    <w:p w14:paraId="57B25423" w14:textId="77777777" w:rsidR="001F3630" w:rsidRPr="00A34820" w:rsidRDefault="001F3630" w:rsidP="001F3630">
      <w:pPr>
        <w:spacing w:line="264" w:lineRule="auto"/>
        <w:rPr>
          <w:b/>
          <w:i/>
        </w:rPr>
      </w:pPr>
      <w:r w:rsidRPr="00A34820">
        <w:rPr>
          <w:b/>
          <w:i/>
        </w:rPr>
        <w:t xml:space="preserve">    CONSTRAINT fk_account_role FOREIGN KEY (id_account) REFERENCES account(id_account),</w:t>
      </w:r>
    </w:p>
    <w:p w14:paraId="6F52A5EB" w14:textId="77777777" w:rsidR="001F3630" w:rsidRPr="00A34820" w:rsidRDefault="001F3630" w:rsidP="001F3630">
      <w:pPr>
        <w:spacing w:line="264" w:lineRule="auto"/>
        <w:rPr>
          <w:b/>
          <w:i/>
        </w:rPr>
      </w:pPr>
      <w:r w:rsidRPr="00A34820">
        <w:rPr>
          <w:b/>
          <w:i/>
        </w:rPr>
        <w:t xml:space="preserve">    CONSTRAINT fk_role FOREIGN KEY (id_role) REFERENCES role(id_role)</w:t>
      </w:r>
    </w:p>
    <w:p w14:paraId="50B41517" w14:textId="77777777" w:rsidR="001F3630" w:rsidRPr="00A34820" w:rsidRDefault="001F3630" w:rsidP="001F3630">
      <w:pPr>
        <w:spacing w:line="264" w:lineRule="auto"/>
        <w:rPr>
          <w:b/>
          <w:i/>
        </w:rPr>
      </w:pPr>
      <w:r w:rsidRPr="00A34820">
        <w:rPr>
          <w:b/>
          <w:i/>
        </w:rPr>
        <w:t>)</w:t>
      </w:r>
    </w:p>
    <w:p w14:paraId="279A02C7" w14:textId="77777777" w:rsidR="001F3630" w:rsidRPr="00A34820" w:rsidRDefault="001F3630" w:rsidP="001F3630">
      <w:pPr>
        <w:spacing w:line="264" w:lineRule="auto"/>
        <w:rPr>
          <w:b/>
          <w:i/>
        </w:rPr>
      </w:pPr>
      <w:r w:rsidRPr="00A34820">
        <w:rPr>
          <w:b/>
          <w:i/>
        </w:rPr>
        <w:t>ENGINE=InnoDB DEFAULT CHARSET=utf8 COLLATE=utf8_unicode_ci;</w:t>
      </w:r>
    </w:p>
    <w:p w14:paraId="5A694397" w14:textId="77777777" w:rsidR="001F3630" w:rsidRPr="00A34820" w:rsidRDefault="001F3630" w:rsidP="001F3630">
      <w:pPr>
        <w:spacing w:line="264" w:lineRule="auto"/>
        <w:rPr>
          <w:b/>
          <w:i/>
        </w:rPr>
      </w:pPr>
    </w:p>
    <w:p w14:paraId="1352D3A5" w14:textId="77777777" w:rsidR="001F3630" w:rsidRPr="00A34820" w:rsidRDefault="001F3630" w:rsidP="001F3630">
      <w:pPr>
        <w:spacing w:line="264" w:lineRule="auto"/>
        <w:rPr>
          <w:b/>
          <w:i/>
        </w:rPr>
      </w:pPr>
      <w:r w:rsidRPr="00A34820">
        <w:rPr>
          <w:b/>
          <w:i/>
        </w:rPr>
        <w:t>-- Thêm dữ liệu account</w:t>
      </w:r>
    </w:p>
    <w:p w14:paraId="6B8E27F9" w14:textId="77777777" w:rsidR="001F3630" w:rsidRPr="00A34820" w:rsidRDefault="001F3630" w:rsidP="001F3630">
      <w:pPr>
        <w:spacing w:line="264" w:lineRule="auto"/>
        <w:rPr>
          <w:b/>
          <w:i/>
        </w:rPr>
      </w:pPr>
      <w:r w:rsidRPr="00A34820">
        <w:rPr>
          <w:b/>
          <w:i/>
        </w:rPr>
        <w:t>INSERT INTO `account` (`id_account`, `hoTen`, `dob`, `gender`, `userName`, `passWord`, `email`, `soDienThoai`, `diaChi`, `created_time`, `update_time`) VALUES (NULL, 'Nguyễn Công Minh', '2000-07-07', b'1', 'CongMinh77', 'e10adc3949ba59abbe56e057f20f883e', 'congminh.se7en@gmail.com', '0987654320', 'Hà Nội', '2021-06-14 00:00:00', '2021-06-14 00:00:00');</w:t>
      </w:r>
    </w:p>
    <w:p w14:paraId="47A05CCA" w14:textId="77777777" w:rsidR="001F3630" w:rsidRPr="00A34820" w:rsidRDefault="001F3630" w:rsidP="001F3630">
      <w:pPr>
        <w:spacing w:line="264" w:lineRule="auto"/>
        <w:rPr>
          <w:b/>
          <w:i/>
        </w:rPr>
      </w:pPr>
      <w:r w:rsidRPr="00A34820">
        <w:rPr>
          <w:b/>
          <w:i/>
        </w:rPr>
        <w:t>INSERT INTO `account` (`id_account`, `hoTen`, `dob`, `gender`, `userName`, `passWord`, `email`, `soDienThoai`, `diaChi`, `created_time`, `update_time`) VALUES (NULL, 'Tô Xuân Kiên', '2000-05-26', b'1', 'XuanKien', 'e10adc3949ba59abbe56e057f20f883e', 'A32948@gmail.com', '0970077070', 'Nam Định', '2021-06-14 00:00:00', '2021-06-14 00:00:00');</w:t>
      </w:r>
    </w:p>
    <w:p w14:paraId="6E14896C" w14:textId="77777777" w:rsidR="001F3630" w:rsidRPr="00A34820" w:rsidRDefault="001F3630" w:rsidP="001F3630">
      <w:pPr>
        <w:spacing w:line="264" w:lineRule="auto"/>
        <w:rPr>
          <w:b/>
          <w:i/>
        </w:rPr>
      </w:pPr>
    </w:p>
    <w:p w14:paraId="24E8DE7C" w14:textId="77777777" w:rsidR="001F3630" w:rsidRPr="00A34820" w:rsidRDefault="001F3630" w:rsidP="001F3630">
      <w:pPr>
        <w:spacing w:line="264" w:lineRule="auto"/>
        <w:rPr>
          <w:b/>
          <w:i/>
        </w:rPr>
      </w:pPr>
      <w:r w:rsidRPr="00A34820">
        <w:rPr>
          <w:b/>
          <w:i/>
        </w:rPr>
        <w:t>-- Thêm dữ liệu category</w:t>
      </w:r>
    </w:p>
    <w:p w14:paraId="14AC0468" w14:textId="77777777" w:rsidR="001F3630" w:rsidRPr="00A34820" w:rsidRDefault="001F3630" w:rsidP="001F3630">
      <w:pPr>
        <w:spacing w:line="264" w:lineRule="auto"/>
        <w:rPr>
          <w:b/>
          <w:i/>
        </w:rPr>
      </w:pPr>
      <w:r w:rsidRPr="00A34820">
        <w:rPr>
          <w:b/>
          <w:i/>
        </w:rPr>
        <w:t>INSERT INTO `category` (`id_category`, `title_cate`, `create_time`, `update_time`) VALUES (NULL, 'Laptop', '2021-05-20 22:04:35', '2021-05-20 22:04:35');</w:t>
      </w:r>
    </w:p>
    <w:p w14:paraId="2631B697" w14:textId="77777777" w:rsidR="001F3630" w:rsidRPr="00A34820" w:rsidRDefault="001F3630" w:rsidP="001F3630">
      <w:pPr>
        <w:spacing w:line="264" w:lineRule="auto"/>
        <w:rPr>
          <w:b/>
          <w:i/>
        </w:rPr>
      </w:pPr>
      <w:r w:rsidRPr="00A34820">
        <w:rPr>
          <w:b/>
          <w:i/>
        </w:rPr>
        <w:t>INSERT INTO `category` (`id_category`, `title_cate`, `create_time`, `update_time`) VALUES (NULL, 'Máy tính', '2021-05-20 22:04:35', '2021-05-20 22:04:35');</w:t>
      </w:r>
    </w:p>
    <w:p w14:paraId="5C368A28" w14:textId="77777777" w:rsidR="001F3630" w:rsidRPr="00A34820" w:rsidRDefault="001F3630" w:rsidP="001F3630">
      <w:pPr>
        <w:spacing w:line="264" w:lineRule="auto"/>
        <w:rPr>
          <w:b/>
          <w:i/>
        </w:rPr>
      </w:pPr>
      <w:r w:rsidRPr="00A34820">
        <w:rPr>
          <w:b/>
          <w:i/>
        </w:rPr>
        <w:t>INSERT INTO `category` (`id_category`, `title_cate`, `create_time`, `update_time`) VALUES (NULL, 'Phụ kiện', '2021-05-20 22:04:35', '2021-05-20 22:04:35');</w:t>
      </w:r>
    </w:p>
    <w:p w14:paraId="335F0F6D" w14:textId="77777777" w:rsidR="001F3630" w:rsidRPr="00A34820" w:rsidRDefault="001F3630" w:rsidP="001F3630">
      <w:pPr>
        <w:spacing w:line="264" w:lineRule="auto"/>
        <w:rPr>
          <w:b/>
          <w:i/>
        </w:rPr>
      </w:pPr>
    </w:p>
    <w:p w14:paraId="60DF9BD7" w14:textId="77777777" w:rsidR="001F3630" w:rsidRPr="00A34820" w:rsidRDefault="001F3630" w:rsidP="001F3630">
      <w:pPr>
        <w:spacing w:line="264" w:lineRule="auto"/>
        <w:rPr>
          <w:b/>
          <w:i/>
        </w:rPr>
      </w:pPr>
      <w:r w:rsidRPr="00A34820">
        <w:rPr>
          <w:b/>
          <w:i/>
        </w:rPr>
        <w:t>-- Thêm dữ liệu product</w:t>
      </w:r>
    </w:p>
    <w:p w14:paraId="7D6A7FBD" w14:textId="77777777" w:rsidR="001F3630" w:rsidRPr="00A34820" w:rsidRDefault="001F3630" w:rsidP="001F3630">
      <w:pPr>
        <w:spacing w:line="264" w:lineRule="auto"/>
        <w:rPr>
          <w:b/>
          <w:i/>
        </w:rPr>
      </w:pPr>
      <w:r w:rsidRPr="00A34820">
        <w:rPr>
          <w:b/>
          <w:i/>
        </w:rPr>
        <w:t>INSERT INTO `product` (`id_product`, `tenSanPham`, `thumnail`, `price`, `id_category`, `discount`, `created_time`, `update_time`, `moTaSanPham`) VALUES (NULL, 'Macbook Pro 2020 MWP72SA/A (Silver)', 'Macbook-Pro-2020-</w:t>
      </w:r>
      <w:r w:rsidRPr="00A34820">
        <w:rPr>
          <w:b/>
          <w:i/>
        </w:rPr>
        <w:lastRenderedPageBreak/>
        <w:t>MWP72SAA-Silver-1-2-600x600.jpg', '46590000', '1', '0', '2021-06-13 22:12:23', '2021-06-13 22:12:23', 'Màn hình Retina 13.3 inch mang đến góc nhìn rộng;\r\nTích hợp công nghệ màn hình IPS chống chói hiệu quả;\r\nCông nghệ màn hình True Tone hiển thị màu sắc chuẩn xác;\r\nCPU Intel core i5 thế hệ 10 xử thông tin trong thời gian ngắn;\r\nTouch ID đăng nhập bằng dấu vân tay, bảo mật tuyệt đối;\r\nSử dụng bộ vi xử lý đồ họa cao cấp Intel Iris Plus Graphics;\r\nỔ cứng SSD 512GB cho khả năng tải phần mềm nhanh chóng;\r\nTrang bị 4 cổng USB cho khả năng truyền thông tin tối đa.');</w:t>
      </w:r>
    </w:p>
    <w:p w14:paraId="79B3606E" w14:textId="77777777" w:rsidR="001F3630" w:rsidRPr="00A34820" w:rsidRDefault="001F3630" w:rsidP="001F3630">
      <w:pPr>
        <w:spacing w:line="264" w:lineRule="auto"/>
        <w:rPr>
          <w:b/>
          <w:i/>
        </w:rPr>
      </w:pPr>
    </w:p>
    <w:p w14:paraId="71875604" w14:textId="77777777" w:rsidR="001F3630" w:rsidRPr="00A34820" w:rsidRDefault="001F3630" w:rsidP="001F3630">
      <w:pPr>
        <w:spacing w:line="264" w:lineRule="auto"/>
        <w:rPr>
          <w:b/>
          <w:i/>
        </w:rPr>
      </w:pPr>
    </w:p>
    <w:p w14:paraId="6FFBD39B" w14:textId="77777777" w:rsidR="001F3630" w:rsidRPr="00A34820" w:rsidRDefault="001F3630" w:rsidP="001F3630">
      <w:pPr>
        <w:spacing w:line="264" w:lineRule="auto"/>
        <w:rPr>
          <w:b/>
          <w:i/>
        </w:rPr>
      </w:pPr>
      <w:r w:rsidRPr="00A34820">
        <w:rPr>
          <w:b/>
          <w:i/>
        </w:rPr>
        <w:t>-- Thêm dữ liệu role</w:t>
      </w:r>
    </w:p>
    <w:p w14:paraId="2AF1E0C3" w14:textId="77777777" w:rsidR="001F3630" w:rsidRPr="00A34820" w:rsidRDefault="001F3630" w:rsidP="001F3630">
      <w:pPr>
        <w:spacing w:line="264" w:lineRule="auto"/>
        <w:rPr>
          <w:b/>
          <w:i/>
        </w:rPr>
      </w:pPr>
      <w:r w:rsidRPr="00A34820">
        <w:rPr>
          <w:b/>
          <w:i/>
        </w:rPr>
        <w:t>INSERT INTO `role` (`id_role`, `name_role`) VALUES (NULL, 'Admin');</w:t>
      </w:r>
    </w:p>
    <w:p w14:paraId="1C4871A2" w14:textId="77777777" w:rsidR="001F3630" w:rsidRPr="00A34820" w:rsidRDefault="001F3630" w:rsidP="001F3630">
      <w:pPr>
        <w:spacing w:line="264" w:lineRule="auto"/>
        <w:rPr>
          <w:b/>
          <w:i/>
        </w:rPr>
      </w:pPr>
      <w:r w:rsidRPr="00A34820">
        <w:rPr>
          <w:b/>
          <w:i/>
        </w:rPr>
        <w:t>INSERT INTO `role` (`id_role`, `name_role`) VALUES (NULL, 'Khách');</w:t>
      </w:r>
    </w:p>
    <w:p w14:paraId="223C10B2" w14:textId="77777777" w:rsidR="001F3630" w:rsidRPr="00A34820" w:rsidRDefault="001F3630" w:rsidP="001F3630">
      <w:pPr>
        <w:spacing w:line="264" w:lineRule="auto"/>
        <w:rPr>
          <w:b/>
          <w:i/>
        </w:rPr>
      </w:pPr>
    </w:p>
    <w:p w14:paraId="098A3AA2" w14:textId="75594305" w:rsidR="007F11D4" w:rsidRPr="00A34820" w:rsidRDefault="001F3630" w:rsidP="001F3630">
      <w:pPr>
        <w:spacing w:line="264" w:lineRule="auto"/>
        <w:rPr>
          <w:b/>
          <w:i/>
        </w:rPr>
      </w:pPr>
      <w:r w:rsidRPr="00A34820">
        <w:rPr>
          <w:b/>
          <w:i/>
        </w:rPr>
        <w:t>INSERT INTO `account_role` (`id_account`, `id_role`) VALUES ('1', '1');</w:t>
      </w:r>
    </w:p>
    <w:p w14:paraId="16F7FC25" w14:textId="7C6D0628" w:rsidR="007B55FD" w:rsidRPr="00A34820" w:rsidRDefault="003810F2" w:rsidP="008001F4">
      <w:pPr>
        <w:pStyle w:val="Heading1"/>
        <w:rPr>
          <w:rFonts w:cs="Times New Roman"/>
          <w:szCs w:val="28"/>
        </w:rPr>
      </w:pPr>
      <w:bookmarkStart w:id="8" w:name="_Toc76075148"/>
      <w:r w:rsidRPr="00A34820">
        <w:rPr>
          <w:rFonts w:cs="Times New Roman"/>
          <w:szCs w:val="28"/>
        </w:rPr>
        <w:t>T</w:t>
      </w:r>
      <w:r w:rsidR="007B55FD" w:rsidRPr="00A34820">
        <w:rPr>
          <w:rFonts w:cs="Times New Roman"/>
          <w:szCs w:val="28"/>
        </w:rPr>
        <w:t>hiết kế giao diện</w:t>
      </w:r>
      <w:bookmarkEnd w:id="8"/>
    </w:p>
    <w:p w14:paraId="7D9229BC" w14:textId="4ABCC120" w:rsidR="001F3630" w:rsidRPr="00A34820" w:rsidRDefault="001F3630" w:rsidP="001F3630">
      <w:pPr>
        <w:jc w:val="center"/>
      </w:pPr>
      <w:r w:rsidRPr="00A34820">
        <w:rPr>
          <w:noProof/>
        </w:rPr>
        <w:drawing>
          <wp:inline distT="0" distB="0" distL="0" distR="0" wp14:anchorId="3C60B89F" wp14:editId="4E91B912">
            <wp:extent cx="5760720" cy="2839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4290E01F" w14:textId="77777777" w:rsidR="00DD10E5" w:rsidRPr="00A34820" w:rsidRDefault="002052BD" w:rsidP="008001F4">
      <w:pPr>
        <w:pStyle w:val="Heading2"/>
        <w:rPr>
          <w:rFonts w:cs="Times New Roman"/>
        </w:rPr>
      </w:pPr>
      <w:bookmarkStart w:id="9" w:name="_Toc76075149"/>
      <w:r w:rsidRPr="00A34820">
        <w:rPr>
          <w:rFonts w:cs="Times New Roman"/>
        </w:rPr>
        <w:lastRenderedPageBreak/>
        <w:t>Giao diện quản trị:</w:t>
      </w:r>
      <w:bookmarkEnd w:id="9"/>
    </w:p>
    <w:p w14:paraId="4AF2E672" w14:textId="6B24D3B2" w:rsidR="002052BD" w:rsidRPr="00A34820" w:rsidRDefault="00FC3258" w:rsidP="003810F2">
      <w:pPr>
        <w:pStyle w:val="Heading3"/>
      </w:pPr>
      <w:bookmarkStart w:id="10" w:name="_Toc76075150"/>
      <w:r w:rsidRPr="00A34820">
        <w:t xml:space="preserve">Quản lý </w:t>
      </w:r>
      <w:r w:rsidR="008519F5" w:rsidRPr="00A34820">
        <w:t>danh mục</w:t>
      </w:r>
      <w:bookmarkEnd w:id="10"/>
    </w:p>
    <w:p w14:paraId="7EDA4F24" w14:textId="6E45455D" w:rsidR="004B4125" w:rsidRPr="00A34820" w:rsidRDefault="004B4125" w:rsidP="004B4125">
      <w:r w:rsidRPr="00A34820">
        <w:rPr>
          <w:noProof/>
        </w:rPr>
        <w:drawing>
          <wp:inline distT="0" distB="0" distL="0" distR="0" wp14:anchorId="728305EE" wp14:editId="4FD828B2">
            <wp:extent cx="5760720" cy="2564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564765"/>
                    </a:xfrm>
                    <a:prstGeom prst="rect">
                      <a:avLst/>
                    </a:prstGeom>
                    <a:noFill/>
                    <a:ln>
                      <a:noFill/>
                    </a:ln>
                  </pic:spPr>
                </pic:pic>
              </a:graphicData>
            </a:graphic>
          </wp:inline>
        </w:drawing>
      </w:r>
    </w:p>
    <w:p w14:paraId="2A967393" w14:textId="77777777" w:rsidR="00FC3258" w:rsidRPr="00A34820" w:rsidRDefault="00FC3258" w:rsidP="00DD10E5">
      <w:pPr>
        <w:rPr>
          <w:u w:val="single"/>
        </w:rPr>
      </w:pPr>
    </w:p>
    <w:p w14:paraId="5BF6929B" w14:textId="4B925A09" w:rsidR="008519F5" w:rsidRPr="00A34820" w:rsidRDefault="008519F5">
      <w:pPr>
        <w:pStyle w:val="Heading3"/>
      </w:pPr>
      <w:bookmarkStart w:id="11" w:name="_Toc76075151"/>
      <w:r w:rsidRPr="00A34820">
        <w:t>Quản lý sản phẩm</w:t>
      </w:r>
      <w:bookmarkEnd w:id="11"/>
    </w:p>
    <w:p w14:paraId="4894E7BB" w14:textId="14345B00" w:rsidR="004B4125" w:rsidRPr="00A34820" w:rsidRDefault="004B4125" w:rsidP="004B4125">
      <w:r w:rsidRPr="00A34820">
        <w:rPr>
          <w:noProof/>
        </w:rPr>
        <w:drawing>
          <wp:inline distT="0" distB="0" distL="0" distR="0" wp14:anchorId="3793C40D" wp14:editId="7AA6D50C">
            <wp:extent cx="5760720" cy="234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346325"/>
                    </a:xfrm>
                    <a:prstGeom prst="rect">
                      <a:avLst/>
                    </a:prstGeom>
                    <a:noFill/>
                    <a:ln>
                      <a:noFill/>
                    </a:ln>
                  </pic:spPr>
                </pic:pic>
              </a:graphicData>
            </a:graphic>
          </wp:inline>
        </w:drawing>
      </w:r>
    </w:p>
    <w:p w14:paraId="0237E001" w14:textId="65A4A76F" w:rsidR="008519F5" w:rsidRPr="00A34820" w:rsidRDefault="008519F5">
      <w:pPr>
        <w:pStyle w:val="Heading3"/>
      </w:pPr>
      <w:bookmarkStart w:id="12" w:name="_Toc76075152"/>
      <w:r w:rsidRPr="00A34820">
        <w:t>Quản lý tài khoản</w:t>
      </w:r>
      <w:bookmarkEnd w:id="12"/>
    </w:p>
    <w:p w14:paraId="78B83313" w14:textId="55878AC8" w:rsidR="007C15FC" w:rsidRPr="00A34820" w:rsidRDefault="007C15FC" w:rsidP="007C15FC">
      <w:r w:rsidRPr="00A34820">
        <w:rPr>
          <w:noProof/>
        </w:rPr>
        <w:drawing>
          <wp:inline distT="0" distB="0" distL="0" distR="0" wp14:anchorId="4BE3FC96" wp14:editId="5008DF3B">
            <wp:extent cx="5760720" cy="1987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987550"/>
                    </a:xfrm>
                    <a:prstGeom prst="rect">
                      <a:avLst/>
                    </a:prstGeom>
                    <a:noFill/>
                    <a:ln>
                      <a:noFill/>
                    </a:ln>
                  </pic:spPr>
                </pic:pic>
              </a:graphicData>
            </a:graphic>
          </wp:inline>
        </w:drawing>
      </w:r>
    </w:p>
    <w:p w14:paraId="348C9F83" w14:textId="6D23E0F2" w:rsidR="008519F5" w:rsidRPr="00A34820" w:rsidRDefault="008519F5">
      <w:pPr>
        <w:pStyle w:val="Heading3"/>
      </w:pPr>
      <w:bookmarkStart w:id="13" w:name="_Toc76075153"/>
      <w:r w:rsidRPr="00A34820">
        <w:lastRenderedPageBreak/>
        <w:t>Quản lý chức vụ</w:t>
      </w:r>
      <w:bookmarkEnd w:id="13"/>
    </w:p>
    <w:p w14:paraId="1479A013" w14:textId="17A27C61" w:rsidR="007C15FC" w:rsidRPr="00A34820" w:rsidRDefault="007C15FC" w:rsidP="007C15FC">
      <w:r w:rsidRPr="00A34820">
        <w:rPr>
          <w:noProof/>
        </w:rPr>
        <w:drawing>
          <wp:inline distT="0" distB="0" distL="0" distR="0" wp14:anchorId="4F8A5680" wp14:editId="11761900">
            <wp:extent cx="5760720" cy="20554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055495"/>
                    </a:xfrm>
                    <a:prstGeom prst="rect">
                      <a:avLst/>
                    </a:prstGeom>
                    <a:noFill/>
                    <a:ln>
                      <a:noFill/>
                    </a:ln>
                  </pic:spPr>
                </pic:pic>
              </a:graphicData>
            </a:graphic>
          </wp:inline>
        </w:drawing>
      </w:r>
    </w:p>
    <w:p w14:paraId="7FAC4D7A" w14:textId="19D7F3B4" w:rsidR="008519F5" w:rsidRPr="00A34820" w:rsidRDefault="00FC3258" w:rsidP="008519F5">
      <w:pPr>
        <w:pStyle w:val="Heading3"/>
      </w:pPr>
      <w:bookmarkStart w:id="14" w:name="_Toc76075154"/>
      <w:r w:rsidRPr="00A34820">
        <w:t xml:space="preserve">Quản lý </w:t>
      </w:r>
      <w:r w:rsidR="008519F5" w:rsidRPr="00A34820">
        <w:t>kho hàng</w:t>
      </w:r>
      <w:bookmarkEnd w:id="14"/>
    </w:p>
    <w:p w14:paraId="0CACEEED" w14:textId="238EA632" w:rsidR="004B4125" w:rsidRPr="00A34820" w:rsidRDefault="004B4125" w:rsidP="004B4125">
      <w:r w:rsidRPr="00A34820">
        <w:rPr>
          <w:noProof/>
        </w:rPr>
        <w:drawing>
          <wp:inline distT="0" distB="0" distL="0" distR="0" wp14:anchorId="7F4A54DB" wp14:editId="3BCE0665">
            <wp:extent cx="5760720" cy="2763099"/>
            <wp:effectExtent l="0" t="0" r="0" b="0"/>
            <wp:docPr id="11" name="Picture 11" descr="https://f36-zpg.zdn.vn/1958769597192652343/dd5c75e168079c59c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36-zpg.zdn.vn/1958769597192652343/dd5c75e168079c59c51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763099"/>
                    </a:xfrm>
                    <a:prstGeom prst="rect">
                      <a:avLst/>
                    </a:prstGeom>
                    <a:noFill/>
                    <a:ln>
                      <a:noFill/>
                    </a:ln>
                  </pic:spPr>
                </pic:pic>
              </a:graphicData>
            </a:graphic>
          </wp:inline>
        </w:drawing>
      </w:r>
    </w:p>
    <w:p w14:paraId="3AE9C8BB" w14:textId="5F0D6FA7" w:rsidR="008519F5" w:rsidRPr="00A34820" w:rsidRDefault="008519F5">
      <w:pPr>
        <w:pStyle w:val="Heading3"/>
      </w:pPr>
      <w:bookmarkStart w:id="15" w:name="_Toc76075155"/>
      <w:r w:rsidRPr="00A34820">
        <w:t>Quản lý đơn hàng</w:t>
      </w:r>
      <w:bookmarkEnd w:id="15"/>
    </w:p>
    <w:p w14:paraId="218133CF" w14:textId="2DEDB775" w:rsidR="007C15FC" w:rsidRPr="00A34820" w:rsidRDefault="007C15FC" w:rsidP="007C15FC">
      <w:r w:rsidRPr="00A34820">
        <w:rPr>
          <w:b/>
          <w:i/>
          <w:noProof/>
          <w:szCs w:val="26"/>
          <w:u w:val="single"/>
        </w:rPr>
        <w:drawing>
          <wp:inline distT="0" distB="0" distL="0" distR="0" wp14:anchorId="63635617" wp14:editId="09EC2C8D">
            <wp:extent cx="5760720" cy="2767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67330"/>
                    </a:xfrm>
                    <a:prstGeom prst="rect">
                      <a:avLst/>
                    </a:prstGeom>
                  </pic:spPr>
                </pic:pic>
              </a:graphicData>
            </a:graphic>
          </wp:inline>
        </w:drawing>
      </w:r>
    </w:p>
    <w:p w14:paraId="13A3D15C" w14:textId="6A4BA7A0" w:rsidR="007C15FC" w:rsidRPr="00A34820" w:rsidRDefault="007C15FC" w:rsidP="007C15FC">
      <w:r w:rsidRPr="00A34820">
        <w:rPr>
          <w:b/>
          <w:i/>
          <w:noProof/>
          <w:szCs w:val="26"/>
          <w:u w:val="single"/>
        </w:rPr>
        <w:lastRenderedPageBreak/>
        <w:drawing>
          <wp:inline distT="0" distB="0" distL="0" distR="0" wp14:anchorId="736A93DE" wp14:editId="5D4C7930">
            <wp:extent cx="5760720" cy="2769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69235"/>
                    </a:xfrm>
                    <a:prstGeom prst="rect">
                      <a:avLst/>
                    </a:prstGeom>
                  </pic:spPr>
                </pic:pic>
              </a:graphicData>
            </a:graphic>
          </wp:inline>
        </w:drawing>
      </w:r>
    </w:p>
    <w:p w14:paraId="06A0FBF8" w14:textId="77777777" w:rsidR="00DD10E5" w:rsidRPr="00A34820" w:rsidRDefault="00FC3258" w:rsidP="003810F2">
      <w:pPr>
        <w:pStyle w:val="Heading2"/>
        <w:rPr>
          <w:rFonts w:cs="Times New Roman"/>
        </w:rPr>
      </w:pPr>
      <w:bookmarkStart w:id="16" w:name="_Toc76075156"/>
      <w:r w:rsidRPr="00A34820">
        <w:rPr>
          <w:rFonts w:cs="Times New Roman"/>
        </w:rPr>
        <w:t>Trang khách hàng</w:t>
      </w:r>
      <w:bookmarkEnd w:id="16"/>
    </w:p>
    <w:p w14:paraId="664576CA" w14:textId="30099BA1" w:rsidR="00282052" w:rsidRPr="00A34820" w:rsidRDefault="00282052">
      <w:pPr>
        <w:spacing w:before="0" w:after="0" w:line="240" w:lineRule="auto"/>
        <w:jc w:val="left"/>
        <w:rPr>
          <w:highlight w:val="lightGray"/>
        </w:rPr>
      </w:pPr>
      <w:r w:rsidRPr="00A34820">
        <w:rPr>
          <w:noProof/>
        </w:rPr>
        <w:drawing>
          <wp:inline distT="0" distB="0" distL="0" distR="0" wp14:anchorId="3B201AFA" wp14:editId="7239D768">
            <wp:extent cx="5760720" cy="2767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7330"/>
                    </a:xfrm>
                    <a:prstGeom prst="rect">
                      <a:avLst/>
                    </a:prstGeom>
                  </pic:spPr>
                </pic:pic>
              </a:graphicData>
            </a:graphic>
          </wp:inline>
        </w:drawing>
      </w:r>
    </w:p>
    <w:p w14:paraId="7BA44A39" w14:textId="13393748" w:rsidR="00282052" w:rsidRPr="00A34820" w:rsidRDefault="00282052">
      <w:pPr>
        <w:spacing w:before="0" w:after="0" w:line="240" w:lineRule="auto"/>
        <w:jc w:val="left"/>
        <w:rPr>
          <w:highlight w:val="lightGray"/>
        </w:rPr>
      </w:pPr>
      <w:r w:rsidRPr="00A34820">
        <w:rPr>
          <w:noProof/>
        </w:rPr>
        <w:drawing>
          <wp:inline distT="0" distB="0" distL="0" distR="0" wp14:anchorId="150A6E12" wp14:editId="731359ED">
            <wp:extent cx="5760720" cy="27565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6535"/>
                    </a:xfrm>
                    <a:prstGeom prst="rect">
                      <a:avLst/>
                    </a:prstGeom>
                  </pic:spPr>
                </pic:pic>
              </a:graphicData>
            </a:graphic>
          </wp:inline>
        </w:drawing>
      </w:r>
    </w:p>
    <w:p w14:paraId="130250CD" w14:textId="486DC12C" w:rsidR="00282052" w:rsidRPr="00A34820" w:rsidRDefault="00282052">
      <w:pPr>
        <w:spacing w:before="0" w:after="0" w:line="240" w:lineRule="auto"/>
        <w:jc w:val="left"/>
        <w:rPr>
          <w:highlight w:val="lightGray"/>
        </w:rPr>
      </w:pPr>
      <w:r w:rsidRPr="00A34820">
        <w:rPr>
          <w:noProof/>
        </w:rPr>
        <w:lastRenderedPageBreak/>
        <w:drawing>
          <wp:inline distT="0" distB="0" distL="0" distR="0" wp14:anchorId="5A99E402" wp14:editId="765F85A1">
            <wp:extent cx="5760720" cy="2794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94635"/>
                    </a:xfrm>
                    <a:prstGeom prst="rect">
                      <a:avLst/>
                    </a:prstGeom>
                  </pic:spPr>
                </pic:pic>
              </a:graphicData>
            </a:graphic>
          </wp:inline>
        </w:drawing>
      </w:r>
    </w:p>
    <w:p w14:paraId="35989A5D" w14:textId="0CE5CC40" w:rsidR="00282052" w:rsidRPr="00A34820" w:rsidRDefault="00282052">
      <w:pPr>
        <w:spacing w:before="0" w:after="0" w:line="240" w:lineRule="auto"/>
        <w:jc w:val="left"/>
        <w:rPr>
          <w:highlight w:val="lightGray"/>
        </w:rPr>
      </w:pPr>
      <w:r w:rsidRPr="00A34820">
        <w:rPr>
          <w:noProof/>
        </w:rPr>
        <w:drawing>
          <wp:inline distT="0" distB="0" distL="0" distR="0" wp14:anchorId="53C1D0AB" wp14:editId="7531A722">
            <wp:extent cx="5760720" cy="2780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0030"/>
                    </a:xfrm>
                    <a:prstGeom prst="rect">
                      <a:avLst/>
                    </a:prstGeom>
                  </pic:spPr>
                </pic:pic>
              </a:graphicData>
            </a:graphic>
          </wp:inline>
        </w:drawing>
      </w:r>
    </w:p>
    <w:p w14:paraId="66D96154" w14:textId="53EEAD78" w:rsidR="00282052" w:rsidRPr="00A34820" w:rsidRDefault="00282052">
      <w:pPr>
        <w:spacing w:before="0" w:after="0" w:line="240" w:lineRule="auto"/>
        <w:jc w:val="left"/>
        <w:rPr>
          <w:highlight w:val="lightGray"/>
        </w:rPr>
      </w:pPr>
      <w:r w:rsidRPr="00A34820">
        <w:rPr>
          <w:noProof/>
        </w:rPr>
        <w:drawing>
          <wp:inline distT="0" distB="0" distL="0" distR="0" wp14:anchorId="0681AC6A" wp14:editId="57CBA95B">
            <wp:extent cx="5760720" cy="2760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60980"/>
                    </a:xfrm>
                    <a:prstGeom prst="rect">
                      <a:avLst/>
                    </a:prstGeom>
                  </pic:spPr>
                </pic:pic>
              </a:graphicData>
            </a:graphic>
          </wp:inline>
        </w:drawing>
      </w:r>
    </w:p>
    <w:p w14:paraId="69772B19" w14:textId="77777777" w:rsidR="007C15FC" w:rsidRPr="00A34820" w:rsidRDefault="007C15FC" w:rsidP="003810F2">
      <w:pPr>
        <w:pStyle w:val="Heading1"/>
        <w:numPr>
          <w:ilvl w:val="0"/>
          <w:numId w:val="0"/>
        </w:numPr>
        <w:ind w:left="432" w:hanging="432"/>
        <w:jc w:val="center"/>
        <w:rPr>
          <w:rFonts w:cs="Times New Roman"/>
          <w:caps/>
          <w:szCs w:val="28"/>
        </w:rPr>
      </w:pPr>
      <w:r w:rsidRPr="00A34820">
        <w:rPr>
          <w:rFonts w:cs="Times New Roman"/>
          <w:caps/>
          <w:szCs w:val="28"/>
        </w:rPr>
        <w:br w:type="page"/>
      </w:r>
    </w:p>
    <w:p w14:paraId="36180134" w14:textId="0ABC5842" w:rsidR="007B55FD" w:rsidRPr="00A34820" w:rsidRDefault="00496DCF" w:rsidP="003810F2">
      <w:pPr>
        <w:pStyle w:val="Heading1"/>
        <w:numPr>
          <w:ilvl w:val="0"/>
          <w:numId w:val="0"/>
        </w:numPr>
        <w:ind w:left="432" w:hanging="432"/>
        <w:jc w:val="center"/>
        <w:rPr>
          <w:rFonts w:cs="Times New Roman"/>
          <w:caps/>
          <w:szCs w:val="28"/>
        </w:rPr>
      </w:pPr>
      <w:bookmarkStart w:id="17" w:name="_Toc76075157"/>
      <w:r w:rsidRPr="00A34820">
        <w:rPr>
          <w:rFonts w:cs="Times New Roman"/>
          <w:caps/>
          <w:szCs w:val="28"/>
        </w:rPr>
        <w:lastRenderedPageBreak/>
        <w:t>Kết luận</w:t>
      </w:r>
      <w:bookmarkEnd w:id="17"/>
    </w:p>
    <w:p w14:paraId="76929DE9" w14:textId="77777777" w:rsidR="007C15FC" w:rsidRPr="00A34820" w:rsidRDefault="007C15FC" w:rsidP="007C15FC">
      <w:pPr>
        <w:rPr>
          <w:sz w:val="28"/>
          <w:szCs w:val="28"/>
        </w:rPr>
      </w:pPr>
    </w:p>
    <w:p w14:paraId="188F3143" w14:textId="77777777" w:rsidR="00A34820" w:rsidRPr="00A34820" w:rsidRDefault="00A34820" w:rsidP="00A34820">
      <w:pPr>
        <w:rPr>
          <w:sz w:val="28"/>
          <w:szCs w:val="28"/>
        </w:rPr>
      </w:pPr>
      <w:r w:rsidRPr="00A34820">
        <w:rPr>
          <w:sz w:val="28"/>
          <w:szCs w:val="28"/>
        </w:rPr>
        <w:t xml:space="preserve">Trang web bán hàng máy tính được thiết kế với mục đích tạo sự thuận tiện cho người quản lí doanh nghiệp cũng như khách hàng trong việc mua và bán online. </w:t>
      </w:r>
      <w:r w:rsidRPr="00A34820">
        <w:rPr>
          <w:sz w:val="28"/>
          <w:szCs w:val="28"/>
        </w:rPr>
        <w:br/>
        <w:t>Trang web được xây dựng trên mô hình MVC với các kiến thức trong quá trình được học và các nguồn tham khảo trên Internet. Trong tương lai thì sẽ xây dựng trang web để hướng đến sự tùy biến tốt hơn cho khách hàng cũng như kết hơp với các nền tảng thanh toán hay các sàn thương mại điện tử khác như Momo, paypal, amazon,….</w:t>
      </w:r>
    </w:p>
    <w:p w14:paraId="48618C8A" w14:textId="7D0022C3" w:rsidR="00A34820" w:rsidRPr="00A34820" w:rsidRDefault="00A34820" w:rsidP="00A34820">
      <w:pPr>
        <w:rPr>
          <w:sz w:val="28"/>
          <w:szCs w:val="28"/>
        </w:rPr>
      </w:pPr>
      <w:r w:rsidRPr="00A34820">
        <w:rPr>
          <w:sz w:val="28"/>
          <w:szCs w:val="28"/>
        </w:rPr>
        <w:t>Chúng em luôn mong sự góp ý từ tất cả mọi người để có thể hoàn thiện trang web một cách hiệu quả nhất! Cảm ơn thầy đã giúp đỡ chúng em trong quá trình hoàn thiện trang web này!</w:t>
      </w:r>
    </w:p>
    <w:p w14:paraId="4E1768EE" w14:textId="77777777" w:rsidR="007C15FC" w:rsidRPr="00A34820" w:rsidRDefault="007C15FC" w:rsidP="007C15FC">
      <w:pPr>
        <w:rPr>
          <w:sz w:val="28"/>
          <w:szCs w:val="28"/>
        </w:rPr>
      </w:pPr>
    </w:p>
    <w:p w14:paraId="51F2EACD" w14:textId="77777777" w:rsidR="00DD10E5" w:rsidRPr="00A34820" w:rsidRDefault="00DD10E5" w:rsidP="00DD10E5">
      <w:pPr>
        <w:rPr>
          <w:sz w:val="28"/>
          <w:szCs w:val="28"/>
        </w:rPr>
      </w:pPr>
    </w:p>
    <w:p w14:paraId="6F269C2D" w14:textId="77777777" w:rsidR="00DD10E5" w:rsidRPr="00A34820" w:rsidRDefault="00DD10E5" w:rsidP="00DD10E5">
      <w:pPr>
        <w:rPr>
          <w:sz w:val="28"/>
          <w:szCs w:val="28"/>
        </w:rPr>
      </w:pPr>
    </w:p>
    <w:p w14:paraId="37426528" w14:textId="77777777" w:rsidR="003810F2" w:rsidRPr="00A34820" w:rsidRDefault="003810F2">
      <w:pPr>
        <w:spacing w:before="0" w:after="0" w:line="240" w:lineRule="auto"/>
        <w:jc w:val="left"/>
        <w:rPr>
          <w:b/>
          <w:sz w:val="28"/>
          <w:szCs w:val="28"/>
        </w:rPr>
      </w:pPr>
      <w:r w:rsidRPr="00A34820">
        <w:rPr>
          <w:sz w:val="28"/>
          <w:szCs w:val="28"/>
        </w:rPr>
        <w:br w:type="page"/>
      </w:r>
    </w:p>
    <w:p w14:paraId="092F7E49" w14:textId="77777777" w:rsidR="002B40F1" w:rsidRPr="00A34820" w:rsidRDefault="00496DCF" w:rsidP="003810F2">
      <w:pPr>
        <w:pStyle w:val="Heading1"/>
        <w:numPr>
          <w:ilvl w:val="0"/>
          <w:numId w:val="0"/>
        </w:numPr>
        <w:ind w:left="432" w:hanging="432"/>
        <w:jc w:val="center"/>
        <w:rPr>
          <w:rFonts w:cs="Times New Roman"/>
          <w:i/>
          <w:caps/>
          <w:szCs w:val="28"/>
        </w:rPr>
      </w:pPr>
      <w:bookmarkStart w:id="18" w:name="_Toc76075158"/>
      <w:r w:rsidRPr="00A34820">
        <w:rPr>
          <w:rFonts w:cs="Times New Roman"/>
          <w:caps/>
          <w:szCs w:val="28"/>
        </w:rPr>
        <w:lastRenderedPageBreak/>
        <w:t>Tài liệu tham khảo</w:t>
      </w:r>
      <w:bookmarkEnd w:id="18"/>
    </w:p>
    <w:p w14:paraId="4127D3CD" w14:textId="6413DE83" w:rsidR="00A34820" w:rsidRPr="00A34820" w:rsidRDefault="00A34820" w:rsidP="007C15FC">
      <w:pPr>
        <w:rPr>
          <w:sz w:val="28"/>
          <w:szCs w:val="28"/>
        </w:rPr>
      </w:pPr>
      <w:r w:rsidRPr="00A34820">
        <w:rPr>
          <w:sz w:val="28"/>
          <w:szCs w:val="28"/>
        </w:rPr>
        <w:t>Google, W3 School, PHP Tutorial, Youtube</w:t>
      </w:r>
    </w:p>
    <w:p w14:paraId="694C3A74" w14:textId="69B80E50" w:rsidR="00A34820" w:rsidRPr="00A34820" w:rsidRDefault="00D1125F" w:rsidP="007C15FC">
      <w:pPr>
        <w:rPr>
          <w:sz w:val="28"/>
          <w:szCs w:val="28"/>
        </w:rPr>
      </w:pPr>
      <w:hyperlink r:id="rId35" w:history="1">
        <w:r w:rsidR="00A34820" w:rsidRPr="00A34820">
          <w:rPr>
            <w:rStyle w:val="Hyperlink"/>
            <w:sz w:val="28"/>
            <w:szCs w:val="28"/>
          </w:rPr>
          <w:t>https://www.w3schools.com/php/DEFAULT.asp</w:t>
        </w:r>
      </w:hyperlink>
    </w:p>
    <w:p w14:paraId="13741807" w14:textId="19D50F25" w:rsidR="00A34820" w:rsidRPr="00A34820" w:rsidRDefault="00D1125F" w:rsidP="007C15FC">
      <w:pPr>
        <w:rPr>
          <w:sz w:val="28"/>
          <w:szCs w:val="28"/>
        </w:rPr>
      </w:pPr>
      <w:hyperlink r:id="rId36" w:history="1">
        <w:r w:rsidR="00A34820" w:rsidRPr="00A34820">
          <w:rPr>
            <w:rStyle w:val="Hyperlink"/>
            <w:sz w:val="28"/>
            <w:szCs w:val="28"/>
          </w:rPr>
          <w:t>https://www.w3schools.com/bootstrap4/bootstrap_buttons.asp</w:t>
        </w:r>
      </w:hyperlink>
    </w:p>
    <w:p w14:paraId="28D53148" w14:textId="4973CC9A" w:rsidR="00A34820" w:rsidRPr="00A34820" w:rsidRDefault="00D1125F" w:rsidP="007C15FC">
      <w:pPr>
        <w:rPr>
          <w:sz w:val="28"/>
          <w:szCs w:val="28"/>
        </w:rPr>
      </w:pPr>
      <w:hyperlink r:id="rId37" w:history="1">
        <w:r w:rsidR="00A34820" w:rsidRPr="00A34820">
          <w:rPr>
            <w:rStyle w:val="Hyperlink"/>
            <w:sz w:val="28"/>
            <w:szCs w:val="28"/>
          </w:rPr>
          <w:t>https://www.youtube.com/watch?v=ZgoscwatkR4&amp;list=PLh5At4osX60L4eqaTVvsXNaA2yOMHYMGd&amp;index=4&amp;ab_channel=SUNTECHVI%E1%BB%86TNAMSUNTECHVI%E1%BB%86TNAM</w:t>
        </w:r>
      </w:hyperlink>
    </w:p>
    <w:p w14:paraId="3070C705" w14:textId="77777777" w:rsidR="00A34820" w:rsidRPr="00A34820" w:rsidRDefault="00A34820" w:rsidP="007C15FC">
      <w:pPr>
        <w:rPr>
          <w:sz w:val="28"/>
          <w:szCs w:val="28"/>
        </w:rPr>
      </w:pPr>
    </w:p>
    <w:p w14:paraId="7E0C6652" w14:textId="77777777" w:rsidR="002B40F1" w:rsidRPr="00A34820" w:rsidRDefault="002B40F1" w:rsidP="002B40F1">
      <w:pPr>
        <w:rPr>
          <w:sz w:val="28"/>
          <w:szCs w:val="28"/>
        </w:rPr>
      </w:pPr>
    </w:p>
    <w:sectPr w:rsidR="002B40F1" w:rsidRPr="00A34820" w:rsidSect="00CC662C">
      <w:headerReference w:type="default" r:id="rId38"/>
      <w:footerReference w:type="default" r:id="rId39"/>
      <w:pgSz w:w="11907" w:h="16840" w:code="9"/>
      <w:pgMar w:top="1134" w:right="1134" w:bottom="1134" w:left="1701" w:header="561" w:footer="56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2753D" w14:textId="77777777" w:rsidR="00D1125F" w:rsidRDefault="00D1125F">
      <w:r>
        <w:separator/>
      </w:r>
    </w:p>
  </w:endnote>
  <w:endnote w:type="continuationSeparator" w:id="0">
    <w:p w14:paraId="16EAAC24" w14:textId="77777777" w:rsidR="00D1125F" w:rsidRDefault="00D112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CC"/>
    <w:family w:val="swiss"/>
    <w:pitch w:val="variable"/>
    <w:sig w:usb0="E5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double" w:sz="4" w:space="0" w:color="auto"/>
        <w:insideH w:val="single" w:sz="4" w:space="0" w:color="auto"/>
      </w:tblBorders>
      <w:tblLook w:val="01E0" w:firstRow="1" w:lastRow="1" w:firstColumn="1" w:lastColumn="1" w:noHBand="0" w:noVBand="0"/>
    </w:tblPr>
    <w:tblGrid>
      <w:gridCol w:w="3190"/>
      <w:gridCol w:w="3190"/>
      <w:gridCol w:w="3448"/>
    </w:tblGrid>
    <w:tr w:rsidR="00A34820" w:rsidRPr="00082A92" w14:paraId="4FFFE085" w14:textId="77777777" w:rsidTr="00082A92">
      <w:tc>
        <w:tcPr>
          <w:tcW w:w="3190" w:type="dxa"/>
        </w:tcPr>
        <w:p w14:paraId="67E0A8DE" w14:textId="77777777" w:rsidR="00A34820" w:rsidRPr="00082A92" w:rsidRDefault="00A34820">
          <w:pPr>
            <w:pStyle w:val="Footer"/>
            <w:rPr>
              <w:b/>
              <w:i/>
            </w:rPr>
          </w:pPr>
        </w:p>
      </w:tc>
      <w:tc>
        <w:tcPr>
          <w:tcW w:w="3190" w:type="dxa"/>
        </w:tcPr>
        <w:p w14:paraId="30BB49C8" w14:textId="77777777" w:rsidR="00A34820" w:rsidRDefault="00A34820" w:rsidP="00082A92">
          <w:pPr>
            <w:pStyle w:val="Footer"/>
            <w:tabs>
              <w:tab w:val="clear" w:pos="4320"/>
              <w:tab w:val="clear" w:pos="8640"/>
            </w:tabs>
          </w:pPr>
        </w:p>
      </w:tc>
      <w:tc>
        <w:tcPr>
          <w:tcW w:w="3448" w:type="dxa"/>
        </w:tcPr>
        <w:p w14:paraId="1C0A3E2C" w14:textId="199EF289" w:rsidR="00A34820" w:rsidRPr="00082A92" w:rsidRDefault="00A34820" w:rsidP="00082A92">
          <w:pPr>
            <w:pStyle w:val="Footer"/>
            <w:jc w:val="right"/>
            <w:rPr>
              <w:i/>
            </w:rPr>
          </w:pPr>
          <w:r w:rsidRPr="00082A92">
            <w:rPr>
              <w:i/>
            </w:rPr>
            <w:t xml:space="preserve">Trang </w:t>
          </w:r>
          <w:r w:rsidRPr="00082A92">
            <w:rPr>
              <w:rStyle w:val="PageNumber"/>
              <w:i/>
            </w:rPr>
            <w:fldChar w:fldCharType="begin"/>
          </w:r>
          <w:r w:rsidRPr="00082A92">
            <w:rPr>
              <w:rStyle w:val="PageNumber"/>
              <w:i/>
            </w:rPr>
            <w:instrText xml:space="preserve"> PAGE </w:instrText>
          </w:r>
          <w:r w:rsidRPr="00082A92">
            <w:rPr>
              <w:rStyle w:val="PageNumber"/>
              <w:i/>
            </w:rPr>
            <w:fldChar w:fldCharType="separate"/>
          </w:r>
          <w:r w:rsidR="00A40304">
            <w:rPr>
              <w:rStyle w:val="PageNumber"/>
              <w:i/>
              <w:noProof/>
            </w:rPr>
            <w:t>4</w:t>
          </w:r>
          <w:r w:rsidRPr="00082A92">
            <w:rPr>
              <w:rStyle w:val="PageNumber"/>
              <w:i/>
            </w:rPr>
            <w:fldChar w:fldCharType="end"/>
          </w:r>
        </w:p>
      </w:tc>
    </w:tr>
  </w:tbl>
  <w:p w14:paraId="2655338C" w14:textId="77777777" w:rsidR="00A34820" w:rsidRPr="009B43BB" w:rsidRDefault="00A34820" w:rsidP="009B43BB">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42AB8" w14:textId="77777777" w:rsidR="00D1125F" w:rsidRDefault="00D1125F">
      <w:r>
        <w:separator/>
      </w:r>
    </w:p>
  </w:footnote>
  <w:footnote w:type="continuationSeparator" w:id="0">
    <w:p w14:paraId="2D6BAF07" w14:textId="77777777" w:rsidR="00D1125F" w:rsidRDefault="00D112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95D3E" w14:textId="77777777" w:rsidR="00A34820" w:rsidRDefault="00A348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2D73"/>
    <w:multiLevelType w:val="hybridMultilevel"/>
    <w:tmpl w:val="AE823DD0"/>
    <w:lvl w:ilvl="0" w:tplc="857A3184">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7A16D9"/>
    <w:multiLevelType w:val="hybridMultilevel"/>
    <w:tmpl w:val="77B86478"/>
    <w:lvl w:ilvl="0" w:tplc="6092451E">
      <w:start w:val="1"/>
      <w:numFmt w:val="bullet"/>
      <w:lvlText w:val="-"/>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5E190D"/>
    <w:multiLevelType w:val="hybridMultilevel"/>
    <w:tmpl w:val="C130E2CE"/>
    <w:lvl w:ilvl="0" w:tplc="FBD6ED56">
      <w:start w:val="1"/>
      <w:numFmt w:val="bullet"/>
      <w:lvlText w:val=""/>
      <w:lvlJc w:val="left"/>
      <w:pPr>
        <w:tabs>
          <w:tab w:val="num" w:pos="567"/>
        </w:tabs>
        <w:ind w:left="567" w:hanging="141"/>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933B4"/>
    <w:multiLevelType w:val="hybridMultilevel"/>
    <w:tmpl w:val="8386207C"/>
    <w:lvl w:ilvl="0" w:tplc="21227700">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EE509A"/>
    <w:multiLevelType w:val="multilevel"/>
    <w:tmpl w:val="018E164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288"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4CD42F49"/>
    <w:multiLevelType w:val="hybridMultilevel"/>
    <w:tmpl w:val="8B0273CA"/>
    <w:lvl w:ilvl="0" w:tplc="58A6485C">
      <w:start w:val="1"/>
      <w:numFmt w:val="bullet"/>
      <w:lvlText w:val=""/>
      <w:lvlJc w:val="left"/>
      <w:pPr>
        <w:ind w:left="1800" w:hanging="360"/>
      </w:pPr>
      <w:rPr>
        <w:rFonts w:ascii="Symbol" w:hAnsi="Symbol" w:hint="default"/>
        <w:b w:val="0"/>
        <w:i w:val="0"/>
        <w:strike w:val="0"/>
        <w:dstrike w:val="0"/>
        <w:color w:val="000000"/>
        <w:sz w:val="24"/>
        <w:szCs w:val="24"/>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537D3805"/>
    <w:multiLevelType w:val="hybridMultilevel"/>
    <w:tmpl w:val="507C1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35343"/>
    <w:multiLevelType w:val="hybridMultilevel"/>
    <w:tmpl w:val="15C0E9DC"/>
    <w:lvl w:ilvl="0" w:tplc="8D321A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B45E6E"/>
    <w:multiLevelType w:val="hybridMultilevel"/>
    <w:tmpl w:val="FCA4C28E"/>
    <w:lvl w:ilvl="0" w:tplc="212277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2C106E"/>
    <w:multiLevelType w:val="hybridMultilevel"/>
    <w:tmpl w:val="F03AA96E"/>
    <w:lvl w:ilvl="0" w:tplc="21227700">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255719"/>
    <w:multiLevelType w:val="hybridMultilevel"/>
    <w:tmpl w:val="40A69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B83237"/>
    <w:multiLevelType w:val="hybridMultilevel"/>
    <w:tmpl w:val="6D54A89A"/>
    <w:lvl w:ilvl="0" w:tplc="BAC2595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3E265EA"/>
    <w:multiLevelType w:val="hybridMultilevel"/>
    <w:tmpl w:val="3C389954"/>
    <w:lvl w:ilvl="0" w:tplc="56F8D67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6E033AA"/>
    <w:multiLevelType w:val="hybridMultilevel"/>
    <w:tmpl w:val="EF9E1CA8"/>
    <w:lvl w:ilvl="0" w:tplc="55B45EB6">
      <w:numFmt w:val="bullet"/>
      <w:lvlText w:val="-"/>
      <w:lvlJc w:val="left"/>
      <w:pPr>
        <w:tabs>
          <w:tab w:val="num" w:pos="720"/>
        </w:tabs>
        <w:ind w:left="720" w:hanging="360"/>
      </w:pPr>
      <w:rPr>
        <w:rFonts w:ascii="Microsoft Sans Serif" w:eastAsia="Times New Roman" w:hAnsi="Microsoft Sans Serif" w:cs="Microsoft Sans Serif"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B0B2B68"/>
    <w:multiLevelType w:val="multilevel"/>
    <w:tmpl w:val="6D54A89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1"/>
  </w:num>
  <w:num w:numId="3">
    <w:abstractNumId w:val="14"/>
  </w:num>
  <w:num w:numId="4">
    <w:abstractNumId w:val="0"/>
  </w:num>
  <w:num w:numId="5">
    <w:abstractNumId w:val="1"/>
  </w:num>
  <w:num w:numId="6">
    <w:abstractNumId w:val="12"/>
  </w:num>
  <w:num w:numId="7">
    <w:abstractNumId w:val="9"/>
  </w:num>
  <w:num w:numId="8">
    <w:abstractNumId w:val="3"/>
  </w:num>
  <w:num w:numId="9">
    <w:abstractNumId w:val="8"/>
  </w:num>
  <w:num w:numId="10">
    <w:abstractNumId w:val="2"/>
  </w:num>
  <w:num w:numId="11">
    <w:abstractNumId w:val="10"/>
  </w:num>
  <w:num w:numId="12">
    <w:abstractNumId w:val="4"/>
  </w:num>
  <w:num w:numId="13">
    <w:abstractNumId w:val="7"/>
  </w:num>
  <w:num w:numId="14">
    <w:abstractNumId w:val="6"/>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A0B84"/>
    <w:rsid w:val="0001156A"/>
    <w:rsid w:val="00017F83"/>
    <w:rsid w:val="00021A28"/>
    <w:rsid w:val="00031FE2"/>
    <w:rsid w:val="00034572"/>
    <w:rsid w:val="00035C8E"/>
    <w:rsid w:val="00041162"/>
    <w:rsid w:val="00042C24"/>
    <w:rsid w:val="00055608"/>
    <w:rsid w:val="00057112"/>
    <w:rsid w:val="00061640"/>
    <w:rsid w:val="00064021"/>
    <w:rsid w:val="00067A9A"/>
    <w:rsid w:val="000718A3"/>
    <w:rsid w:val="00082A92"/>
    <w:rsid w:val="00094931"/>
    <w:rsid w:val="000968EE"/>
    <w:rsid w:val="000A427D"/>
    <w:rsid w:val="000A58F6"/>
    <w:rsid w:val="000B3055"/>
    <w:rsid w:val="000E00F5"/>
    <w:rsid w:val="000E62B4"/>
    <w:rsid w:val="000E68BE"/>
    <w:rsid w:val="000F4048"/>
    <w:rsid w:val="000F73F4"/>
    <w:rsid w:val="00112FD6"/>
    <w:rsid w:val="00121A2F"/>
    <w:rsid w:val="001300F4"/>
    <w:rsid w:val="00131E43"/>
    <w:rsid w:val="00137FD1"/>
    <w:rsid w:val="00144403"/>
    <w:rsid w:val="0015257B"/>
    <w:rsid w:val="00152A7E"/>
    <w:rsid w:val="001538C4"/>
    <w:rsid w:val="0016794A"/>
    <w:rsid w:val="001716B2"/>
    <w:rsid w:val="001739A0"/>
    <w:rsid w:val="00181D98"/>
    <w:rsid w:val="00182FF8"/>
    <w:rsid w:val="0019776B"/>
    <w:rsid w:val="001A17E5"/>
    <w:rsid w:val="001A3B3C"/>
    <w:rsid w:val="001A7052"/>
    <w:rsid w:val="001B02BB"/>
    <w:rsid w:val="001B0FCE"/>
    <w:rsid w:val="001B44E9"/>
    <w:rsid w:val="001B6499"/>
    <w:rsid w:val="001D3D24"/>
    <w:rsid w:val="001D5AD0"/>
    <w:rsid w:val="001F3630"/>
    <w:rsid w:val="001F600D"/>
    <w:rsid w:val="001F7D8A"/>
    <w:rsid w:val="00200DA1"/>
    <w:rsid w:val="00201D3C"/>
    <w:rsid w:val="002052BD"/>
    <w:rsid w:val="00210EF3"/>
    <w:rsid w:val="00214916"/>
    <w:rsid w:val="00227111"/>
    <w:rsid w:val="00236842"/>
    <w:rsid w:val="0023697B"/>
    <w:rsid w:val="0024033C"/>
    <w:rsid w:val="00243C1B"/>
    <w:rsid w:val="002446F8"/>
    <w:rsid w:val="00245C3A"/>
    <w:rsid w:val="00245F85"/>
    <w:rsid w:val="002547A2"/>
    <w:rsid w:val="00261B4E"/>
    <w:rsid w:val="00273CF5"/>
    <w:rsid w:val="002749F5"/>
    <w:rsid w:val="00276CB1"/>
    <w:rsid w:val="00276D32"/>
    <w:rsid w:val="00282052"/>
    <w:rsid w:val="00292C37"/>
    <w:rsid w:val="00294D18"/>
    <w:rsid w:val="0029562D"/>
    <w:rsid w:val="002A29AC"/>
    <w:rsid w:val="002B40F1"/>
    <w:rsid w:val="002C3FE9"/>
    <w:rsid w:val="002E1E88"/>
    <w:rsid w:val="002E461F"/>
    <w:rsid w:val="002F75A5"/>
    <w:rsid w:val="003030A0"/>
    <w:rsid w:val="00312750"/>
    <w:rsid w:val="00317357"/>
    <w:rsid w:val="00324B47"/>
    <w:rsid w:val="00325E60"/>
    <w:rsid w:val="003373AE"/>
    <w:rsid w:val="00343879"/>
    <w:rsid w:val="00344EDF"/>
    <w:rsid w:val="00361366"/>
    <w:rsid w:val="00362F23"/>
    <w:rsid w:val="00367904"/>
    <w:rsid w:val="00373F45"/>
    <w:rsid w:val="003810F2"/>
    <w:rsid w:val="00381A3B"/>
    <w:rsid w:val="003836FA"/>
    <w:rsid w:val="00385696"/>
    <w:rsid w:val="00385B51"/>
    <w:rsid w:val="0038776B"/>
    <w:rsid w:val="003946CC"/>
    <w:rsid w:val="003A2BBF"/>
    <w:rsid w:val="003A2ECA"/>
    <w:rsid w:val="003A5B9D"/>
    <w:rsid w:val="003B18C8"/>
    <w:rsid w:val="003B4AEF"/>
    <w:rsid w:val="003B57C6"/>
    <w:rsid w:val="003C017F"/>
    <w:rsid w:val="003C22D7"/>
    <w:rsid w:val="003C3DC0"/>
    <w:rsid w:val="003C603C"/>
    <w:rsid w:val="003C7C7F"/>
    <w:rsid w:val="003D10C0"/>
    <w:rsid w:val="003D24FA"/>
    <w:rsid w:val="003D431A"/>
    <w:rsid w:val="003E117D"/>
    <w:rsid w:val="003E388D"/>
    <w:rsid w:val="003E5B87"/>
    <w:rsid w:val="00402C8B"/>
    <w:rsid w:val="004140F1"/>
    <w:rsid w:val="0043334D"/>
    <w:rsid w:val="00446F75"/>
    <w:rsid w:val="004570DC"/>
    <w:rsid w:val="0046358D"/>
    <w:rsid w:val="00472BD0"/>
    <w:rsid w:val="004832B7"/>
    <w:rsid w:val="00486B1D"/>
    <w:rsid w:val="00487254"/>
    <w:rsid w:val="00496DCF"/>
    <w:rsid w:val="004B3260"/>
    <w:rsid w:val="004B4125"/>
    <w:rsid w:val="004D174C"/>
    <w:rsid w:val="004E30C9"/>
    <w:rsid w:val="004E3998"/>
    <w:rsid w:val="004E63F8"/>
    <w:rsid w:val="004F6509"/>
    <w:rsid w:val="00504C05"/>
    <w:rsid w:val="0051110F"/>
    <w:rsid w:val="005130EA"/>
    <w:rsid w:val="00521BBD"/>
    <w:rsid w:val="0052220A"/>
    <w:rsid w:val="00525A87"/>
    <w:rsid w:val="005333EA"/>
    <w:rsid w:val="0054509B"/>
    <w:rsid w:val="00571791"/>
    <w:rsid w:val="005841BA"/>
    <w:rsid w:val="00585690"/>
    <w:rsid w:val="00586B85"/>
    <w:rsid w:val="005A0B84"/>
    <w:rsid w:val="005E163A"/>
    <w:rsid w:val="005E2F76"/>
    <w:rsid w:val="005E3F0F"/>
    <w:rsid w:val="005F0B2D"/>
    <w:rsid w:val="0060522C"/>
    <w:rsid w:val="00631237"/>
    <w:rsid w:val="00631695"/>
    <w:rsid w:val="00640668"/>
    <w:rsid w:val="0064450C"/>
    <w:rsid w:val="00644539"/>
    <w:rsid w:val="0064494C"/>
    <w:rsid w:val="0064663F"/>
    <w:rsid w:val="00647CB0"/>
    <w:rsid w:val="00650F42"/>
    <w:rsid w:val="00651546"/>
    <w:rsid w:val="00652BE5"/>
    <w:rsid w:val="00653BEF"/>
    <w:rsid w:val="006615A8"/>
    <w:rsid w:val="00661E5D"/>
    <w:rsid w:val="006657B9"/>
    <w:rsid w:val="00676C96"/>
    <w:rsid w:val="00677395"/>
    <w:rsid w:val="00692224"/>
    <w:rsid w:val="00692FBF"/>
    <w:rsid w:val="00695144"/>
    <w:rsid w:val="006A3530"/>
    <w:rsid w:val="006A4A13"/>
    <w:rsid w:val="006A7B28"/>
    <w:rsid w:val="006C382B"/>
    <w:rsid w:val="006D3AF8"/>
    <w:rsid w:val="006E694D"/>
    <w:rsid w:val="006F0694"/>
    <w:rsid w:val="006F1B83"/>
    <w:rsid w:val="006F6043"/>
    <w:rsid w:val="007053C8"/>
    <w:rsid w:val="00711E25"/>
    <w:rsid w:val="00713531"/>
    <w:rsid w:val="00717051"/>
    <w:rsid w:val="007173B2"/>
    <w:rsid w:val="007327AA"/>
    <w:rsid w:val="00745990"/>
    <w:rsid w:val="00745EC1"/>
    <w:rsid w:val="00746E60"/>
    <w:rsid w:val="0075038F"/>
    <w:rsid w:val="0076744E"/>
    <w:rsid w:val="00787496"/>
    <w:rsid w:val="007928DE"/>
    <w:rsid w:val="00795189"/>
    <w:rsid w:val="007A3A1B"/>
    <w:rsid w:val="007A4F8E"/>
    <w:rsid w:val="007B3DAD"/>
    <w:rsid w:val="007B4EB7"/>
    <w:rsid w:val="007B55FD"/>
    <w:rsid w:val="007B6BCE"/>
    <w:rsid w:val="007C15FC"/>
    <w:rsid w:val="007C1B38"/>
    <w:rsid w:val="007D14D0"/>
    <w:rsid w:val="007D51D3"/>
    <w:rsid w:val="007E7C0E"/>
    <w:rsid w:val="007E7FDD"/>
    <w:rsid w:val="007F11D4"/>
    <w:rsid w:val="007F7841"/>
    <w:rsid w:val="008001F4"/>
    <w:rsid w:val="00800645"/>
    <w:rsid w:val="00802B7F"/>
    <w:rsid w:val="008039B8"/>
    <w:rsid w:val="00810D64"/>
    <w:rsid w:val="00815FBB"/>
    <w:rsid w:val="008213BE"/>
    <w:rsid w:val="00822C1A"/>
    <w:rsid w:val="008250AF"/>
    <w:rsid w:val="008416A8"/>
    <w:rsid w:val="008463E7"/>
    <w:rsid w:val="008519F5"/>
    <w:rsid w:val="008565C1"/>
    <w:rsid w:val="0086564D"/>
    <w:rsid w:val="00866D9B"/>
    <w:rsid w:val="00873F3C"/>
    <w:rsid w:val="008745A3"/>
    <w:rsid w:val="00874E11"/>
    <w:rsid w:val="0087739A"/>
    <w:rsid w:val="00890C4C"/>
    <w:rsid w:val="0089144B"/>
    <w:rsid w:val="008A150D"/>
    <w:rsid w:val="008A4131"/>
    <w:rsid w:val="008B19BB"/>
    <w:rsid w:val="008D07C1"/>
    <w:rsid w:val="008E724B"/>
    <w:rsid w:val="008F035F"/>
    <w:rsid w:val="009058C3"/>
    <w:rsid w:val="009173C2"/>
    <w:rsid w:val="0092019A"/>
    <w:rsid w:val="009269D3"/>
    <w:rsid w:val="00926E72"/>
    <w:rsid w:val="009273AC"/>
    <w:rsid w:val="00937701"/>
    <w:rsid w:val="00946158"/>
    <w:rsid w:val="0096223E"/>
    <w:rsid w:val="0098239E"/>
    <w:rsid w:val="009935D5"/>
    <w:rsid w:val="009A2A29"/>
    <w:rsid w:val="009A4C7F"/>
    <w:rsid w:val="009A532F"/>
    <w:rsid w:val="009B0630"/>
    <w:rsid w:val="009B23B3"/>
    <w:rsid w:val="009B43BB"/>
    <w:rsid w:val="009B54BF"/>
    <w:rsid w:val="009C21D7"/>
    <w:rsid w:val="009C3426"/>
    <w:rsid w:val="009D275C"/>
    <w:rsid w:val="009D7E6A"/>
    <w:rsid w:val="009E0842"/>
    <w:rsid w:val="009E1A87"/>
    <w:rsid w:val="009E2569"/>
    <w:rsid w:val="009F11D6"/>
    <w:rsid w:val="009F148C"/>
    <w:rsid w:val="009F4CE2"/>
    <w:rsid w:val="00A00A7F"/>
    <w:rsid w:val="00A10B29"/>
    <w:rsid w:val="00A120A5"/>
    <w:rsid w:val="00A16474"/>
    <w:rsid w:val="00A16547"/>
    <w:rsid w:val="00A20B06"/>
    <w:rsid w:val="00A34820"/>
    <w:rsid w:val="00A40304"/>
    <w:rsid w:val="00A439FB"/>
    <w:rsid w:val="00A509AB"/>
    <w:rsid w:val="00A617C5"/>
    <w:rsid w:val="00A620F3"/>
    <w:rsid w:val="00A62A80"/>
    <w:rsid w:val="00A67DF9"/>
    <w:rsid w:val="00A90FA0"/>
    <w:rsid w:val="00A91976"/>
    <w:rsid w:val="00A93C23"/>
    <w:rsid w:val="00AA6CE0"/>
    <w:rsid w:val="00AA6D68"/>
    <w:rsid w:val="00AB343D"/>
    <w:rsid w:val="00AB5ABC"/>
    <w:rsid w:val="00AB7B2E"/>
    <w:rsid w:val="00AC773A"/>
    <w:rsid w:val="00AD3500"/>
    <w:rsid w:val="00AD7110"/>
    <w:rsid w:val="00AF3536"/>
    <w:rsid w:val="00B023AF"/>
    <w:rsid w:val="00B0440B"/>
    <w:rsid w:val="00B132F3"/>
    <w:rsid w:val="00B15206"/>
    <w:rsid w:val="00B23FF4"/>
    <w:rsid w:val="00B4162C"/>
    <w:rsid w:val="00B65DF4"/>
    <w:rsid w:val="00B774AE"/>
    <w:rsid w:val="00B87272"/>
    <w:rsid w:val="00B92CAC"/>
    <w:rsid w:val="00BB228E"/>
    <w:rsid w:val="00BB40D9"/>
    <w:rsid w:val="00BB6CBD"/>
    <w:rsid w:val="00BC2E8D"/>
    <w:rsid w:val="00BC4087"/>
    <w:rsid w:val="00BC4D02"/>
    <w:rsid w:val="00BD14B5"/>
    <w:rsid w:val="00BD3548"/>
    <w:rsid w:val="00BE014B"/>
    <w:rsid w:val="00BE0ED5"/>
    <w:rsid w:val="00BE42EA"/>
    <w:rsid w:val="00BE447F"/>
    <w:rsid w:val="00BE7FDA"/>
    <w:rsid w:val="00BF4493"/>
    <w:rsid w:val="00BF706E"/>
    <w:rsid w:val="00BF7F6A"/>
    <w:rsid w:val="00C00A18"/>
    <w:rsid w:val="00C05239"/>
    <w:rsid w:val="00C06108"/>
    <w:rsid w:val="00C24486"/>
    <w:rsid w:val="00C25E32"/>
    <w:rsid w:val="00C36D39"/>
    <w:rsid w:val="00C523C5"/>
    <w:rsid w:val="00C5404B"/>
    <w:rsid w:val="00C5659C"/>
    <w:rsid w:val="00C62A6E"/>
    <w:rsid w:val="00C7785C"/>
    <w:rsid w:val="00C77965"/>
    <w:rsid w:val="00C83640"/>
    <w:rsid w:val="00C85435"/>
    <w:rsid w:val="00C864BB"/>
    <w:rsid w:val="00C8748B"/>
    <w:rsid w:val="00CB4D4A"/>
    <w:rsid w:val="00CC662C"/>
    <w:rsid w:val="00CD7A85"/>
    <w:rsid w:val="00CE1258"/>
    <w:rsid w:val="00CE4CE0"/>
    <w:rsid w:val="00CF051C"/>
    <w:rsid w:val="00CF0E06"/>
    <w:rsid w:val="00D1125F"/>
    <w:rsid w:val="00D23587"/>
    <w:rsid w:val="00D23CC5"/>
    <w:rsid w:val="00D30459"/>
    <w:rsid w:val="00D42BD3"/>
    <w:rsid w:val="00D43337"/>
    <w:rsid w:val="00D52D66"/>
    <w:rsid w:val="00D5788E"/>
    <w:rsid w:val="00D72590"/>
    <w:rsid w:val="00D744ED"/>
    <w:rsid w:val="00D85A61"/>
    <w:rsid w:val="00D91FAC"/>
    <w:rsid w:val="00D977E1"/>
    <w:rsid w:val="00DA3D88"/>
    <w:rsid w:val="00DA5EE9"/>
    <w:rsid w:val="00DB2AB0"/>
    <w:rsid w:val="00DC2698"/>
    <w:rsid w:val="00DD10E5"/>
    <w:rsid w:val="00DD3837"/>
    <w:rsid w:val="00DD4A31"/>
    <w:rsid w:val="00E02A9C"/>
    <w:rsid w:val="00E02C65"/>
    <w:rsid w:val="00E05AC6"/>
    <w:rsid w:val="00E130BE"/>
    <w:rsid w:val="00E140B8"/>
    <w:rsid w:val="00E22754"/>
    <w:rsid w:val="00E30626"/>
    <w:rsid w:val="00E30E6A"/>
    <w:rsid w:val="00E31778"/>
    <w:rsid w:val="00E31B47"/>
    <w:rsid w:val="00E353C7"/>
    <w:rsid w:val="00E435F1"/>
    <w:rsid w:val="00E46A0F"/>
    <w:rsid w:val="00E51EA1"/>
    <w:rsid w:val="00E53D6F"/>
    <w:rsid w:val="00E609E7"/>
    <w:rsid w:val="00E731FA"/>
    <w:rsid w:val="00E73B3A"/>
    <w:rsid w:val="00E80D21"/>
    <w:rsid w:val="00E85C6E"/>
    <w:rsid w:val="00E92243"/>
    <w:rsid w:val="00EA472D"/>
    <w:rsid w:val="00EB3372"/>
    <w:rsid w:val="00EC1D66"/>
    <w:rsid w:val="00ED4400"/>
    <w:rsid w:val="00ED4A09"/>
    <w:rsid w:val="00F04A5F"/>
    <w:rsid w:val="00F06C99"/>
    <w:rsid w:val="00F141C7"/>
    <w:rsid w:val="00F17F5D"/>
    <w:rsid w:val="00F2106E"/>
    <w:rsid w:val="00F24726"/>
    <w:rsid w:val="00F26453"/>
    <w:rsid w:val="00F452C0"/>
    <w:rsid w:val="00F46038"/>
    <w:rsid w:val="00F4741E"/>
    <w:rsid w:val="00F64BA6"/>
    <w:rsid w:val="00F83E7B"/>
    <w:rsid w:val="00F875D0"/>
    <w:rsid w:val="00F9306F"/>
    <w:rsid w:val="00FA045B"/>
    <w:rsid w:val="00FA19D0"/>
    <w:rsid w:val="00FA2F92"/>
    <w:rsid w:val="00FB4F0B"/>
    <w:rsid w:val="00FB53C8"/>
    <w:rsid w:val="00FC1BF6"/>
    <w:rsid w:val="00FC3258"/>
    <w:rsid w:val="00FD61AA"/>
    <w:rsid w:val="00FE01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820F70"/>
  <w15:docId w15:val="{28D3C554-DD94-4E28-ADF4-568758C8F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6D32"/>
    <w:pPr>
      <w:spacing w:before="60" w:after="60" w:line="312" w:lineRule="auto"/>
      <w:jc w:val="both"/>
    </w:pPr>
    <w:rPr>
      <w:sz w:val="26"/>
      <w:szCs w:val="24"/>
      <w:lang w:eastAsia="en-US"/>
    </w:rPr>
  </w:style>
  <w:style w:type="paragraph" w:styleId="Heading1">
    <w:name w:val="heading 1"/>
    <w:basedOn w:val="Normal"/>
    <w:next w:val="Normal"/>
    <w:qFormat/>
    <w:rsid w:val="00D5788E"/>
    <w:pPr>
      <w:keepNext/>
      <w:numPr>
        <w:numId w:val="12"/>
      </w:numPr>
      <w:spacing w:before="120" w:after="240"/>
      <w:outlineLvl w:val="0"/>
    </w:pPr>
    <w:rPr>
      <w:rFonts w:cs="Arial"/>
      <w:b/>
      <w:bCs/>
      <w:kern w:val="32"/>
      <w:sz w:val="28"/>
      <w:szCs w:val="32"/>
    </w:rPr>
  </w:style>
  <w:style w:type="paragraph" w:styleId="Heading2">
    <w:name w:val="heading 2"/>
    <w:basedOn w:val="Normal"/>
    <w:next w:val="Normal"/>
    <w:qFormat/>
    <w:rsid w:val="00276D32"/>
    <w:pPr>
      <w:keepNext/>
      <w:numPr>
        <w:ilvl w:val="1"/>
        <w:numId w:val="12"/>
      </w:numPr>
      <w:spacing w:before="120" w:after="120"/>
      <w:outlineLvl w:val="1"/>
    </w:pPr>
    <w:rPr>
      <w:rFonts w:cs="Arial"/>
      <w:b/>
      <w:bCs/>
      <w:iCs/>
      <w:szCs w:val="28"/>
    </w:rPr>
  </w:style>
  <w:style w:type="paragraph" w:styleId="Heading3">
    <w:name w:val="heading 3"/>
    <w:basedOn w:val="Normal"/>
    <w:next w:val="Normal"/>
    <w:qFormat/>
    <w:rsid w:val="00276D32"/>
    <w:pPr>
      <w:keepNext/>
      <w:numPr>
        <w:ilvl w:val="2"/>
        <w:numId w:val="12"/>
      </w:numPr>
      <w:spacing w:before="120" w:after="120"/>
      <w:outlineLvl w:val="2"/>
    </w:pPr>
    <w:rPr>
      <w:b/>
      <w:i/>
    </w:rPr>
  </w:style>
  <w:style w:type="paragraph" w:styleId="Heading4">
    <w:name w:val="heading 4"/>
    <w:basedOn w:val="Normal"/>
    <w:next w:val="Normal"/>
    <w:qFormat/>
    <w:rsid w:val="00AB5ABC"/>
    <w:pPr>
      <w:keepNext/>
      <w:numPr>
        <w:ilvl w:val="3"/>
        <w:numId w:val="12"/>
      </w:numPr>
      <w:outlineLvl w:val="3"/>
    </w:pPr>
    <w:rPr>
      <w:b/>
    </w:rPr>
  </w:style>
  <w:style w:type="paragraph" w:styleId="Heading5">
    <w:name w:val="heading 5"/>
    <w:basedOn w:val="Normal"/>
    <w:next w:val="Normal"/>
    <w:link w:val="Heading5Char"/>
    <w:semiHidden/>
    <w:unhideWhenUsed/>
    <w:qFormat/>
    <w:rsid w:val="003810F2"/>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810F2"/>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810F2"/>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810F2"/>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810F2"/>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B4E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F73F4"/>
    <w:pPr>
      <w:tabs>
        <w:tab w:val="center" w:pos="4320"/>
        <w:tab w:val="right" w:pos="8640"/>
      </w:tabs>
    </w:pPr>
  </w:style>
  <w:style w:type="paragraph" w:styleId="Footer">
    <w:name w:val="footer"/>
    <w:basedOn w:val="Normal"/>
    <w:rsid w:val="000F73F4"/>
    <w:pPr>
      <w:tabs>
        <w:tab w:val="center" w:pos="4320"/>
        <w:tab w:val="right" w:pos="8640"/>
      </w:tabs>
    </w:pPr>
  </w:style>
  <w:style w:type="character" w:styleId="PageNumber">
    <w:name w:val="page number"/>
    <w:basedOn w:val="DefaultParagraphFont"/>
    <w:rsid w:val="00031FE2"/>
  </w:style>
  <w:style w:type="paragraph" w:customStyle="1" w:styleId="aLama">
    <w:name w:val="aLama"/>
    <w:basedOn w:val="Normal"/>
    <w:autoRedefine/>
    <w:rsid w:val="006615A8"/>
    <w:pPr>
      <w:shd w:val="clear" w:color="auto" w:fill="E0E0E0"/>
      <w:spacing w:before="120" w:line="264" w:lineRule="auto"/>
    </w:pPr>
    <w:rPr>
      <w:rFonts w:ascii="Microsoft Sans Serif" w:hAnsi="Microsoft Sans Serif" w:cs="Microsoft Sans Serif"/>
      <w:b/>
      <w:sz w:val="30"/>
      <w:szCs w:val="28"/>
    </w:rPr>
  </w:style>
  <w:style w:type="paragraph" w:customStyle="1" w:styleId="amotnho">
    <w:name w:val="amotnho"/>
    <w:basedOn w:val="Normal"/>
    <w:autoRedefine/>
    <w:rsid w:val="00276D32"/>
    <w:pPr>
      <w:spacing w:before="120" w:line="240" w:lineRule="auto"/>
    </w:pPr>
    <w:rPr>
      <w:b/>
      <w:i/>
      <w:sz w:val="28"/>
    </w:rPr>
  </w:style>
  <w:style w:type="paragraph" w:styleId="TOC2">
    <w:name w:val="toc 2"/>
    <w:basedOn w:val="Normal"/>
    <w:next w:val="Normal"/>
    <w:autoRedefine/>
    <w:uiPriority w:val="39"/>
    <w:rsid w:val="006E694D"/>
    <w:pPr>
      <w:tabs>
        <w:tab w:val="left" w:pos="880"/>
        <w:tab w:val="right" w:leader="dot" w:pos="9639"/>
      </w:tabs>
      <w:ind w:left="240"/>
    </w:pPr>
    <w:rPr>
      <w:i/>
      <w:noProof/>
    </w:rPr>
  </w:style>
  <w:style w:type="paragraph" w:styleId="TOC1">
    <w:name w:val="toc 1"/>
    <w:basedOn w:val="Normal"/>
    <w:next w:val="Normal"/>
    <w:autoRedefine/>
    <w:uiPriority w:val="39"/>
    <w:rsid w:val="00FC1BF6"/>
    <w:pPr>
      <w:tabs>
        <w:tab w:val="right" w:leader="dot" w:pos="9345"/>
      </w:tabs>
    </w:pPr>
    <w:rPr>
      <w:b/>
      <w:noProof/>
    </w:rPr>
  </w:style>
  <w:style w:type="character" w:styleId="Hyperlink">
    <w:name w:val="Hyperlink"/>
    <w:basedOn w:val="DefaultParagraphFont"/>
    <w:uiPriority w:val="99"/>
    <w:rsid w:val="00FC1BF6"/>
    <w:rPr>
      <w:color w:val="0000FF"/>
      <w:u w:val="single"/>
    </w:rPr>
  </w:style>
  <w:style w:type="paragraph" w:customStyle="1" w:styleId="NormalCode">
    <w:name w:val="NormalCode"/>
    <w:basedOn w:val="Normal"/>
    <w:autoRedefine/>
    <w:rsid w:val="00BB40D9"/>
    <w:pPr>
      <w:spacing w:line="360" w:lineRule="auto"/>
      <w:ind w:left="1800"/>
    </w:pPr>
    <w:rPr>
      <w:rFonts w:ascii="Courier New" w:hAnsi="Courier New" w:cs="Courier New"/>
      <w:sz w:val="20"/>
      <w:szCs w:val="20"/>
    </w:rPr>
  </w:style>
  <w:style w:type="paragraph" w:styleId="BodyText">
    <w:name w:val="Body Text"/>
    <w:basedOn w:val="Normal"/>
    <w:rsid w:val="00F46038"/>
    <w:rPr>
      <w:sz w:val="20"/>
    </w:rPr>
  </w:style>
  <w:style w:type="paragraph" w:styleId="BalloonText">
    <w:name w:val="Balloon Text"/>
    <w:basedOn w:val="Normal"/>
    <w:link w:val="BalloonTextChar"/>
    <w:rsid w:val="006D3AF8"/>
    <w:rPr>
      <w:rFonts w:ascii="Tahoma" w:hAnsi="Tahoma" w:cs="Tahoma"/>
      <w:sz w:val="16"/>
      <w:szCs w:val="16"/>
    </w:rPr>
  </w:style>
  <w:style w:type="character" w:customStyle="1" w:styleId="BalloonTextChar">
    <w:name w:val="Balloon Text Char"/>
    <w:basedOn w:val="DefaultParagraphFont"/>
    <w:link w:val="BalloonText"/>
    <w:rsid w:val="006D3AF8"/>
    <w:rPr>
      <w:rFonts w:ascii="Tahoma" w:hAnsi="Tahoma" w:cs="Tahoma"/>
      <w:sz w:val="16"/>
      <w:szCs w:val="16"/>
      <w:lang w:eastAsia="en-US"/>
    </w:rPr>
  </w:style>
  <w:style w:type="table" w:styleId="LightList-Accent1">
    <w:name w:val="Light List Accent 1"/>
    <w:basedOn w:val="TableNormal"/>
    <w:uiPriority w:val="61"/>
    <w:rsid w:val="00276D3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8">
    <w:name w:val="Table Grid 8"/>
    <w:basedOn w:val="TableNormal"/>
    <w:rsid w:val="00276D32"/>
    <w:pPr>
      <w:spacing w:before="60" w:after="60" w:line="312"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5Char">
    <w:name w:val="Heading 5 Char"/>
    <w:basedOn w:val="DefaultParagraphFont"/>
    <w:link w:val="Heading5"/>
    <w:semiHidden/>
    <w:rsid w:val="003810F2"/>
    <w:rPr>
      <w:rFonts w:asciiTheme="majorHAnsi" w:eastAsiaTheme="majorEastAsia" w:hAnsiTheme="majorHAnsi" w:cstheme="majorBidi"/>
      <w:color w:val="243F60" w:themeColor="accent1" w:themeShade="7F"/>
      <w:sz w:val="26"/>
      <w:szCs w:val="24"/>
      <w:lang w:eastAsia="en-US"/>
    </w:rPr>
  </w:style>
  <w:style w:type="character" w:customStyle="1" w:styleId="Heading6Char">
    <w:name w:val="Heading 6 Char"/>
    <w:basedOn w:val="DefaultParagraphFont"/>
    <w:link w:val="Heading6"/>
    <w:semiHidden/>
    <w:rsid w:val="003810F2"/>
    <w:rPr>
      <w:rFonts w:asciiTheme="majorHAnsi" w:eastAsiaTheme="majorEastAsia" w:hAnsiTheme="majorHAnsi" w:cstheme="majorBidi"/>
      <w:i/>
      <w:iCs/>
      <w:color w:val="243F60" w:themeColor="accent1" w:themeShade="7F"/>
      <w:sz w:val="26"/>
      <w:szCs w:val="24"/>
      <w:lang w:eastAsia="en-US"/>
    </w:rPr>
  </w:style>
  <w:style w:type="character" w:customStyle="1" w:styleId="Heading7Char">
    <w:name w:val="Heading 7 Char"/>
    <w:basedOn w:val="DefaultParagraphFont"/>
    <w:link w:val="Heading7"/>
    <w:semiHidden/>
    <w:rsid w:val="003810F2"/>
    <w:rPr>
      <w:rFonts w:asciiTheme="majorHAnsi" w:eastAsiaTheme="majorEastAsia" w:hAnsiTheme="majorHAnsi" w:cstheme="majorBidi"/>
      <w:i/>
      <w:iCs/>
      <w:color w:val="404040" w:themeColor="text1" w:themeTint="BF"/>
      <w:sz w:val="26"/>
      <w:szCs w:val="24"/>
      <w:lang w:eastAsia="en-US"/>
    </w:rPr>
  </w:style>
  <w:style w:type="character" w:customStyle="1" w:styleId="Heading8Char">
    <w:name w:val="Heading 8 Char"/>
    <w:basedOn w:val="DefaultParagraphFont"/>
    <w:link w:val="Heading8"/>
    <w:semiHidden/>
    <w:rsid w:val="003810F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3810F2"/>
    <w:rPr>
      <w:rFonts w:asciiTheme="majorHAnsi" w:eastAsiaTheme="majorEastAsia" w:hAnsiTheme="majorHAnsi" w:cstheme="majorBidi"/>
      <w:i/>
      <w:iCs/>
      <w:color w:val="404040" w:themeColor="text1" w:themeTint="BF"/>
      <w:lang w:eastAsia="en-US"/>
    </w:rPr>
  </w:style>
  <w:style w:type="paragraph" w:styleId="TOC3">
    <w:name w:val="toc 3"/>
    <w:basedOn w:val="Normal"/>
    <w:next w:val="Normal"/>
    <w:autoRedefine/>
    <w:uiPriority w:val="39"/>
    <w:rsid w:val="009B54BF"/>
    <w:pPr>
      <w:spacing w:after="100"/>
      <w:ind w:left="520"/>
    </w:pPr>
  </w:style>
  <w:style w:type="paragraph" w:styleId="ListParagraph">
    <w:name w:val="List Paragraph"/>
    <w:basedOn w:val="Normal"/>
    <w:uiPriority w:val="34"/>
    <w:qFormat/>
    <w:rsid w:val="00E31B47"/>
    <w:pPr>
      <w:widowControl w:val="0"/>
      <w:autoSpaceDE w:val="0"/>
      <w:autoSpaceDN w:val="0"/>
      <w:spacing w:before="120" w:after="0" w:line="240" w:lineRule="auto"/>
      <w:ind w:left="3188" w:hanging="2130"/>
      <w:jc w:val="left"/>
    </w:pPr>
    <w:rPr>
      <w:sz w:val="24"/>
      <w:szCs w:val="22"/>
      <w:lang w:val="vi"/>
    </w:rPr>
  </w:style>
  <w:style w:type="paragraph" w:styleId="Caption">
    <w:name w:val="caption"/>
    <w:basedOn w:val="Normal"/>
    <w:next w:val="Normal"/>
    <w:unhideWhenUsed/>
    <w:qFormat/>
    <w:rsid w:val="00D23587"/>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237733">
      <w:bodyDiv w:val="1"/>
      <w:marLeft w:val="0"/>
      <w:marRight w:val="0"/>
      <w:marTop w:val="0"/>
      <w:marBottom w:val="0"/>
      <w:divBdr>
        <w:top w:val="none" w:sz="0" w:space="0" w:color="auto"/>
        <w:left w:val="none" w:sz="0" w:space="0" w:color="auto"/>
        <w:bottom w:val="none" w:sz="0" w:space="0" w:color="auto"/>
        <w:right w:val="none" w:sz="0" w:space="0" w:color="auto"/>
      </w:divBdr>
      <w:divsChild>
        <w:div w:id="96550045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www.youtube.com/watch?v=ZgoscwatkR4&amp;list=PLh5At4osX60L4eqaTVvsXNaA2yOMHYMGd&amp;index=4&amp;ab_channel=SUNTECHVI%E1%BB%86TNAMSUNTECHVI%E1%BB%86TNA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www.w3schools.com/bootstrap4/bootstrap_buttons.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www.w3schools.com/php/DEFAULT.as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LE_NGA\Documents\CSDL\CSDL2\MauBC_CSDL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1BF87D-0783-463A-AFFD-120FC4EC2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MauBC_CSDL2.dot</Template>
  <TotalTime>646</TotalTime>
  <Pages>25</Pages>
  <Words>2367</Words>
  <Characters>13492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Bao cao LTWEB</vt:lpstr>
    </vt:vector>
  </TitlesOfParts>
  <Company>Thang Long University</Company>
  <LinksUpToDate>false</LinksUpToDate>
  <CharactersWithSpaces>15828</CharactersWithSpaces>
  <SharedDoc>false</SharedDoc>
  <HLinks>
    <vt:vector size="90" baseType="variant">
      <vt:variant>
        <vt:i4>5570626</vt:i4>
      </vt:variant>
      <vt:variant>
        <vt:i4>99</vt:i4>
      </vt:variant>
      <vt:variant>
        <vt:i4>0</vt:i4>
      </vt:variant>
      <vt:variant>
        <vt:i4>5</vt:i4>
      </vt:variant>
      <vt:variant>
        <vt:lpwstr>http://www.w3schools.com/</vt:lpwstr>
      </vt:variant>
      <vt:variant>
        <vt:lpwstr/>
      </vt:variant>
      <vt:variant>
        <vt:i4>3145785</vt:i4>
      </vt:variant>
      <vt:variant>
        <vt:i4>96</vt:i4>
      </vt:variant>
      <vt:variant>
        <vt:i4>0</vt:i4>
      </vt:variant>
      <vt:variant>
        <vt:i4>5</vt:i4>
      </vt:variant>
      <vt:variant>
        <vt:lpwstr>http://www.sencha.com/</vt:lpwstr>
      </vt:variant>
      <vt:variant>
        <vt:lpwstr/>
      </vt:variant>
      <vt:variant>
        <vt:i4>5177425</vt:i4>
      </vt:variant>
      <vt:variant>
        <vt:i4>93</vt:i4>
      </vt:variant>
      <vt:variant>
        <vt:i4>0</vt:i4>
      </vt:variant>
      <vt:variant>
        <vt:i4>5</vt:i4>
      </vt:variant>
      <vt:variant>
        <vt:lpwstr>http://www.yiiframework.com/</vt:lpwstr>
      </vt:variant>
      <vt:variant>
        <vt:lpwstr/>
      </vt:variant>
      <vt:variant>
        <vt:i4>1572919</vt:i4>
      </vt:variant>
      <vt:variant>
        <vt:i4>68</vt:i4>
      </vt:variant>
      <vt:variant>
        <vt:i4>0</vt:i4>
      </vt:variant>
      <vt:variant>
        <vt:i4>5</vt:i4>
      </vt:variant>
      <vt:variant>
        <vt:lpwstr/>
      </vt:variant>
      <vt:variant>
        <vt:lpwstr>_Toc320018551</vt:lpwstr>
      </vt:variant>
      <vt:variant>
        <vt:i4>1572919</vt:i4>
      </vt:variant>
      <vt:variant>
        <vt:i4>62</vt:i4>
      </vt:variant>
      <vt:variant>
        <vt:i4>0</vt:i4>
      </vt:variant>
      <vt:variant>
        <vt:i4>5</vt:i4>
      </vt:variant>
      <vt:variant>
        <vt:lpwstr/>
      </vt:variant>
      <vt:variant>
        <vt:lpwstr>_Toc320018550</vt:lpwstr>
      </vt:variant>
      <vt:variant>
        <vt:i4>1638455</vt:i4>
      </vt:variant>
      <vt:variant>
        <vt:i4>56</vt:i4>
      </vt:variant>
      <vt:variant>
        <vt:i4>0</vt:i4>
      </vt:variant>
      <vt:variant>
        <vt:i4>5</vt:i4>
      </vt:variant>
      <vt:variant>
        <vt:lpwstr/>
      </vt:variant>
      <vt:variant>
        <vt:lpwstr>_Toc320018549</vt:lpwstr>
      </vt:variant>
      <vt:variant>
        <vt:i4>1638455</vt:i4>
      </vt:variant>
      <vt:variant>
        <vt:i4>50</vt:i4>
      </vt:variant>
      <vt:variant>
        <vt:i4>0</vt:i4>
      </vt:variant>
      <vt:variant>
        <vt:i4>5</vt:i4>
      </vt:variant>
      <vt:variant>
        <vt:lpwstr/>
      </vt:variant>
      <vt:variant>
        <vt:lpwstr>_Toc320018548</vt:lpwstr>
      </vt:variant>
      <vt:variant>
        <vt:i4>1638455</vt:i4>
      </vt:variant>
      <vt:variant>
        <vt:i4>44</vt:i4>
      </vt:variant>
      <vt:variant>
        <vt:i4>0</vt:i4>
      </vt:variant>
      <vt:variant>
        <vt:i4>5</vt:i4>
      </vt:variant>
      <vt:variant>
        <vt:lpwstr/>
      </vt:variant>
      <vt:variant>
        <vt:lpwstr>_Toc320018547</vt:lpwstr>
      </vt:variant>
      <vt:variant>
        <vt:i4>1638455</vt:i4>
      </vt:variant>
      <vt:variant>
        <vt:i4>38</vt:i4>
      </vt:variant>
      <vt:variant>
        <vt:i4>0</vt:i4>
      </vt:variant>
      <vt:variant>
        <vt:i4>5</vt:i4>
      </vt:variant>
      <vt:variant>
        <vt:lpwstr/>
      </vt:variant>
      <vt:variant>
        <vt:lpwstr>_Toc320018546</vt:lpwstr>
      </vt:variant>
      <vt:variant>
        <vt:i4>1638455</vt:i4>
      </vt:variant>
      <vt:variant>
        <vt:i4>32</vt:i4>
      </vt:variant>
      <vt:variant>
        <vt:i4>0</vt:i4>
      </vt:variant>
      <vt:variant>
        <vt:i4>5</vt:i4>
      </vt:variant>
      <vt:variant>
        <vt:lpwstr/>
      </vt:variant>
      <vt:variant>
        <vt:lpwstr>_Toc320018545</vt:lpwstr>
      </vt:variant>
      <vt:variant>
        <vt:i4>1638455</vt:i4>
      </vt:variant>
      <vt:variant>
        <vt:i4>26</vt:i4>
      </vt:variant>
      <vt:variant>
        <vt:i4>0</vt:i4>
      </vt:variant>
      <vt:variant>
        <vt:i4>5</vt:i4>
      </vt:variant>
      <vt:variant>
        <vt:lpwstr/>
      </vt:variant>
      <vt:variant>
        <vt:lpwstr>_Toc320018544</vt:lpwstr>
      </vt:variant>
      <vt:variant>
        <vt:i4>1638455</vt:i4>
      </vt:variant>
      <vt:variant>
        <vt:i4>20</vt:i4>
      </vt:variant>
      <vt:variant>
        <vt:i4>0</vt:i4>
      </vt:variant>
      <vt:variant>
        <vt:i4>5</vt:i4>
      </vt:variant>
      <vt:variant>
        <vt:lpwstr/>
      </vt:variant>
      <vt:variant>
        <vt:lpwstr>_Toc320018543</vt:lpwstr>
      </vt:variant>
      <vt:variant>
        <vt:i4>1638455</vt:i4>
      </vt:variant>
      <vt:variant>
        <vt:i4>14</vt:i4>
      </vt:variant>
      <vt:variant>
        <vt:i4>0</vt:i4>
      </vt:variant>
      <vt:variant>
        <vt:i4>5</vt:i4>
      </vt:variant>
      <vt:variant>
        <vt:lpwstr/>
      </vt:variant>
      <vt:variant>
        <vt:lpwstr>_Toc320018542</vt:lpwstr>
      </vt:variant>
      <vt:variant>
        <vt:i4>1638455</vt:i4>
      </vt:variant>
      <vt:variant>
        <vt:i4>8</vt:i4>
      </vt:variant>
      <vt:variant>
        <vt:i4>0</vt:i4>
      </vt:variant>
      <vt:variant>
        <vt:i4>5</vt:i4>
      </vt:variant>
      <vt:variant>
        <vt:lpwstr/>
      </vt:variant>
      <vt:variant>
        <vt:lpwstr>_Toc320018541</vt:lpwstr>
      </vt:variant>
      <vt:variant>
        <vt:i4>1638455</vt:i4>
      </vt:variant>
      <vt:variant>
        <vt:i4>2</vt:i4>
      </vt:variant>
      <vt:variant>
        <vt:i4>0</vt:i4>
      </vt:variant>
      <vt:variant>
        <vt:i4>5</vt:i4>
      </vt:variant>
      <vt:variant>
        <vt:lpwstr/>
      </vt:variant>
      <vt:variant>
        <vt:lpwstr>_Toc320018540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Bao cao LTWEB</dc:title>
  <dc:subject/>
  <dc:creator>Tran Tuan Toan</dc:creator>
  <cp:keywords/>
  <dc:description/>
  <cp:lastModifiedBy>Công Minh</cp:lastModifiedBy>
  <cp:revision>29</cp:revision>
  <cp:lastPrinted>1900-12-31T17:00:00Z</cp:lastPrinted>
  <dcterms:created xsi:type="dcterms:W3CDTF">2013-10-28T09:00:00Z</dcterms:created>
  <dcterms:modified xsi:type="dcterms:W3CDTF">2021-10-17T00:40:00Z</dcterms:modified>
</cp:coreProperties>
</file>